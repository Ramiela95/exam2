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7777777" w:rsidR="00547F36" w:rsidRDefault="00547F36">
            <w:pPr>
              <w:pStyle w:val="Informazionisullostudente"/>
            </w:pP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7777777" w:rsidR="00547F36" w:rsidRDefault="00547F36">
            <w:pPr>
              <w:pStyle w:val="Informazionisullostudente"/>
            </w:pP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777777" w:rsidR="00547F36" w:rsidRDefault="00547F36">
            <w:pPr>
              <w:pStyle w:val="Informazionisullostudente"/>
            </w:pP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385D1E6E" w:rsidR="002F2AFA" w:rsidRDefault="000A4A8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proofErr w:type="spellStart"/>
      <w:r w:rsidR="002F2AFA" w:rsidRPr="002F2AFA">
        <w:rPr>
          <w:rFonts w:cstheme="minorHAnsi"/>
          <w:sz w:val="16"/>
          <w:szCs w:val="16"/>
        </w:rPr>
        <w:t>Notepad</w:t>
      </w:r>
      <w:proofErr w:type="spellEnd"/>
      <w:r w:rsidR="001172D0">
        <w:rPr>
          <w:rFonts w:cstheme="minorHAnsi"/>
          <w:sz w:val="16"/>
          <w:szCs w:val="16"/>
        </w:rPr>
        <w:t xml:space="preserve"> - ________________________________________</w:t>
      </w:r>
    </w:p>
    <w:p w14:paraId="71E24741" w14:textId="4831C4F1" w:rsidR="002F2AFA" w:rsidRPr="001172D0" w:rsidRDefault="000A4A84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________________________________</w:t>
      </w:r>
    </w:p>
    <w:p w14:paraId="058ADDBD" w14:textId="203DDD91" w:rsidR="002F2AFA" w:rsidRDefault="000A4A8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____________________________________________</w:t>
      </w:r>
    </w:p>
    <w:p w14:paraId="5C275A23" w14:textId="58A83623" w:rsidR="002F2AFA" w:rsidRDefault="000A4A8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7294E82F" w:rsidR="0078731A" w:rsidRDefault="000A4A8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0A4A8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0A4A8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0A4A8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</w:t>
      </w:r>
      <w:proofErr w:type="spellStart"/>
      <w:r w:rsidR="00731D2B">
        <w:rPr>
          <w:rFonts w:cstheme="minorHAnsi"/>
          <w:sz w:val="16"/>
          <w:szCs w:val="16"/>
        </w:rPr>
        <w:t>struct</w:t>
      </w:r>
      <w:proofErr w:type="spellEnd"/>
      <w:r w:rsidR="00731D2B">
        <w:rPr>
          <w:rFonts w:cstheme="minorHAnsi"/>
          <w:sz w:val="16"/>
          <w:szCs w:val="16"/>
        </w:rPr>
        <w:t xml:space="preserve">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519114EB" w14:textId="1A5BE00C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6AC4249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lastRenderedPageBreak/>
        <w:t>Quali sono le differenze tra Do-</w:t>
      </w:r>
      <w:proofErr w:type="spellStart"/>
      <w:r w:rsidRPr="006A5131">
        <w:rPr>
          <w:rFonts w:cstheme="minorHAnsi"/>
          <w:i/>
          <w:iCs/>
          <w:sz w:val="16"/>
          <w:szCs w:val="16"/>
        </w:rPr>
        <w:t>While</w:t>
      </w:r>
      <w:proofErr w:type="spellEnd"/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 w:rsidRPr="006A5131">
        <w:rPr>
          <w:rFonts w:cstheme="minorHAnsi"/>
          <w:i/>
          <w:iCs/>
          <w:sz w:val="16"/>
          <w:szCs w:val="16"/>
        </w:rPr>
        <w:t>While</w:t>
      </w:r>
      <w:proofErr w:type="spellEnd"/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proofErr w:type="spellStart"/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proofErr w:type="spellEnd"/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FB97233" w14:textId="77777777" w:rsidR="009877E8" w:rsidRPr="00DF50AB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2362ABF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DE9D5A5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EB5FD3F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309403D2" w14:textId="1E8B042E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562C255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96353D9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2948D6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 xml:space="preserve">di un numero compreso </w:t>
      </w:r>
      <w:proofErr w:type="spellStart"/>
      <w:r w:rsidR="00050C88">
        <w:rPr>
          <w:rFonts w:cstheme="minorHAnsi"/>
          <w:i/>
          <w:iCs/>
          <w:sz w:val="16"/>
          <w:szCs w:val="16"/>
        </w:rPr>
        <w:t>da</w:t>
      </w:r>
      <w:proofErr w:type="spellEnd"/>
      <w:r w:rsidR="00050C88">
        <w:rPr>
          <w:rFonts w:cstheme="minorHAnsi"/>
          <w:i/>
          <w:iCs/>
          <w:sz w:val="16"/>
          <w:szCs w:val="16"/>
        </w:rPr>
        <w:t xml:space="preserve">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bookmarkStart w:id="0" w:name="_GoBack"/>
      <w:bookmarkEnd w:id="0"/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29EA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C0FB0FD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6824B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23E9326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428C2"/>
    <w:rsid w:val="00347AB7"/>
    <w:rsid w:val="004254F0"/>
    <w:rsid w:val="00446E50"/>
    <w:rsid w:val="00462BCE"/>
    <w:rsid w:val="004F1E62"/>
    <w:rsid w:val="00504F72"/>
    <w:rsid w:val="0053305A"/>
    <w:rsid w:val="00547F36"/>
    <w:rsid w:val="005645F9"/>
    <w:rsid w:val="005A2070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739A2"/>
    <w:rsid w:val="008E653D"/>
    <w:rsid w:val="009200E1"/>
    <w:rsid w:val="0092010E"/>
    <w:rsid w:val="00932593"/>
    <w:rsid w:val="00957D96"/>
    <w:rsid w:val="00981EF7"/>
    <w:rsid w:val="009877E8"/>
    <w:rsid w:val="009D0118"/>
    <w:rsid w:val="00A1545F"/>
    <w:rsid w:val="00A360C5"/>
    <w:rsid w:val="00BA5730"/>
    <w:rsid w:val="00BC1DFD"/>
    <w:rsid w:val="00C47C81"/>
    <w:rsid w:val="00C71FAF"/>
    <w:rsid w:val="00CB67A9"/>
    <w:rsid w:val="00CC050D"/>
    <w:rsid w:val="00CE3BE3"/>
    <w:rsid w:val="00DA34E6"/>
    <w:rsid w:val="00DB4113"/>
    <w:rsid w:val="00DD160B"/>
    <w:rsid w:val="00DF50AB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308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del test]</vt:lpstr>
    </vt:vector>
  </TitlesOfParts>
  <Manager/>
  <Company>Microsoft Corporation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39</cp:revision>
  <cp:lastPrinted>2004-01-22T16:32:00Z</cp:lastPrinted>
  <dcterms:created xsi:type="dcterms:W3CDTF">2019-09-20T10:50:00Z</dcterms:created>
  <dcterms:modified xsi:type="dcterms:W3CDTF">2019-10-10T19:08:00Z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