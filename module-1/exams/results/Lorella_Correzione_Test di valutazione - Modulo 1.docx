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881D" w14:textId="77777777" w:rsidR="00547F36" w:rsidRDefault="00225A62">
      <w:pPr>
        <w:pStyle w:val="Heading1"/>
        <w:rPr>
          <w:lang w:val="it-IT"/>
        </w:rPr>
      </w:pPr>
      <w:r>
        <w:rPr>
          <w:lang w:val="it-IT"/>
        </w:rPr>
        <w:t>Test di valutazione – Modulo 1</w:t>
      </w:r>
    </w:p>
    <w:p w14:paraId="69EFA28A" w14:textId="77777777" w:rsidR="00547F36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Default="00547F36">
            <w:pPr>
              <w:pStyle w:val="Informazionisullostudente"/>
            </w:pPr>
            <w:r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2890B724" w:rsidR="00547F36" w:rsidRDefault="00994327">
            <w:pPr>
              <w:pStyle w:val="Informazionisullostudente"/>
            </w:pPr>
            <w:r>
              <w:t>LORELLA</w:t>
            </w:r>
          </w:p>
        </w:tc>
      </w:tr>
      <w:tr w:rsidR="00547F36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Default="00225A62">
            <w:pPr>
              <w:pStyle w:val="Informazionisullostudente"/>
            </w:pPr>
            <w:r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4052DACA" w:rsidR="00547F36" w:rsidRDefault="00994327">
            <w:pPr>
              <w:pStyle w:val="Informazionisullostudente"/>
            </w:pPr>
            <w:r>
              <w:t>TUNDISI</w:t>
            </w:r>
          </w:p>
        </w:tc>
      </w:tr>
      <w:tr w:rsidR="00547F36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Default="00547F36">
            <w:pPr>
              <w:pStyle w:val="Informazionisullostudente"/>
            </w:pPr>
            <w:r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6BEA1464" w:rsidR="00547F36" w:rsidRDefault="00994327">
            <w:pPr>
              <w:pStyle w:val="Informazionisullostudente"/>
            </w:pPr>
            <w:r>
              <w:t>11/10/2019</w:t>
            </w:r>
          </w:p>
        </w:tc>
      </w:tr>
    </w:tbl>
    <w:p w14:paraId="1CD18C65" w14:textId="77777777" w:rsidR="00547F36" w:rsidRDefault="00547F36">
      <w:pPr>
        <w:rPr>
          <w:lang w:val="it-IT"/>
        </w:rPr>
      </w:pPr>
    </w:p>
    <w:p w14:paraId="2E03B7A3" w14:textId="782013DF" w:rsidR="00547F36" w:rsidRDefault="001A3C39">
      <w:pPr>
        <w:pStyle w:val="Istruzioni"/>
      </w:pPr>
      <w:r>
        <w:t>Leggete</w:t>
      </w:r>
      <w:r w:rsidR="00547F36">
        <w:t xml:space="preserve"> attentamente ogni domanda</w:t>
      </w:r>
      <w:r w:rsidR="0078731A">
        <w:t xml:space="preserve"> e argomentare quanto più possibile fornendo anche degli esempi.</w:t>
      </w:r>
      <w:r w:rsidR="00CE3BE3">
        <w:br/>
        <w:t xml:space="preserve">ATTENZIONE: </w:t>
      </w:r>
      <w:r>
        <w:t>Le domande a risposta multipla possono contenere più risposte corrette.</w:t>
      </w:r>
      <w:r w:rsidR="0078731A">
        <w:t xml:space="preserve"> </w:t>
      </w:r>
    </w:p>
    <w:p w14:paraId="5FA8C3DA" w14:textId="77777777" w:rsidR="00547F36" w:rsidRDefault="00547F36">
      <w:pPr>
        <w:pStyle w:val="Regola"/>
      </w:pPr>
    </w:p>
    <w:p w14:paraId="16768AA3" w14:textId="4738C08C" w:rsidR="002F2AFA" w:rsidRPr="00B70880" w:rsidRDefault="002F2AFA" w:rsidP="002F2AFA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B70880">
        <w:rPr>
          <w:rFonts w:cstheme="minorHAnsi"/>
          <w:i/>
          <w:iCs/>
          <w:sz w:val="16"/>
          <w:szCs w:val="16"/>
          <w:highlight w:val="green"/>
        </w:rPr>
        <w:t xml:space="preserve">Quali tra </w:t>
      </w:r>
      <w:r w:rsidR="006E7CC3" w:rsidRPr="00B70880">
        <w:rPr>
          <w:rFonts w:cstheme="minorHAnsi"/>
          <w:i/>
          <w:iCs/>
          <w:sz w:val="16"/>
          <w:szCs w:val="16"/>
          <w:highlight w:val="green"/>
        </w:rPr>
        <w:t>i seguenti</w:t>
      </w:r>
      <w:r w:rsidRPr="00B70880">
        <w:rPr>
          <w:rFonts w:cstheme="minorHAnsi"/>
          <w:i/>
          <w:iCs/>
          <w:sz w:val="16"/>
          <w:szCs w:val="16"/>
          <w:highlight w:val="green"/>
        </w:rPr>
        <w:t xml:space="preserve"> è un IDE?</w:t>
      </w:r>
      <w:r w:rsidR="001172D0" w:rsidRPr="00B70880">
        <w:rPr>
          <w:rFonts w:cstheme="minorHAnsi"/>
          <w:i/>
          <w:iCs/>
          <w:sz w:val="16"/>
          <w:szCs w:val="16"/>
          <w:highlight w:val="green"/>
        </w:rPr>
        <w:t xml:space="preserve"> Per quelli che non sono IDE, spiegare per quale motivo non è ritenuto tale</w:t>
      </w:r>
    </w:p>
    <w:p w14:paraId="71325ADA" w14:textId="0BA501F7" w:rsidR="002F2AFA" w:rsidRDefault="006158BC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996072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2F2AFA" w:rsidRPr="002F2AFA">
        <w:rPr>
          <w:rFonts w:cstheme="minorHAnsi"/>
          <w:sz w:val="16"/>
          <w:szCs w:val="16"/>
        </w:rPr>
        <w:t>Notepad</w:t>
      </w:r>
      <w:r w:rsidR="001172D0">
        <w:rPr>
          <w:rFonts w:cstheme="minorHAnsi"/>
          <w:sz w:val="16"/>
          <w:szCs w:val="16"/>
        </w:rPr>
        <w:t xml:space="preserve"> - </w:t>
      </w:r>
      <w:r w:rsidR="00A905F4">
        <w:rPr>
          <w:rFonts w:cstheme="minorHAnsi"/>
          <w:sz w:val="16"/>
          <w:szCs w:val="16"/>
        </w:rPr>
        <w:t>non</w:t>
      </w:r>
      <w:r w:rsidR="00CD2FDC">
        <w:rPr>
          <w:rFonts w:cstheme="minorHAnsi"/>
          <w:sz w:val="16"/>
          <w:szCs w:val="16"/>
        </w:rPr>
        <w:t xml:space="preserve"> è un IDE ma un editor semplice</w:t>
      </w:r>
      <w:r w:rsidR="002A3E32">
        <w:rPr>
          <w:rFonts w:cstheme="minorHAnsi"/>
          <w:sz w:val="16"/>
          <w:szCs w:val="16"/>
        </w:rPr>
        <w:t>, che non interagisce, per es. non “da suggerimenti”</w:t>
      </w:r>
    </w:p>
    <w:p w14:paraId="71E24741" w14:textId="01F17EEF" w:rsidR="002F2AFA" w:rsidRPr="001172D0" w:rsidRDefault="006158BC" w:rsidP="001172D0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190686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6C86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78731A">
        <w:rPr>
          <w:rFonts w:cstheme="minorHAnsi"/>
          <w:sz w:val="16"/>
          <w:szCs w:val="16"/>
        </w:rPr>
        <w:t>Visual Studio Code</w:t>
      </w:r>
      <w:r w:rsidR="001172D0">
        <w:rPr>
          <w:rFonts w:cstheme="minorHAnsi"/>
          <w:sz w:val="16"/>
          <w:szCs w:val="16"/>
        </w:rPr>
        <w:t xml:space="preserve"> </w:t>
      </w:r>
      <w:r w:rsidR="006D6C86">
        <w:rPr>
          <w:rFonts w:cstheme="minorHAnsi"/>
          <w:sz w:val="16"/>
          <w:szCs w:val="16"/>
        </w:rPr>
        <w:t>–</w:t>
      </w:r>
      <w:r w:rsidR="001172D0">
        <w:rPr>
          <w:rFonts w:cstheme="minorHAnsi"/>
          <w:sz w:val="16"/>
          <w:szCs w:val="16"/>
        </w:rPr>
        <w:t xml:space="preserve"> </w:t>
      </w:r>
      <w:r w:rsidR="006D6C86">
        <w:rPr>
          <w:rFonts w:cstheme="minorHAnsi"/>
          <w:sz w:val="16"/>
          <w:szCs w:val="16"/>
        </w:rPr>
        <w:t>è un editor</w:t>
      </w:r>
    </w:p>
    <w:p w14:paraId="058ADDBD" w14:textId="033FF21C" w:rsidR="002F2AFA" w:rsidRDefault="006158BC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331108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78731A">
        <w:rPr>
          <w:rFonts w:cstheme="minorHAnsi"/>
          <w:sz w:val="16"/>
          <w:szCs w:val="16"/>
        </w:rPr>
        <w:t>.NET</w:t>
      </w:r>
      <w:r w:rsidR="001172D0">
        <w:rPr>
          <w:rFonts w:cstheme="minorHAnsi"/>
          <w:sz w:val="16"/>
          <w:szCs w:val="16"/>
        </w:rPr>
        <w:t xml:space="preserve"> </w:t>
      </w:r>
      <w:r w:rsidR="00CD2FDC">
        <w:rPr>
          <w:rFonts w:cstheme="minorHAnsi"/>
          <w:sz w:val="16"/>
          <w:szCs w:val="16"/>
        </w:rPr>
        <w:t>–</w:t>
      </w:r>
      <w:r w:rsidR="001172D0">
        <w:rPr>
          <w:rFonts w:cstheme="minorHAnsi"/>
          <w:sz w:val="16"/>
          <w:szCs w:val="16"/>
        </w:rPr>
        <w:t xml:space="preserve"> </w:t>
      </w:r>
      <w:r w:rsidR="00CD2FDC">
        <w:rPr>
          <w:rFonts w:cstheme="minorHAnsi"/>
          <w:sz w:val="16"/>
          <w:szCs w:val="16"/>
        </w:rPr>
        <w:t>è un framework</w:t>
      </w:r>
    </w:p>
    <w:p w14:paraId="5C275A23" w14:textId="6F82D6C2" w:rsidR="002F2AFA" w:rsidRDefault="006158BC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6722103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D6C86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2F2AFA" w:rsidRPr="002F2AFA">
        <w:rPr>
          <w:rFonts w:cstheme="minorHAnsi"/>
          <w:sz w:val="16"/>
          <w:szCs w:val="16"/>
        </w:rPr>
        <w:t>Visual Studio</w:t>
      </w:r>
      <w:r w:rsidR="001172D0">
        <w:rPr>
          <w:rFonts w:cstheme="minorHAnsi"/>
          <w:sz w:val="16"/>
          <w:szCs w:val="16"/>
        </w:rPr>
        <w:t xml:space="preserve"> </w:t>
      </w:r>
      <w:r w:rsidR="00B70880">
        <w:rPr>
          <w:rFonts w:cstheme="minorHAnsi"/>
          <w:sz w:val="16"/>
          <w:szCs w:val="16"/>
        </w:rPr>
        <w:t>–</w:t>
      </w:r>
      <w:r w:rsidR="001172D0">
        <w:rPr>
          <w:rFonts w:cstheme="minorHAnsi"/>
          <w:sz w:val="16"/>
          <w:szCs w:val="16"/>
        </w:rPr>
        <w:t xml:space="preserve"> </w:t>
      </w:r>
    </w:p>
    <w:p w14:paraId="4A459764" w14:textId="48A541DF" w:rsidR="00B70880" w:rsidRDefault="00B70880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r w:rsidRPr="00B70880">
        <w:rPr>
          <w:rFonts w:cstheme="minorHAnsi"/>
          <w:sz w:val="16"/>
          <w:szCs w:val="16"/>
          <w:highlight w:val="yellow"/>
        </w:rPr>
        <w:t>[CORREZIONE] Anche VS Code è ritenuto un IDE per via del gran numero di plugin</w:t>
      </w:r>
    </w:p>
    <w:p w14:paraId="02717F1D" w14:textId="77777777" w:rsidR="00981EF7" w:rsidRDefault="00981EF7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5BA1DE73" w14:textId="453D0982" w:rsidR="00957D96" w:rsidRDefault="00957D96" w:rsidP="00957D96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 w:rsidRPr="00B70880">
        <w:rPr>
          <w:rFonts w:cstheme="minorHAnsi"/>
          <w:sz w:val="16"/>
          <w:szCs w:val="16"/>
          <w:highlight w:val="green"/>
        </w:rPr>
        <w:t>Cos’è una funzione?</w:t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</w:p>
    <w:p w14:paraId="59A02EE8" w14:textId="105740EC" w:rsidR="0078731A" w:rsidRDefault="006158BC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629709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05F4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78731A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>Un blocco di codice che esegue determinate istruzioni</w:t>
      </w:r>
    </w:p>
    <w:p w14:paraId="66C4C6C0" w14:textId="7DB882A8" w:rsidR="0078731A" w:rsidRDefault="006158BC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96564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</w:t>
      </w:r>
      <w:r w:rsidR="00C71FAF">
        <w:rPr>
          <w:rFonts w:cstheme="minorHAnsi"/>
          <w:sz w:val="16"/>
          <w:szCs w:val="16"/>
        </w:rPr>
        <w:t>un’eccezione</w:t>
      </w:r>
      <w:r w:rsidR="00CC050D">
        <w:rPr>
          <w:rFonts w:cstheme="minorHAnsi"/>
          <w:sz w:val="16"/>
          <w:szCs w:val="16"/>
        </w:rPr>
        <w:t xml:space="preserve"> non gestita </w:t>
      </w:r>
    </w:p>
    <w:p w14:paraId="74A921EC" w14:textId="7AF6536D" w:rsidR="0078731A" w:rsidRDefault="006158BC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76294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una lista di elementi </w:t>
      </w:r>
    </w:p>
    <w:p w14:paraId="1B7E0754" w14:textId="006FE94E" w:rsidR="0078731A" w:rsidRDefault="006158BC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894781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D2FDC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731D2B">
        <w:rPr>
          <w:rFonts w:cstheme="minorHAnsi"/>
          <w:sz w:val="16"/>
          <w:szCs w:val="16"/>
        </w:rPr>
        <w:t xml:space="preserve">  È una struct con determinati livelli di accesso</w:t>
      </w:r>
    </w:p>
    <w:p w14:paraId="6055F58E" w14:textId="521D6C9B" w:rsidR="00B70880" w:rsidRDefault="00B70880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r w:rsidRPr="00B70880">
        <w:rPr>
          <w:rFonts w:cstheme="minorHAnsi"/>
          <w:sz w:val="16"/>
          <w:szCs w:val="16"/>
          <w:highlight w:val="yellow"/>
        </w:rPr>
        <w:t>[CORREZIONE]: Una struct non è una funzione</w:t>
      </w:r>
    </w:p>
    <w:p w14:paraId="716A3ACB" w14:textId="77777777" w:rsidR="00981EF7" w:rsidRPr="0078731A" w:rsidRDefault="00981EF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2322E7E8" w14:textId="64EE9C87" w:rsidR="005A2070" w:rsidRPr="00B70880" w:rsidRDefault="006E3EC5" w:rsidP="005A2070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  <w:highlight w:val="green"/>
        </w:rPr>
      </w:pPr>
      <w:r w:rsidRPr="00B70880">
        <w:rPr>
          <w:rFonts w:cstheme="minorHAnsi"/>
          <w:i/>
          <w:iCs/>
          <w:sz w:val="16"/>
          <w:szCs w:val="16"/>
          <w:highlight w:val="green"/>
        </w:rPr>
        <w:t>Cosa sono le proprietà, le costanti e le variabili</w:t>
      </w:r>
      <w:r w:rsidR="005A2070" w:rsidRPr="00B70880">
        <w:rPr>
          <w:rFonts w:cstheme="minorHAnsi"/>
          <w:i/>
          <w:iCs/>
          <w:sz w:val="16"/>
          <w:szCs w:val="16"/>
          <w:highlight w:val="green"/>
        </w:rPr>
        <w:t>?</w:t>
      </w:r>
      <w:r w:rsidRPr="00B70880">
        <w:rPr>
          <w:rFonts w:cstheme="minorHAnsi"/>
          <w:i/>
          <w:iCs/>
          <w:sz w:val="16"/>
          <w:szCs w:val="16"/>
          <w:highlight w:val="green"/>
        </w:rPr>
        <w:t xml:space="preserve"> </w:t>
      </w:r>
      <w:r w:rsidR="00C47C81" w:rsidRPr="00B70880">
        <w:rPr>
          <w:rFonts w:cstheme="minorHAnsi"/>
          <w:i/>
          <w:iCs/>
          <w:sz w:val="16"/>
          <w:szCs w:val="16"/>
          <w:highlight w:val="green"/>
        </w:rPr>
        <w:t>Dare una descrizione dettagliata di ciascun elemento</w:t>
      </w:r>
      <w:r w:rsidRPr="00B70880">
        <w:rPr>
          <w:rFonts w:cstheme="minorHAnsi"/>
          <w:i/>
          <w:iCs/>
          <w:sz w:val="16"/>
          <w:szCs w:val="16"/>
          <w:highlight w:val="green"/>
        </w:rPr>
        <w:t>.</w:t>
      </w:r>
      <w:r w:rsidR="00071B23" w:rsidRPr="00B70880">
        <w:rPr>
          <w:rFonts w:cstheme="minorHAnsi"/>
          <w:i/>
          <w:iCs/>
          <w:sz w:val="16"/>
          <w:szCs w:val="16"/>
          <w:highlight w:val="green"/>
        </w:rPr>
        <w:tab/>
      </w:r>
    </w:p>
    <w:p w14:paraId="30F7E0BA" w14:textId="58D0376F" w:rsidR="004C2567" w:rsidRDefault="004C2567" w:rsidP="004C256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Le proprietà (o attributi) sono una delle parti fondamentali nella definizione di una classe insieme ai metodi.</w:t>
      </w:r>
    </w:p>
    <w:p w14:paraId="03CD6981" w14:textId="77777777" w:rsidR="002A3E32" w:rsidRDefault="004C2567" w:rsidP="004C256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Esse definiscono le caratteristiche dello stato di una classe, che può essere modifcato dai metodi. (Es. </w:t>
      </w:r>
    </w:p>
    <w:p w14:paraId="7A3D021D" w14:textId="7FFF07A6" w:rsidR="002A3E32" w:rsidRDefault="004C2567" w:rsidP="002A3E32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 </w:t>
      </w:r>
      <w:r w:rsidRPr="002A3E32">
        <w:rPr>
          <w:rFonts w:cstheme="minorHAnsi"/>
          <w:i/>
          <w:iCs/>
          <w:sz w:val="16"/>
          <w:szCs w:val="16"/>
          <w:u w:val="single"/>
        </w:rPr>
        <w:t>Classe AUTO</w:t>
      </w:r>
      <w:r w:rsidR="002A3E32">
        <w:rPr>
          <w:rFonts w:cstheme="minorHAnsi"/>
          <w:i/>
          <w:iCs/>
          <w:sz w:val="16"/>
          <w:szCs w:val="16"/>
        </w:rPr>
        <w:t xml:space="preserve">; </w:t>
      </w:r>
      <w:r>
        <w:rPr>
          <w:rFonts w:cstheme="minorHAnsi"/>
          <w:i/>
          <w:iCs/>
          <w:sz w:val="16"/>
          <w:szCs w:val="16"/>
        </w:rPr>
        <w:t xml:space="preserve"> propietà</w:t>
      </w:r>
      <w:r w:rsidR="002A3E32">
        <w:rPr>
          <w:rFonts w:cstheme="minorHAnsi"/>
          <w:i/>
          <w:iCs/>
          <w:sz w:val="16"/>
          <w:szCs w:val="16"/>
        </w:rPr>
        <w:t>:</w:t>
      </w:r>
      <w:r>
        <w:rPr>
          <w:rFonts w:cstheme="minorHAnsi"/>
          <w:i/>
          <w:iCs/>
          <w:sz w:val="16"/>
          <w:szCs w:val="16"/>
        </w:rPr>
        <w:t xml:space="preserve"> </w:t>
      </w:r>
      <w:r w:rsidR="002A3E32">
        <w:rPr>
          <w:rFonts w:cstheme="minorHAnsi"/>
          <w:i/>
          <w:iCs/>
          <w:sz w:val="16"/>
          <w:szCs w:val="16"/>
        </w:rPr>
        <w:t xml:space="preserve">velocità, colore, ecc ; metodi: accelera, rifornisci, ecc; </w:t>
      </w:r>
    </w:p>
    <w:p w14:paraId="46EB7D3B" w14:textId="7F5194BF" w:rsidR="004C2567" w:rsidRPr="002A3E32" w:rsidRDefault="004C2567" w:rsidP="002A3E32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 w:rsidRPr="002A3E32">
        <w:rPr>
          <w:rFonts w:cstheme="minorHAnsi"/>
          <w:i/>
          <w:iCs/>
          <w:sz w:val="16"/>
          <w:szCs w:val="16"/>
          <w:u w:val="single"/>
        </w:rPr>
        <w:t>Oggetto AUTO FORD XXX</w:t>
      </w:r>
      <w:r w:rsidR="002A3E32" w:rsidRPr="002A3E32">
        <w:rPr>
          <w:rFonts w:cstheme="minorHAnsi"/>
          <w:i/>
          <w:iCs/>
          <w:sz w:val="16"/>
          <w:szCs w:val="16"/>
          <w:u w:val="single"/>
        </w:rPr>
        <w:t xml:space="preserve"> :</w:t>
      </w:r>
      <w:r w:rsidR="002A3E32">
        <w:rPr>
          <w:rFonts w:cstheme="minorHAnsi"/>
          <w:i/>
          <w:iCs/>
          <w:sz w:val="16"/>
          <w:szCs w:val="16"/>
          <w:u w:val="single"/>
        </w:rPr>
        <w:t xml:space="preserve"> </w:t>
      </w:r>
      <w:r w:rsidR="002A3E32" w:rsidRPr="002A3E32">
        <w:rPr>
          <w:rFonts w:cstheme="minorHAnsi"/>
          <w:i/>
          <w:iCs/>
          <w:sz w:val="16"/>
          <w:szCs w:val="16"/>
        </w:rPr>
        <w:t>velocità = 80</w:t>
      </w:r>
      <w:r w:rsidR="002A3E32">
        <w:rPr>
          <w:rFonts w:cstheme="minorHAnsi"/>
          <w:i/>
          <w:iCs/>
          <w:sz w:val="16"/>
          <w:szCs w:val="16"/>
        </w:rPr>
        <w:t>, ecc; il metodo Accelera aumenta la velocità, ne cambia lo stato).</w:t>
      </w:r>
    </w:p>
    <w:p w14:paraId="59F930EC" w14:textId="39C42773" w:rsidR="004C2567" w:rsidRDefault="004C2567" w:rsidP="004C2567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Le variabili sono proprietà che possono essere modificate con il codice, ma le costanti no</w:t>
      </w:r>
      <w:r w:rsidR="006D6C86">
        <w:rPr>
          <w:rFonts w:cstheme="minorHAnsi"/>
          <w:i/>
          <w:iCs/>
          <w:sz w:val="16"/>
          <w:szCs w:val="16"/>
        </w:rPr>
        <w:t xml:space="preserve"> (es. Le stringhe).</w:t>
      </w:r>
    </w:p>
    <w:p w14:paraId="519114EB" w14:textId="1A5BE00C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51AEF437" w14:textId="3FDBC33D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6CDDCC28" w14:textId="1CEC5ADE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266B511" w14:textId="4E9007CD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068828DB" w14:textId="77777777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278A35A" w14:textId="77777777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66132B48" w14:textId="31A8B379" w:rsidR="005A2070" w:rsidRPr="00B70880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B70880">
        <w:rPr>
          <w:rFonts w:cstheme="minorHAnsi"/>
          <w:i/>
          <w:iCs/>
          <w:sz w:val="16"/>
          <w:szCs w:val="16"/>
          <w:highlight w:val="green"/>
        </w:rPr>
        <w:t>Cosa sono gli operatori logici e a cosa servono?</w:t>
      </w:r>
      <w:r w:rsidR="00C47C81" w:rsidRPr="00B70880">
        <w:rPr>
          <w:rFonts w:cstheme="minorHAnsi"/>
          <w:i/>
          <w:iCs/>
          <w:sz w:val="16"/>
          <w:szCs w:val="16"/>
          <w:highlight w:val="green"/>
        </w:rPr>
        <w:t xml:space="preserve"> Fornire una serie di esempi di utilizzo in codice C</w:t>
      </w:r>
      <w:r w:rsidR="00F5186B" w:rsidRPr="00B70880">
        <w:rPr>
          <w:rFonts w:cstheme="minorHAnsi"/>
          <w:i/>
          <w:iCs/>
          <w:sz w:val="16"/>
          <w:szCs w:val="16"/>
          <w:highlight w:val="green"/>
        </w:rPr>
        <w:t>#.</w:t>
      </w:r>
    </w:p>
    <w:p w14:paraId="66791AC8" w14:textId="4EF1A0C3" w:rsidR="009877E8" w:rsidRDefault="00144B87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Gli operatori logici </w:t>
      </w:r>
      <w:r w:rsidR="00866770">
        <w:rPr>
          <w:rFonts w:cstheme="minorHAnsi"/>
          <w:sz w:val="16"/>
          <w:szCs w:val="16"/>
        </w:rPr>
        <w:t>booleani utilizzati</w:t>
      </w:r>
      <w:r>
        <w:rPr>
          <w:rFonts w:cstheme="minorHAnsi"/>
          <w:sz w:val="16"/>
          <w:szCs w:val="16"/>
        </w:rPr>
        <w:t xml:space="preserve"> in C# sono :</w:t>
      </w:r>
    </w:p>
    <w:p w14:paraId="5580B9CC" w14:textId="640B1270" w:rsidR="00144B87" w:rsidRDefault="00144B87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&amp;&amp; , richiede che tra due condizioni specificate, entrambe siano verificate</w:t>
      </w:r>
    </w:p>
    <w:p w14:paraId="68044891" w14:textId="6B916EB6" w:rsidR="00144B87" w:rsidRPr="009877E8" w:rsidRDefault="00144B87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|| , richiede che una delle condizioni specificate sia rispettata</w:t>
      </w:r>
    </w:p>
    <w:p w14:paraId="32795A3C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74877F4B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0D2B55BD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5284DFF1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77FC4304" w14:textId="77777777" w:rsidR="009877E8" w:rsidRPr="00242790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5859D61A" w14:textId="7C2EB75A" w:rsidR="002F2AFA" w:rsidRPr="00B70880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B70880">
        <w:rPr>
          <w:rFonts w:cstheme="minorHAnsi"/>
          <w:i/>
          <w:iCs/>
          <w:sz w:val="16"/>
          <w:szCs w:val="16"/>
          <w:highlight w:val="green"/>
        </w:rPr>
        <w:t xml:space="preserve">Elencare </w:t>
      </w:r>
      <w:r w:rsidR="00F5186B" w:rsidRPr="00B70880">
        <w:rPr>
          <w:rFonts w:cstheme="minorHAnsi"/>
          <w:i/>
          <w:iCs/>
          <w:sz w:val="16"/>
          <w:szCs w:val="16"/>
          <w:highlight w:val="green"/>
        </w:rPr>
        <w:t xml:space="preserve">quante più </w:t>
      </w:r>
      <w:r w:rsidRPr="00B70880">
        <w:rPr>
          <w:rFonts w:cstheme="minorHAnsi"/>
          <w:i/>
          <w:iCs/>
          <w:sz w:val="16"/>
          <w:szCs w:val="16"/>
          <w:highlight w:val="green"/>
        </w:rPr>
        <w:t>differenze</w:t>
      </w:r>
      <w:r w:rsidR="005645F9" w:rsidRPr="00B70880">
        <w:rPr>
          <w:rFonts w:cstheme="minorHAnsi"/>
          <w:i/>
          <w:iCs/>
          <w:sz w:val="16"/>
          <w:szCs w:val="16"/>
          <w:highlight w:val="green"/>
        </w:rPr>
        <w:t xml:space="preserve"> </w:t>
      </w:r>
      <w:r w:rsidR="00F5186B" w:rsidRPr="00B70880">
        <w:rPr>
          <w:rFonts w:cstheme="minorHAnsi"/>
          <w:i/>
          <w:iCs/>
          <w:sz w:val="16"/>
          <w:szCs w:val="16"/>
          <w:highlight w:val="green"/>
        </w:rPr>
        <w:t xml:space="preserve">possibili da </w:t>
      </w:r>
      <w:r w:rsidR="005645F9" w:rsidRPr="00B70880">
        <w:rPr>
          <w:rFonts w:cstheme="minorHAnsi"/>
          <w:i/>
          <w:iCs/>
          <w:sz w:val="16"/>
          <w:szCs w:val="16"/>
          <w:highlight w:val="green"/>
        </w:rPr>
        <w:t>.NET Core e .NET Framework?</w:t>
      </w:r>
    </w:p>
    <w:p w14:paraId="6AC42494" w14:textId="35BCAF70" w:rsidR="009877E8" w:rsidRDefault="00CD2FDC" w:rsidP="009877E8">
      <w:pPr>
        <w:pStyle w:val="ListParagraph"/>
        <w:ind w:left="360"/>
        <w:rPr>
          <w:rFonts w:cstheme="minorHAnsi"/>
          <w:sz w:val="16"/>
          <w:szCs w:val="16"/>
        </w:rPr>
      </w:pPr>
      <w:r w:rsidRPr="00CD2FDC">
        <w:rPr>
          <w:rFonts w:cstheme="minorHAnsi"/>
          <w:sz w:val="16"/>
          <w:szCs w:val="16"/>
        </w:rPr>
        <w:t>.NET</w:t>
      </w:r>
      <w:r>
        <w:rPr>
          <w:rFonts w:cstheme="minorHAnsi"/>
          <w:sz w:val="16"/>
          <w:szCs w:val="16"/>
        </w:rPr>
        <w:t xml:space="preserve"> Framework</w:t>
      </w:r>
      <w:r w:rsidRPr="00CD2FDC">
        <w:rPr>
          <w:rFonts w:cstheme="minorHAnsi"/>
          <w:sz w:val="16"/>
          <w:szCs w:val="16"/>
        </w:rPr>
        <w:t xml:space="preserve"> e .NET Core sono</w:t>
      </w:r>
      <w:r>
        <w:rPr>
          <w:rFonts w:cstheme="minorHAnsi"/>
          <w:sz w:val="16"/>
          <w:szCs w:val="16"/>
        </w:rPr>
        <w:t xml:space="preserve"> entrambi framework, ma il primo gira solo su Windows, e il secondo è multiplatform (Linux, Mac). </w:t>
      </w:r>
      <w:r w:rsidR="00CB04E0">
        <w:rPr>
          <w:rFonts w:cstheme="minorHAnsi"/>
          <w:sz w:val="16"/>
          <w:szCs w:val="16"/>
        </w:rPr>
        <w:t xml:space="preserve">Il primo si utilizza per WPS, </w:t>
      </w:r>
      <w:r w:rsidR="00E57D55">
        <w:rPr>
          <w:rFonts w:cstheme="minorHAnsi"/>
          <w:sz w:val="16"/>
          <w:szCs w:val="16"/>
        </w:rPr>
        <w:t xml:space="preserve"> </w:t>
      </w:r>
      <w:r w:rsidR="002A3E32">
        <w:rPr>
          <w:rFonts w:cstheme="minorHAnsi"/>
          <w:sz w:val="16"/>
          <w:szCs w:val="16"/>
        </w:rPr>
        <w:t>il</w:t>
      </w:r>
      <w:r w:rsidR="00E57D55">
        <w:rPr>
          <w:rFonts w:cstheme="minorHAnsi"/>
          <w:sz w:val="16"/>
          <w:szCs w:val="16"/>
        </w:rPr>
        <w:t xml:space="preserve"> secondo è utilizzato per creare app desktop o siti; entrambi</w:t>
      </w:r>
      <w:r w:rsidR="00246BEC">
        <w:rPr>
          <w:rFonts w:cstheme="minorHAnsi"/>
          <w:sz w:val="16"/>
          <w:szCs w:val="16"/>
        </w:rPr>
        <w:t>, per poter</w:t>
      </w:r>
      <w:r w:rsidR="00E57D55">
        <w:rPr>
          <w:rFonts w:cstheme="minorHAnsi"/>
          <w:sz w:val="16"/>
          <w:szCs w:val="16"/>
        </w:rPr>
        <w:t xml:space="preserve"> </w:t>
      </w:r>
      <w:r w:rsidR="00246BEC">
        <w:rPr>
          <w:rFonts w:cstheme="minorHAnsi"/>
          <w:sz w:val="16"/>
          <w:szCs w:val="16"/>
        </w:rPr>
        <w:t xml:space="preserve"> essere utilizzati devono rispettare gli standard voluti da Microsoft, ossia la .NET standard library (che contiene le versioni).</w:t>
      </w:r>
      <w:r w:rsidR="00CB04E0">
        <w:rPr>
          <w:rFonts w:cstheme="minorHAnsi"/>
          <w:sz w:val="16"/>
          <w:szCs w:val="16"/>
        </w:rPr>
        <w:t xml:space="preserve"> </w:t>
      </w:r>
    </w:p>
    <w:p w14:paraId="4D6CA102" w14:textId="42811588" w:rsidR="008E11B8" w:rsidRPr="00CD2FDC" w:rsidRDefault="008E11B8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In .NET Core istallandolo si ottengono automaticamente il runtime e il compilatore.</w:t>
      </w:r>
    </w:p>
    <w:p w14:paraId="48F05C2D" w14:textId="77777777" w:rsidR="009877E8" w:rsidRPr="00CD2FDC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480CFBF2" w14:textId="77777777" w:rsidR="009877E8" w:rsidRPr="00CD2FDC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52A4556" w14:textId="77777777" w:rsidR="009877E8" w:rsidRPr="00CD2FDC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1B2C697" w14:textId="77777777" w:rsidR="009877E8" w:rsidRPr="00CD2FDC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02F809F2" w14:textId="77777777" w:rsidR="009877E8" w:rsidRPr="00CD2FDC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28A2D283" w14:textId="77777777" w:rsidR="00D56321" w:rsidRPr="00B70880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B70880">
        <w:rPr>
          <w:rFonts w:cstheme="minorHAnsi"/>
          <w:i/>
          <w:iCs/>
          <w:sz w:val="16"/>
          <w:szCs w:val="16"/>
          <w:highlight w:val="green"/>
        </w:rPr>
        <w:t xml:space="preserve">Qual è la differenza tra </w:t>
      </w:r>
      <w:r w:rsidR="00F5186B" w:rsidRPr="00B70880">
        <w:rPr>
          <w:rFonts w:cstheme="minorHAnsi"/>
          <w:i/>
          <w:iCs/>
          <w:sz w:val="16"/>
          <w:szCs w:val="16"/>
          <w:highlight w:val="green"/>
        </w:rPr>
        <w:t>una proprietà, un metodo o un campo “</w:t>
      </w:r>
      <w:r w:rsidRPr="00B70880">
        <w:rPr>
          <w:rFonts w:cstheme="minorHAnsi"/>
          <w:i/>
          <w:iCs/>
          <w:sz w:val="16"/>
          <w:szCs w:val="16"/>
          <w:highlight w:val="green"/>
        </w:rPr>
        <w:t>private</w:t>
      </w:r>
      <w:r w:rsidR="00F5186B" w:rsidRPr="00B70880">
        <w:rPr>
          <w:rFonts w:cstheme="minorHAnsi"/>
          <w:i/>
          <w:iCs/>
          <w:sz w:val="16"/>
          <w:szCs w:val="16"/>
          <w:highlight w:val="green"/>
        </w:rPr>
        <w:t>”</w:t>
      </w:r>
      <w:r w:rsidRPr="00B70880">
        <w:rPr>
          <w:rFonts w:cstheme="minorHAnsi"/>
          <w:i/>
          <w:iCs/>
          <w:sz w:val="16"/>
          <w:szCs w:val="16"/>
          <w:highlight w:val="green"/>
        </w:rPr>
        <w:t xml:space="preserve"> e </w:t>
      </w:r>
      <w:r w:rsidR="00F5186B" w:rsidRPr="00B70880">
        <w:rPr>
          <w:rFonts w:cstheme="minorHAnsi"/>
          <w:i/>
          <w:iCs/>
          <w:sz w:val="16"/>
          <w:szCs w:val="16"/>
          <w:highlight w:val="green"/>
        </w:rPr>
        <w:t>“</w:t>
      </w:r>
      <w:r w:rsidRPr="00B70880">
        <w:rPr>
          <w:rFonts w:cstheme="minorHAnsi"/>
          <w:i/>
          <w:iCs/>
          <w:sz w:val="16"/>
          <w:szCs w:val="16"/>
          <w:highlight w:val="green"/>
        </w:rPr>
        <w:t>public</w:t>
      </w:r>
      <w:r w:rsidR="00F5186B" w:rsidRPr="00B70880">
        <w:rPr>
          <w:rFonts w:cstheme="minorHAnsi"/>
          <w:i/>
          <w:iCs/>
          <w:sz w:val="16"/>
          <w:szCs w:val="16"/>
          <w:highlight w:val="green"/>
        </w:rPr>
        <w:t>”</w:t>
      </w:r>
      <w:r w:rsidRPr="00B70880">
        <w:rPr>
          <w:rFonts w:cstheme="minorHAnsi"/>
          <w:i/>
          <w:iCs/>
          <w:sz w:val="16"/>
          <w:szCs w:val="16"/>
          <w:highlight w:val="green"/>
        </w:rPr>
        <w:t xml:space="preserve"> in una classe</w:t>
      </w:r>
      <w:r w:rsidR="0078731A" w:rsidRPr="00B70880">
        <w:rPr>
          <w:rFonts w:cstheme="minorHAnsi"/>
          <w:i/>
          <w:iCs/>
          <w:sz w:val="16"/>
          <w:szCs w:val="16"/>
          <w:highlight w:val="green"/>
        </w:rPr>
        <w:t>?</w:t>
      </w:r>
    </w:p>
    <w:p w14:paraId="104E2838" w14:textId="01A0F701" w:rsidR="005645F9" w:rsidRPr="00E57D55" w:rsidRDefault="00D56321" w:rsidP="00D56321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E57D55">
        <w:rPr>
          <w:rFonts w:cstheme="minorHAnsi"/>
          <w:iCs/>
          <w:sz w:val="16"/>
          <w:szCs w:val="16"/>
        </w:rPr>
        <w:t>La differenza tra “private” e “pubblic” è che la prima rende inutilizzabile o invisibile il contenuto all’utente</w:t>
      </w:r>
      <w:r w:rsidR="00CB04E0">
        <w:rPr>
          <w:rFonts w:cstheme="minorHAnsi"/>
          <w:iCs/>
          <w:sz w:val="16"/>
          <w:szCs w:val="16"/>
        </w:rPr>
        <w:t>.</w:t>
      </w:r>
      <w:r w:rsidR="00071B23" w:rsidRPr="00E57D55">
        <w:rPr>
          <w:rFonts w:cstheme="minorHAnsi"/>
          <w:iCs/>
          <w:sz w:val="16"/>
          <w:szCs w:val="16"/>
        </w:rPr>
        <w:tab/>
      </w:r>
      <w:r w:rsidR="00071B23" w:rsidRPr="00E57D55">
        <w:rPr>
          <w:rFonts w:cstheme="minorHAnsi"/>
          <w:iCs/>
          <w:sz w:val="16"/>
          <w:szCs w:val="16"/>
        </w:rPr>
        <w:tab/>
      </w:r>
    </w:p>
    <w:p w14:paraId="794025FD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2CFE62FB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042953EE" w14:textId="77777777" w:rsidR="009877E8" w:rsidRPr="00981EF7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408574AD" w14:textId="77777777" w:rsidR="009877E8" w:rsidRPr="00981EF7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5AD9F8EC" w14:textId="77777777" w:rsidR="009877E8" w:rsidRPr="00981EF7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6FE32DF0" w14:textId="77777777" w:rsidR="009877E8" w:rsidRPr="00981EF7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28582461" w14:textId="77777777" w:rsidR="00981EF7" w:rsidRDefault="00981EF7" w:rsidP="00981EF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B446814" w14:textId="77777777" w:rsidR="00981EF7" w:rsidRDefault="00981EF7" w:rsidP="00981EF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0041364" w14:textId="6F2E2C87" w:rsidR="008E653D" w:rsidRPr="00B70880" w:rsidRDefault="006E3EC5" w:rsidP="005645F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yellow"/>
        </w:rPr>
      </w:pPr>
      <w:r w:rsidRPr="00B70880">
        <w:rPr>
          <w:rFonts w:cstheme="minorHAnsi"/>
          <w:i/>
          <w:iCs/>
          <w:sz w:val="16"/>
          <w:szCs w:val="16"/>
          <w:highlight w:val="yellow"/>
        </w:rPr>
        <w:t>Quali sono le differenze tra Do-While</w:t>
      </w:r>
      <w:r w:rsidR="00017ABC" w:rsidRPr="00B70880">
        <w:rPr>
          <w:rFonts w:cstheme="minorHAnsi"/>
          <w:i/>
          <w:iCs/>
          <w:sz w:val="16"/>
          <w:szCs w:val="16"/>
          <w:highlight w:val="yellow"/>
        </w:rPr>
        <w:t xml:space="preserve">, </w:t>
      </w:r>
      <w:r w:rsidRPr="00B70880">
        <w:rPr>
          <w:rFonts w:cstheme="minorHAnsi"/>
          <w:i/>
          <w:iCs/>
          <w:sz w:val="16"/>
          <w:szCs w:val="16"/>
          <w:highlight w:val="yellow"/>
        </w:rPr>
        <w:t>While</w:t>
      </w:r>
      <w:r w:rsidR="00017ABC" w:rsidRPr="00B70880">
        <w:rPr>
          <w:rFonts w:cstheme="minorHAnsi"/>
          <w:i/>
          <w:iCs/>
          <w:sz w:val="16"/>
          <w:szCs w:val="16"/>
          <w:highlight w:val="yellow"/>
        </w:rPr>
        <w:t>, For, For-</w:t>
      </w:r>
      <w:r w:rsidR="00213B36" w:rsidRPr="00B70880">
        <w:rPr>
          <w:rFonts w:cstheme="minorHAnsi"/>
          <w:i/>
          <w:iCs/>
          <w:sz w:val="16"/>
          <w:szCs w:val="16"/>
          <w:highlight w:val="yellow"/>
        </w:rPr>
        <w:t>E</w:t>
      </w:r>
      <w:r w:rsidR="00017ABC" w:rsidRPr="00B70880">
        <w:rPr>
          <w:rFonts w:cstheme="minorHAnsi"/>
          <w:i/>
          <w:iCs/>
          <w:sz w:val="16"/>
          <w:szCs w:val="16"/>
          <w:highlight w:val="yellow"/>
        </w:rPr>
        <w:t>ach</w:t>
      </w:r>
      <w:r w:rsidR="006A5131" w:rsidRPr="00B70880">
        <w:rPr>
          <w:rFonts w:cstheme="minorHAnsi"/>
          <w:i/>
          <w:iCs/>
          <w:sz w:val="16"/>
          <w:szCs w:val="16"/>
          <w:highlight w:val="yellow"/>
        </w:rPr>
        <w:t xml:space="preserve"> e Switch</w:t>
      </w:r>
      <w:r w:rsidR="008E653D" w:rsidRPr="00B70880">
        <w:rPr>
          <w:rFonts w:cstheme="minorHAnsi"/>
          <w:i/>
          <w:iCs/>
          <w:sz w:val="16"/>
          <w:szCs w:val="16"/>
          <w:highlight w:val="yellow"/>
        </w:rPr>
        <w:t>?</w:t>
      </w:r>
      <w:r w:rsidR="00DF50AB" w:rsidRPr="00B70880">
        <w:rPr>
          <w:rFonts w:cstheme="minorHAnsi"/>
          <w:i/>
          <w:iCs/>
          <w:sz w:val="16"/>
          <w:szCs w:val="16"/>
          <w:highlight w:val="yellow"/>
        </w:rPr>
        <w:t xml:space="preserve"> Fornire una descrizione ed un esempio di ciascuno di essi</w:t>
      </w:r>
    </w:p>
    <w:p w14:paraId="1AD1F438" w14:textId="77777777" w:rsidR="00144B87" w:rsidRDefault="008E11B8" w:rsidP="00144B87">
      <w:pPr>
        <w:pStyle w:val="ListParagraph"/>
        <w:ind w:left="360"/>
        <w:rPr>
          <w:rFonts w:cstheme="minorHAnsi"/>
          <w:sz w:val="16"/>
          <w:szCs w:val="16"/>
        </w:rPr>
      </w:pPr>
      <w:r w:rsidRPr="008E11B8">
        <w:rPr>
          <w:rFonts w:cstheme="minorHAnsi"/>
          <w:sz w:val="16"/>
          <w:szCs w:val="16"/>
        </w:rPr>
        <w:t>Do-While e While danno inizio a</w:t>
      </w:r>
      <w:r>
        <w:rPr>
          <w:rFonts w:cstheme="minorHAnsi"/>
          <w:sz w:val="16"/>
          <w:szCs w:val="16"/>
        </w:rPr>
        <w:t xml:space="preserve"> un ciclo, ma effettuano </w:t>
      </w:r>
      <w:r w:rsidR="003E5FD3">
        <w:rPr>
          <w:rFonts w:cstheme="minorHAnsi"/>
          <w:sz w:val="16"/>
          <w:szCs w:val="16"/>
        </w:rPr>
        <w:t>un controllo in momenti diversi: con DO-while si esegue il codice contenuto nel do e poi si effettua il controllo contenuto nel while (il codice è eseguito almeno una volta), quando si verifica la condizione FALSE si esce dal ciclo; nel While il controllo è eseguito subito (se si verifica il FALSE il codice non è eseguito).</w:t>
      </w:r>
    </w:p>
    <w:p w14:paraId="1D244E36" w14:textId="52699A50" w:rsidR="008E4D0D" w:rsidRDefault="00F66775" w:rsidP="00144B87">
      <w:pPr>
        <w:pStyle w:val="ListParagraph"/>
        <w:ind w:left="360"/>
        <w:rPr>
          <w:rFonts w:cstheme="minorHAnsi"/>
          <w:sz w:val="16"/>
          <w:szCs w:val="16"/>
        </w:rPr>
      </w:pPr>
      <w:r w:rsidRPr="00507E43">
        <w:rPr>
          <w:rFonts w:cstheme="minorHAnsi"/>
          <w:sz w:val="16"/>
          <w:szCs w:val="16"/>
        </w:rPr>
        <w:t>Switch permette di fare una selezione (per. Es permette di scegliere una funzione da avviare).</w:t>
      </w:r>
    </w:p>
    <w:p w14:paraId="3851DF9B" w14:textId="745236C4" w:rsidR="00B70880" w:rsidRPr="00507E43" w:rsidRDefault="00B70880" w:rsidP="00144B87">
      <w:pPr>
        <w:pStyle w:val="ListParagraph"/>
        <w:ind w:left="360"/>
        <w:rPr>
          <w:rFonts w:cstheme="minorHAnsi"/>
          <w:sz w:val="16"/>
          <w:szCs w:val="16"/>
        </w:rPr>
      </w:pPr>
      <w:r w:rsidRPr="00B70880">
        <w:rPr>
          <w:rFonts w:cstheme="minorHAnsi"/>
          <w:sz w:val="16"/>
          <w:szCs w:val="16"/>
          <w:highlight w:val="yellow"/>
        </w:rPr>
        <w:t>[CORREZIONE] Manca la descrizione di for e for-each e gli esempi di tutti i costrutti</w:t>
      </w:r>
    </w:p>
    <w:p w14:paraId="12362ABF" w14:textId="77777777" w:rsidR="009877E8" w:rsidRPr="008E11B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4312A6B2" w14:textId="77777777" w:rsidR="009877E8" w:rsidRPr="008E11B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D91D52E" w14:textId="77777777" w:rsidR="009877E8" w:rsidRPr="008E11B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1EAC0960" w14:textId="77777777" w:rsidR="009877E8" w:rsidRPr="008E11B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117AFC1D" w14:textId="77777777" w:rsidR="009877E8" w:rsidRPr="008E11B8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3B4AC163" w14:textId="6326BE04" w:rsidR="009877E8" w:rsidRPr="00B70880" w:rsidRDefault="00242790" w:rsidP="009877E8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  <w:highlight w:val="green"/>
        </w:rPr>
      </w:pPr>
      <w:r w:rsidRPr="00B70880">
        <w:rPr>
          <w:rFonts w:cstheme="minorHAnsi"/>
          <w:i/>
          <w:iCs/>
          <w:sz w:val="16"/>
          <w:szCs w:val="16"/>
          <w:highlight w:val="green"/>
        </w:rPr>
        <w:t xml:space="preserve">Cosa sono le eccezioni, </w:t>
      </w:r>
      <w:r w:rsidR="00932593" w:rsidRPr="00B70880">
        <w:rPr>
          <w:rFonts w:cstheme="minorHAnsi"/>
          <w:i/>
          <w:iCs/>
          <w:sz w:val="16"/>
          <w:szCs w:val="16"/>
          <w:highlight w:val="green"/>
        </w:rPr>
        <w:t>a cosa servono</w:t>
      </w:r>
      <w:r w:rsidRPr="00B70880">
        <w:rPr>
          <w:rFonts w:cstheme="minorHAnsi"/>
          <w:i/>
          <w:iCs/>
          <w:sz w:val="16"/>
          <w:szCs w:val="16"/>
          <w:highlight w:val="green"/>
        </w:rPr>
        <w:t xml:space="preserve"> e </w:t>
      </w:r>
      <w:r w:rsidR="00932593" w:rsidRPr="00B70880">
        <w:rPr>
          <w:rFonts w:cstheme="minorHAnsi"/>
          <w:i/>
          <w:iCs/>
          <w:sz w:val="16"/>
          <w:szCs w:val="16"/>
          <w:highlight w:val="green"/>
        </w:rPr>
        <w:t>quando non dovrebbero essere mai utilizzate</w:t>
      </w:r>
      <w:r w:rsidR="008E653D" w:rsidRPr="00B70880">
        <w:rPr>
          <w:rFonts w:cstheme="minorHAnsi"/>
          <w:i/>
          <w:iCs/>
          <w:sz w:val="16"/>
          <w:szCs w:val="16"/>
          <w:highlight w:val="green"/>
        </w:rPr>
        <w:t>?</w:t>
      </w:r>
    </w:p>
    <w:p w14:paraId="6054813C" w14:textId="6F4D614F" w:rsidR="00866770" w:rsidRPr="00866770" w:rsidRDefault="00866770" w:rsidP="00866770">
      <w:pPr>
        <w:pStyle w:val="ListParagraph"/>
        <w:ind w:left="360"/>
        <w:rPr>
          <w:rFonts w:cstheme="minorHAnsi"/>
          <w:sz w:val="16"/>
          <w:szCs w:val="16"/>
        </w:rPr>
      </w:pPr>
      <w:r w:rsidRPr="00866770">
        <w:rPr>
          <w:rFonts w:cstheme="minorHAnsi"/>
          <w:iCs/>
          <w:sz w:val="16"/>
          <w:szCs w:val="16"/>
        </w:rPr>
        <w:t xml:space="preserve">Si parla di eccezione quando </w:t>
      </w:r>
      <w:r w:rsidR="0091110E">
        <w:rPr>
          <w:rFonts w:cstheme="minorHAnsi"/>
          <w:iCs/>
          <w:sz w:val="16"/>
          <w:szCs w:val="16"/>
        </w:rPr>
        <w:t>succede un evento che</w:t>
      </w:r>
      <w:r w:rsidR="006279C7">
        <w:rPr>
          <w:rFonts w:cstheme="minorHAnsi"/>
          <w:iCs/>
          <w:sz w:val="16"/>
          <w:szCs w:val="16"/>
        </w:rPr>
        <w:t xml:space="preserve"> altera il flusso di esecuzione di un programma. </w:t>
      </w:r>
    </w:p>
    <w:p w14:paraId="3DE9D5A5" w14:textId="2962BECA" w:rsidR="009877E8" w:rsidRDefault="00866770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Per es., l</w:t>
      </w:r>
      <w:r w:rsidR="00CB04E0">
        <w:rPr>
          <w:rFonts w:cstheme="minorHAnsi"/>
          <w:sz w:val="16"/>
          <w:szCs w:val="16"/>
        </w:rPr>
        <w:t xml:space="preserve">e eccezioni vengono utilizzate quando si vuole evitare che l’app non funzioni per un errore </w:t>
      </w:r>
      <w:r w:rsidR="002A3E32">
        <w:rPr>
          <w:rFonts w:cstheme="minorHAnsi"/>
          <w:sz w:val="16"/>
          <w:szCs w:val="16"/>
        </w:rPr>
        <w:t>commesso</w:t>
      </w:r>
      <w:r w:rsidR="00CB04E0">
        <w:rPr>
          <w:rFonts w:cstheme="minorHAnsi"/>
          <w:sz w:val="16"/>
          <w:szCs w:val="16"/>
        </w:rPr>
        <w:t xml:space="preserve"> dall’utente (es. Voglio creare una calcolatrice che permette di fare una divisione; l’utente non dovrebbe inserire 0 come divisore, ma se dovesse succedere in questo caso possiamo inserire un’eccezione - “catch”- , per esempio un messaggio di errore che lo avvisi).</w:t>
      </w:r>
    </w:p>
    <w:p w14:paraId="4C3E0FCB" w14:textId="06060415" w:rsidR="00B70880" w:rsidRPr="009877E8" w:rsidRDefault="00B70880" w:rsidP="009877E8">
      <w:pPr>
        <w:pStyle w:val="ListParagraph"/>
        <w:ind w:left="360"/>
        <w:rPr>
          <w:rFonts w:cstheme="minorHAnsi"/>
          <w:sz w:val="16"/>
          <w:szCs w:val="16"/>
        </w:rPr>
      </w:pPr>
      <w:r w:rsidRPr="00B70880">
        <w:rPr>
          <w:rFonts w:cstheme="minorHAnsi"/>
          <w:sz w:val="16"/>
          <w:szCs w:val="16"/>
          <w:highlight w:val="green"/>
        </w:rPr>
        <w:t>[CORREZIONE]: Le eccezioni dovrebbero essere utilizzate per segnalare ad un collega sviluppatore che il modo in cui una funzione o una classe è stata utilizzata non è corretto. La risposta è comunque accettabile</w:t>
      </w:r>
    </w:p>
    <w:p w14:paraId="35913F42" w14:textId="77777777" w:rsidR="009877E8" w:rsidRPr="000E15E4" w:rsidRDefault="009877E8" w:rsidP="000E15E4">
      <w:pPr>
        <w:rPr>
          <w:rFonts w:cstheme="minorHAnsi"/>
          <w:i/>
          <w:iCs/>
          <w:sz w:val="16"/>
          <w:szCs w:val="16"/>
        </w:rPr>
      </w:pPr>
    </w:p>
    <w:p w14:paraId="1E27024F" w14:textId="2A59786C" w:rsidR="009877E8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456D80B4" w14:textId="77777777" w:rsidR="00981EF7" w:rsidRPr="00981EF7" w:rsidRDefault="00981EF7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43A33391" w14:textId="74C1F0C2" w:rsidR="009877E8" w:rsidRPr="00B70880" w:rsidRDefault="00DA34E6" w:rsidP="009877E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yellow"/>
        </w:rPr>
      </w:pPr>
      <w:r w:rsidRPr="00B70880">
        <w:rPr>
          <w:rFonts w:cstheme="minorHAnsi"/>
          <w:i/>
          <w:iCs/>
          <w:sz w:val="16"/>
          <w:szCs w:val="16"/>
          <w:highlight w:val="yellow"/>
        </w:rPr>
        <w:t xml:space="preserve">Qual è la differenza tra un Array e una </w:t>
      </w:r>
      <w:r w:rsidR="00504F72" w:rsidRPr="00B70880">
        <w:rPr>
          <w:rFonts w:cstheme="minorHAnsi"/>
          <w:i/>
          <w:iCs/>
          <w:sz w:val="16"/>
          <w:szCs w:val="16"/>
          <w:highlight w:val="yellow"/>
        </w:rPr>
        <w:t>Lista</w:t>
      </w:r>
      <w:r w:rsidR="00CC050D" w:rsidRPr="00B70880">
        <w:rPr>
          <w:rFonts w:cstheme="minorHAnsi"/>
          <w:i/>
          <w:iCs/>
          <w:sz w:val="16"/>
          <w:szCs w:val="16"/>
          <w:highlight w:val="yellow"/>
        </w:rPr>
        <w:t>?</w:t>
      </w:r>
      <w:r w:rsidR="00DB4113" w:rsidRPr="00B70880">
        <w:rPr>
          <w:rFonts w:cstheme="minorHAnsi"/>
          <w:i/>
          <w:iCs/>
          <w:sz w:val="16"/>
          <w:szCs w:val="16"/>
          <w:highlight w:val="yellow"/>
        </w:rPr>
        <w:t xml:space="preserve"> Fornire un esempio di ciascuno di essi, come si esegue la creazione e la popolazione di queste strutture.</w:t>
      </w:r>
    </w:p>
    <w:p w14:paraId="309403D2" w14:textId="26B1451D" w:rsidR="009877E8" w:rsidRDefault="00CB04E0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Un Array è predeterminato</w:t>
      </w:r>
      <w:r w:rsidR="004C2567">
        <w:rPr>
          <w:rFonts w:cstheme="minorHAnsi"/>
          <w:sz w:val="16"/>
          <w:szCs w:val="16"/>
        </w:rPr>
        <w:t xml:space="preserve"> nelle dimensioni</w:t>
      </w:r>
      <w:r>
        <w:rPr>
          <w:rFonts w:cstheme="minorHAnsi"/>
          <w:sz w:val="16"/>
          <w:szCs w:val="16"/>
        </w:rPr>
        <w:t>, una lista</w:t>
      </w:r>
      <w:r w:rsidR="004C2567">
        <w:rPr>
          <w:rFonts w:cstheme="minorHAnsi"/>
          <w:sz w:val="16"/>
          <w:szCs w:val="16"/>
        </w:rPr>
        <w:t xml:space="preserve"> invece no.</w:t>
      </w:r>
    </w:p>
    <w:p w14:paraId="79B52F11" w14:textId="38013A99" w:rsidR="00866770" w:rsidRDefault="00866770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Entrambi contengono dati; l’ Array contiene obbligatoriamente dati di un solo tipo,  invece la lista può contenere dati di diverso tipo. </w:t>
      </w:r>
    </w:p>
    <w:p w14:paraId="2231D886" w14:textId="1EC5DB5F" w:rsidR="00B70880" w:rsidRDefault="00B70880" w:rsidP="009877E8">
      <w:pPr>
        <w:pStyle w:val="ListParagraph"/>
        <w:ind w:left="360"/>
        <w:rPr>
          <w:rFonts w:cstheme="minorHAnsi"/>
          <w:sz w:val="16"/>
          <w:szCs w:val="16"/>
        </w:rPr>
      </w:pPr>
      <w:r w:rsidRPr="00B70880">
        <w:rPr>
          <w:rFonts w:cstheme="minorHAnsi"/>
          <w:sz w:val="16"/>
          <w:szCs w:val="16"/>
          <w:highlight w:val="yellow"/>
        </w:rPr>
        <w:t>[CORREZIONE]: Le liste non possono contenere valori di diverso tipo, ma sempre dello stesso</w:t>
      </w:r>
    </w:p>
    <w:p w14:paraId="0800FBD7" w14:textId="187CD38B" w:rsidR="009877E8" w:rsidRPr="00B70880" w:rsidRDefault="009877E8" w:rsidP="00B70880">
      <w:pPr>
        <w:rPr>
          <w:rFonts w:cstheme="minorHAnsi"/>
          <w:sz w:val="16"/>
          <w:szCs w:val="16"/>
        </w:rPr>
      </w:pPr>
    </w:p>
    <w:p w14:paraId="1C55A6CA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0BB8D3AE" w14:textId="77777777" w:rsidR="009877E8" w:rsidRPr="009877E8" w:rsidRDefault="009877E8" w:rsidP="009877E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628D458" w14:textId="7D6209B3" w:rsidR="00CC050D" w:rsidRDefault="00CC050D" w:rsidP="00CC050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B70880">
        <w:rPr>
          <w:rFonts w:cstheme="minorHAnsi"/>
          <w:i/>
          <w:iCs/>
          <w:sz w:val="16"/>
          <w:szCs w:val="16"/>
          <w:highlight w:val="yellow"/>
        </w:rPr>
        <w:t>Esercitazione: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1ECBB5F2" w14:textId="014ED506" w:rsidR="00225A62" w:rsidRDefault="00CC050D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Si chiede di creare un app console in .NET Framework </w:t>
      </w:r>
      <w:r w:rsidR="00045D15">
        <w:rPr>
          <w:rFonts w:cstheme="minorHAnsi"/>
          <w:i/>
          <w:iCs/>
          <w:sz w:val="16"/>
          <w:szCs w:val="16"/>
        </w:rPr>
        <w:t xml:space="preserve">Core 3.0 </w:t>
      </w:r>
      <w:r>
        <w:rPr>
          <w:rFonts w:cstheme="minorHAnsi"/>
          <w:i/>
          <w:iCs/>
          <w:sz w:val="16"/>
          <w:szCs w:val="16"/>
        </w:rPr>
        <w:t>che</w:t>
      </w:r>
      <w:r w:rsidR="00347AB7">
        <w:rPr>
          <w:rFonts w:cstheme="minorHAnsi"/>
          <w:i/>
          <w:iCs/>
          <w:sz w:val="16"/>
          <w:szCs w:val="16"/>
        </w:rPr>
        <w:t xml:space="preserve"> </w:t>
      </w:r>
      <w:r w:rsidR="006E3EC5">
        <w:rPr>
          <w:rFonts w:cstheme="minorHAnsi"/>
          <w:i/>
          <w:iCs/>
          <w:sz w:val="16"/>
          <w:szCs w:val="16"/>
        </w:rPr>
        <w:t xml:space="preserve">in fase di esecuzione richieda l’inserimento </w:t>
      </w:r>
      <w:r w:rsidR="00050C88">
        <w:rPr>
          <w:rFonts w:cstheme="minorHAnsi"/>
          <w:i/>
          <w:iCs/>
          <w:sz w:val="16"/>
          <w:szCs w:val="16"/>
        </w:rPr>
        <w:t>di un numero compreso da 1 e 10; dopo la lettura del numero, dovranno essere creati un pari numero di oggetti “prodotto” (classe Product)</w:t>
      </w:r>
      <w:r w:rsidR="006E3EC5">
        <w:rPr>
          <w:rFonts w:cstheme="minorHAnsi"/>
          <w:i/>
          <w:iCs/>
          <w:sz w:val="16"/>
          <w:szCs w:val="16"/>
        </w:rPr>
        <w:t xml:space="preserve">, ciascuno dei quali </w:t>
      </w:r>
      <w:r w:rsidR="00050C88">
        <w:rPr>
          <w:rFonts w:cstheme="minorHAnsi"/>
          <w:i/>
          <w:iCs/>
          <w:sz w:val="16"/>
          <w:szCs w:val="16"/>
        </w:rPr>
        <w:t xml:space="preserve">caratterizzato da </w:t>
      </w:r>
      <w:r w:rsidR="006E3EC5">
        <w:rPr>
          <w:rFonts w:cstheme="minorHAnsi"/>
          <w:i/>
          <w:iCs/>
          <w:sz w:val="16"/>
          <w:szCs w:val="16"/>
        </w:rPr>
        <w:t xml:space="preserve">codice </w:t>
      </w:r>
      <w:r w:rsidR="00050C88">
        <w:rPr>
          <w:rFonts w:cstheme="minorHAnsi"/>
          <w:i/>
          <w:iCs/>
          <w:sz w:val="16"/>
          <w:szCs w:val="16"/>
        </w:rPr>
        <w:t>(alfanumerico</w:t>
      </w:r>
      <w:r w:rsidR="00045D15">
        <w:rPr>
          <w:rFonts w:cstheme="minorHAnsi"/>
          <w:i/>
          <w:iCs/>
          <w:sz w:val="16"/>
          <w:szCs w:val="16"/>
        </w:rPr>
        <w:t>, campo “Code”</w:t>
      </w:r>
      <w:r w:rsidR="00050C88">
        <w:rPr>
          <w:rFonts w:cstheme="minorHAnsi"/>
          <w:i/>
          <w:iCs/>
          <w:sz w:val="16"/>
          <w:szCs w:val="16"/>
        </w:rPr>
        <w:t xml:space="preserve">) </w:t>
      </w:r>
      <w:r w:rsidR="006E3EC5">
        <w:rPr>
          <w:rFonts w:cstheme="minorHAnsi"/>
          <w:i/>
          <w:iCs/>
          <w:sz w:val="16"/>
          <w:szCs w:val="16"/>
        </w:rPr>
        <w:t>e nome</w:t>
      </w:r>
      <w:r w:rsidR="00045D15">
        <w:rPr>
          <w:rFonts w:cstheme="minorHAnsi"/>
          <w:i/>
          <w:iCs/>
          <w:sz w:val="16"/>
          <w:szCs w:val="16"/>
        </w:rPr>
        <w:t xml:space="preserve"> (campo “Name”)</w:t>
      </w:r>
      <w:r w:rsidR="006E3EC5">
        <w:rPr>
          <w:rFonts w:cstheme="minorHAnsi"/>
          <w:i/>
          <w:iCs/>
          <w:sz w:val="16"/>
          <w:szCs w:val="16"/>
        </w:rPr>
        <w:t xml:space="preserve">. </w:t>
      </w:r>
      <w:r w:rsidR="00050C88">
        <w:rPr>
          <w:rFonts w:cstheme="minorHAnsi"/>
          <w:i/>
          <w:iCs/>
          <w:sz w:val="16"/>
          <w:szCs w:val="16"/>
        </w:rPr>
        <w:t>Una volta terminato l’inserimento dei prodotti, gli stessi devono essere stampati a video</w:t>
      </w:r>
      <w:r w:rsidR="006A5131">
        <w:rPr>
          <w:rFonts w:cstheme="minorHAnsi"/>
          <w:i/>
          <w:iCs/>
          <w:sz w:val="16"/>
          <w:szCs w:val="16"/>
        </w:rPr>
        <w:t xml:space="preserve"> e scritti all’interno di un file di testo</w:t>
      </w:r>
      <w:r w:rsidR="00DD160B">
        <w:rPr>
          <w:rFonts w:cstheme="minorHAnsi"/>
          <w:i/>
          <w:iCs/>
          <w:sz w:val="16"/>
          <w:szCs w:val="16"/>
        </w:rPr>
        <w:t xml:space="preserve"> in modo tale da poter essere facilmente riletti (la </w:t>
      </w:r>
      <w:r w:rsidR="004F1E62">
        <w:rPr>
          <w:rFonts w:cstheme="minorHAnsi"/>
          <w:i/>
          <w:iCs/>
          <w:sz w:val="16"/>
          <w:szCs w:val="16"/>
        </w:rPr>
        <w:t xml:space="preserve">funzione di </w:t>
      </w:r>
      <w:r w:rsidR="00DD160B">
        <w:rPr>
          <w:rFonts w:cstheme="minorHAnsi"/>
          <w:i/>
          <w:iCs/>
          <w:sz w:val="16"/>
          <w:szCs w:val="16"/>
        </w:rPr>
        <w:t>rilettura non è richiesta)</w:t>
      </w:r>
      <w:r w:rsidR="006E3EC5">
        <w:rPr>
          <w:rFonts w:cstheme="minorHAnsi"/>
          <w:i/>
          <w:iCs/>
          <w:sz w:val="16"/>
          <w:szCs w:val="16"/>
        </w:rPr>
        <w:t>.</w:t>
      </w:r>
    </w:p>
    <w:p w14:paraId="6197FB04" w14:textId="1E85BFE4" w:rsidR="00071B23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82D6741" w14:textId="77777777" w:rsidR="009D0118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</w:p>
    <w:p w14:paraId="7A5360EF" w14:textId="77777777" w:rsidR="009D0118" w:rsidRDefault="009D0118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C1F55D6" w14:textId="28CD32A5" w:rsidR="00071B23" w:rsidRDefault="00071B23" w:rsidP="009D0118">
      <w:pPr>
        <w:pStyle w:val="ListParagraph"/>
        <w:ind w:left="6840" w:firstLine="360"/>
      </w:pPr>
      <w:r w:rsidRPr="00071B23">
        <w:rPr>
          <w:rFonts w:cstheme="minorHAnsi"/>
          <w:sz w:val="16"/>
          <w:szCs w:val="16"/>
        </w:rPr>
        <w:t>[</w:t>
      </w:r>
      <w:r>
        <w:rPr>
          <w:rFonts w:cstheme="minorHAnsi"/>
          <w:sz w:val="16"/>
          <w:szCs w:val="16"/>
        </w:rPr>
        <w:t xml:space="preserve">Tot: </w:t>
      </w:r>
      <w:r w:rsidR="00AF7674">
        <w:rPr>
          <w:rFonts w:cstheme="minorHAnsi"/>
          <w:sz w:val="16"/>
          <w:szCs w:val="16"/>
        </w:rPr>
        <w:t>7</w:t>
      </w:r>
      <w:bookmarkStart w:id="0" w:name="_GoBack"/>
      <w:bookmarkEnd w:id="0"/>
      <w:r>
        <w:rPr>
          <w:rFonts w:cstheme="minorHAnsi"/>
          <w:sz w:val="16"/>
          <w:szCs w:val="16"/>
        </w:rPr>
        <w:t>/10</w:t>
      </w:r>
      <w:r w:rsidRPr="00071B23">
        <w:rPr>
          <w:rFonts w:cstheme="minorHAnsi"/>
          <w:sz w:val="16"/>
          <w:szCs w:val="16"/>
        </w:rPr>
        <w:t>]</w:t>
      </w:r>
    </w:p>
    <w:sectPr w:rsidR="00071B23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A0408" w14:textId="77777777" w:rsidR="006158BC" w:rsidRDefault="006158BC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01A92F24" w14:textId="77777777" w:rsidR="006158BC" w:rsidRDefault="006158BC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6B694" w14:textId="77777777" w:rsidR="00994327" w:rsidRDefault="009943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E4CE5" w14:textId="36FEBB07" w:rsidR="00547F36" w:rsidRDefault="002F2AFA">
    <w:pPr>
      <w:pStyle w:val="Footer"/>
      <w:rPr>
        <w:lang w:val="it-IT"/>
      </w:rPr>
    </w:pPr>
    <w:r>
      <w:rPr>
        <w:lang w:val="it-IT"/>
      </w:rPr>
      <w:t>Test di valutazione - Modulo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FF17B" w14:textId="77777777" w:rsidR="00994327" w:rsidRDefault="009943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6BE65" w14:textId="77777777" w:rsidR="006158BC" w:rsidRDefault="006158BC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62980D56" w14:textId="77777777" w:rsidR="006158BC" w:rsidRDefault="006158BC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3CC3F" w14:textId="77777777" w:rsidR="00994327" w:rsidRDefault="009943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360CF" w14:textId="77777777" w:rsidR="00994327" w:rsidRDefault="009943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3D95D" w14:textId="77777777" w:rsidR="00994327" w:rsidRDefault="009943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747D08"/>
    <w:multiLevelType w:val="hybridMultilevel"/>
    <w:tmpl w:val="D7BC01A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4E6256"/>
    <w:multiLevelType w:val="multilevel"/>
    <w:tmpl w:val="9A1C8920"/>
    <w:numStyleLink w:val="Answers"/>
  </w:abstractNum>
  <w:abstractNum w:abstractNumId="3" w15:restartNumberingAfterBreak="0">
    <w:nsid w:val="33771E68"/>
    <w:multiLevelType w:val="multilevel"/>
    <w:tmpl w:val="9A1C8920"/>
    <w:numStyleLink w:val="Answers"/>
  </w:abstractNum>
  <w:abstractNum w:abstractNumId="4" w15:restartNumberingAfterBreak="0">
    <w:nsid w:val="3B8B7B22"/>
    <w:multiLevelType w:val="multilevel"/>
    <w:tmpl w:val="9A1C8920"/>
    <w:numStyleLink w:val="Answers"/>
  </w:abstractNum>
  <w:abstractNum w:abstractNumId="5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55185"/>
    <w:multiLevelType w:val="multilevel"/>
    <w:tmpl w:val="9A1C8920"/>
    <w:numStyleLink w:val="Answers"/>
  </w:abstractNum>
  <w:abstractNum w:abstractNumId="7" w15:restartNumberingAfterBreak="0">
    <w:nsid w:val="49AF741D"/>
    <w:multiLevelType w:val="multilevel"/>
    <w:tmpl w:val="9A1C8920"/>
    <w:numStyleLink w:val="Answers"/>
  </w:abstractNum>
  <w:abstractNum w:abstractNumId="8" w15:restartNumberingAfterBreak="0">
    <w:nsid w:val="67173671"/>
    <w:multiLevelType w:val="multilevel"/>
    <w:tmpl w:val="9A1C8920"/>
    <w:numStyleLink w:val="Answers"/>
  </w:abstractNum>
  <w:abstractNum w:abstractNumId="9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17ABC"/>
    <w:rsid w:val="00045D15"/>
    <w:rsid w:val="00050C88"/>
    <w:rsid w:val="00071B23"/>
    <w:rsid w:val="000A4A84"/>
    <w:rsid w:val="000E15E4"/>
    <w:rsid w:val="001172D0"/>
    <w:rsid w:val="00135EC2"/>
    <w:rsid w:val="00144B87"/>
    <w:rsid w:val="00170070"/>
    <w:rsid w:val="001A3C39"/>
    <w:rsid w:val="001B6AE1"/>
    <w:rsid w:val="00201EE0"/>
    <w:rsid w:val="00213B36"/>
    <w:rsid w:val="00225A62"/>
    <w:rsid w:val="00242790"/>
    <w:rsid w:val="00246BEC"/>
    <w:rsid w:val="00255338"/>
    <w:rsid w:val="002733D1"/>
    <w:rsid w:val="002A3E32"/>
    <w:rsid w:val="002B7D6C"/>
    <w:rsid w:val="002F2AFA"/>
    <w:rsid w:val="003428C2"/>
    <w:rsid w:val="00347AB7"/>
    <w:rsid w:val="003E5FD3"/>
    <w:rsid w:val="004254F0"/>
    <w:rsid w:val="00446E50"/>
    <w:rsid w:val="00462BCE"/>
    <w:rsid w:val="004C2567"/>
    <w:rsid w:val="004F1E62"/>
    <w:rsid w:val="00504F72"/>
    <w:rsid w:val="00507E43"/>
    <w:rsid w:val="0053305A"/>
    <w:rsid w:val="00547F36"/>
    <w:rsid w:val="005645F9"/>
    <w:rsid w:val="005A2070"/>
    <w:rsid w:val="006158BC"/>
    <w:rsid w:val="006279C7"/>
    <w:rsid w:val="006A5131"/>
    <w:rsid w:val="006D6C86"/>
    <w:rsid w:val="006E3EC5"/>
    <w:rsid w:val="006E7CC3"/>
    <w:rsid w:val="00731D2B"/>
    <w:rsid w:val="0075498E"/>
    <w:rsid w:val="0078731A"/>
    <w:rsid w:val="007913B5"/>
    <w:rsid w:val="007C2644"/>
    <w:rsid w:val="007C5FEC"/>
    <w:rsid w:val="007E3CB3"/>
    <w:rsid w:val="00831F07"/>
    <w:rsid w:val="00866770"/>
    <w:rsid w:val="008739A2"/>
    <w:rsid w:val="008E11B8"/>
    <w:rsid w:val="008E4D0D"/>
    <w:rsid w:val="008E653D"/>
    <w:rsid w:val="0091110E"/>
    <w:rsid w:val="009200E1"/>
    <w:rsid w:val="0092010E"/>
    <w:rsid w:val="00932593"/>
    <w:rsid w:val="00957D96"/>
    <w:rsid w:val="00981EF7"/>
    <w:rsid w:val="009877E8"/>
    <w:rsid w:val="00994327"/>
    <w:rsid w:val="009D0118"/>
    <w:rsid w:val="00A1545F"/>
    <w:rsid w:val="00A360C5"/>
    <w:rsid w:val="00A368D6"/>
    <w:rsid w:val="00A905F4"/>
    <w:rsid w:val="00AF7674"/>
    <w:rsid w:val="00B70880"/>
    <w:rsid w:val="00BA5730"/>
    <w:rsid w:val="00BC1DFD"/>
    <w:rsid w:val="00C47C81"/>
    <w:rsid w:val="00C71FAF"/>
    <w:rsid w:val="00CB04E0"/>
    <w:rsid w:val="00CB67A9"/>
    <w:rsid w:val="00CC050D"/>
    <w:rsid w:val="00CD2FDC"/>
    <w:rsid w:val="00CE3BE3"/>
    <w:rsid w:val="00D56321"/>
    <w:rsid w:val="00DA34E6"/>
    <w:rsid w:val="00DB4113"/>
    <w:rsid w:val="00DD160B"/>
    <w:rsid w:val="00DF50AB"/>
    <w:rsid w:val="00E011FF"/>
    <w:rsid w:val="00E57D55"/>
    <w:rsid w:val="00F5186B"/>
    <w:rsid w:val="00F6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736</TotalTime>
  <Pages>1</Pages>
  <Words>763</Words>
  <Characters>4355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Mauro Bussini</cp:lastModifiedBy>
  <cp:revision>56</cp:revision>
  <cp:lastPrinted>2004-01-22T16:32:00Z</cp:lastPrinted>
  <dcterms:created xsi:type="dcterms:W3CDTF">2019-09-20T10:50:00Z</dcterms:created>
  <dcterms:modified xsi:type="dcterms:W3CDTF">2019-10-14T07:19:00Z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236020b0-6d69-48c1-9bb5-c586c1062b70_Enabled">
    <vt:lpwstr>True</vt:lpwstr>
  </property>
  <property fmtid="{D5CDD505-2E9C-101B-9397-08002B2CF9AE}" pid="16" name="MSIP_Label_236020b0-6d69-48c1-9bb5-c586c1062b70_SiteId">
    <vt:lpwstr>cf36141c-ddd7-45a7-b073-111f66d0b30c</vt:lpwstr>
  </property>
  <property fmtid="{D5CDD505-2E9C-101B-9397-08002B2CF9AE}" pid="17" name="MSIP_Label_236020b0-6d69-48c1-9bb5-c586c1062b70_Owner">
    <vt:lpwstr>lorella.tundisi@avanade.com</vt:lpwstr>
  </property>
  <property fmtid="{D5CDD505-2E9C-101B-9397-08002B2CF9AE}" pid="18" name="MSIP_Label_236020b0-6d69-48c1-9bb5-c586c1062b70_SetDate">
    <vt:lpwstr>2019-10-11T07:19:40.1092878Z</vt:lpwstr>
  </property>
  <property fmtid="{D5CDD505-2E9C-101B-9397-08002B2CF9AE}" pid="19" name="MSIP_Label_236020b0-6d69-48c1-9bb5-c586c1062b70_Name">
    <vt:lpwstr>Confidential</vt:lpwstr>
  </property>
  <property fmtid="{D5CDD505-2E9C-101B-9397-08002B2CF9AE}" pid="20" name="MSIP_Label_236020b0-6d69-48c1-9bb5-c586c1062b70_Application">
    <vt:lpwstr>Microsoft Azure Information Protection</vt:lpwstr>
  </property>
  <property fmtid="{D5CDD505-2E9C-101B-9397-08002B2CF9AE}" pid="21" name="MSIP_Label_236020b0-6d69-48c1-9bb5-c586c1062b70_ActionId">
    <vt:lpwstr>53d6152a-04eb-4d00-8fc2-191c82af577d</vt:lpwstr>
  </property>
  <property fmtid="{D5CDD505-2E9C-101B-9397-08002B2CF9AE}" pid="22" name="MSIP_Label_236020b0-6d69-48c1-9bb5-c586c1062b70_Extended_MSFT_Method">
    <vt:lpwstr>Automatic</vt:lpwstr>
  </property>
  <property fmtid="{D5CDD505-2E9C-101B-9397-08002B2CF9AE}" pid="23" name="MSIP_Label_5fae8262-b78e-4366-8929-a5d6aac95320_Enabled">
    <vt:lpwstr>True</vt:lpwstr>
  </property>
  <property fmtid="{D5CDD505-2E9C-101B-9397-08002B2CF9AE}" pid="24" name="MSIP_Label_5fae8262-b78e-4366-8929-a5d6aac95320_SiteId">
    <vt:lpwstr>cf36141c-ddd7-45a7-b073-111f66d0b30c</vt:lpwstr>
  </property>
  <property fmtid="{D5CDD505-2E9C-101B-9397-08002B2CF9AE}" pid="25" name="MSIP_Label_5fae8262-b78e-4366-8929-a5d6aac95320_Owner">
    <vt:lpwstr>lorella.tundisi@avanade.com</vt:lpwstr>
  </property>
  <property fmtid="{D5CDD505-2E9C-101B-9397-08002B2CF9AE}" pid="26" name="MSIP_Label_5fae8262-b78e-4366-8929-a5d6aac95320_SetDate">
    <vt:lpwstr>2019-10-11T07:19:40.1092878Z</vt:lpwstr>
  </property>
  <property fmtid="{D5CDD505-2E9C-101B-9397-08002B2CF9AE}" pid="27" name="MSIP_Label_5fae8262-b78e-4366-8929-a5d6aac95320_Name">
    <vt:lpwstr>Recipients Have Full Control</vt:lpwstr>
  </property>
  <property fmtid="{D5CDD505-2E9C-101B-9397-08002B2CF9AE}" pid="28" name="MSIP_Label_5fae8262-b78e-4366-8929-a5d6aac95320_Application">
    <vt:lpwstr>Microsoft Azure Information Protection</vt:lpwstr>
  </property>
  <property fmtid="{D5CDD505-2E9C-101B-9397-08002B2CF9AE}" pid="29" name="MSIP_Label_5fae8262-b78e-4366-8929-a5d6aac95320_ActionId">
    <vt:lpwstr>53d6152a-04eb-4d00-8fc2-191c82af577d</vt:lpwstr>
  </property>
  <property fmtid="{D5CDD505-2E9C-101B-9397-08002B2CF9AE}" pid="30" name="MSIP_Label_5fae8262-b78e-4366-8929-a5d6aac95320_Parent">
    <vt:lpwstr>236020b0-6d69-48c1-9bb5-c586c1062b70</vt:lpwstr>
  </property>
  <property fmtid="{D5CDD505-2E9C-101B-9397-08002B2CF9AE}" pid="31" name="MSIP_Label_5fae8262-b78e-4366-8929-a5d6aac95320_Extended_MSFT_Method">
    <vt:lpwstr>Automatic</vt:lpwstr>
  </property>
  <property fmtid="{D5CDD505-2E9C-101B-9397-08002B2CF9AE}" pid="32" name="Sensitivity">
    <vt:lpwstr>Confidential Recipients Have Full Control</vt:lpwstr>
  </property>
</Properties>
</file>