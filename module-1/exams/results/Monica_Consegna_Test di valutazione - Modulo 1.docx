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3CE5102" w:rsidR="00547F36" w:rsidRDefault="00D8716F">
            <w:pPr>
              <w:pStyle w:val="Informazionisullostudente"/>
            </w:pPr>
            <w:r>
              <w:t>Monica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9862442" w:rsidR="00547F36" w:rsidRDefault="00D8716F">
            <w:pPr>
              <w:pStyle w:val="Informazionisullostudente"/>
            </w:pPr>
            <w:r>
              <w:t>Estabillo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70EA635" w:rsidR="00547F36" w:rsidRDefault="00A125B9">
            <w:pPr>
              <w:pStyle w:val="Informazionisullostudente"/>
            </w:pPr>
            <w:r>
              <w:t>11/10</w:t>
            </w:r>
            <w:r w:rsidR="0063193E">
              <w:t>/</w:t>
            </w:r>
            <w:r>
              <w:t>201</w:t>
            </w:r>
            <w:r w:rsidR="0063193E">
              <w:t>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0915BD57" w:rsidR="002F2AFA" w:rsidRDefault="002877D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93E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</w:t>
      </w:r>
      <w:r w:rsidR="0063193E">
        <w:rPr>
          <w:rFonts w:cstheme="minorHAnsi"/>
          <w:sz w:val="16"/>
          <w:szCs w:val="16"/>
        </w:rPr>
        <w:t>–</w:t>
      </w:r>
      <w:r w:rsidR="001172D0">
        <w:rPr>
          <w:rFonts w:cstheme="minorHAnsi"/>
          <w:sz w:val="16"/>
          <w:szCs w:val="16"/>
        </w:rPr>
        <w:t xml:space="preserve"> </w:t>
      </w:r>
      <w:r w:rsidR="0063193E">
        <w:rPr>
          <w:rFonts w:cstheme="minorHAnsi"/>
          <w:sz w:val="16"/>
          <w:szCs w:val="16"/>
        </w:rPr>
        <w:t>non ha fuzionalità come il debug</w:t>
      </w:r>
      <w:r w:rsidR="001172D0">
        <w:rPr>
          <w:rFonts w:cstheme="minorHAnsi"/>
          <w:sz w:val="16"/>
          <w:szCs w:val="16"/>
        </w:rPr>
        <w:t>______________________________________</w:t>
      </w:r>
    </w:p>
    <w:p w14:paraId="71E24741" w14:textId="303169AB" w:rsidR="002F2AFA" w:rsidRPr="001172D0" w:rsidRDefault="002877D6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08E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________________________________</w:t>
      </w:r>
    </w:p>
    <w:p w14:paraId="058ADDBD" w14:textId="461A560F" w:rsidR="002F2AFA" w:rsidRDefault="002877D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</w:t>
      </w:r>
      <w:r w:rsidR="000C08E8">
        <w:rPr>
          <w:rFonts w:cstheme="minorHAnsi"/>
          <w:sz w:val="16"/>
          <w:szCs w:val="16"/>
        </w:rPr>
        <w:t>è una piattaforma di sviluppo</w:t>
      </w:r>
      <w:r w:rsidR="001172D0">
        <w:rPr>
          <w:rFonts w:cstheme="minorHAnsi"/>
          <w:sz w:val="16"/>
          <w:szCs w:val="16"/>
        </w:rPr>
        <w:t>___________________________________________</w:t>
      </w:r>
    </w:p>
    <w:p w14:paraId="5C275A23" w14:textId="58B49BC6" w:rsidR="002F2AFA" w:rsidRDefault="002877D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08E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5F21AA99" w:rsidR="0078731A" w:rsidRDefault="002877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25B9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2877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2877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2877D6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681F919F" w14:textId="0DD95E42" w:rsidR="002D6925" w:rsidRDefault="00A125B9" w:rsidP="00A125B9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variabili sono delle informazioni, costituito da tipo e nome </w:t>
      </w:r>
    </w:p>
    <w:p w14:paraId="519114EB" w14:textId="672BBD45" w:rsidR="009877E8" w:rsidRDefault="00A125B9" w:rsidP="002D6925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ad esempio: </w:t>
      </w:r>
      <w:r w:rsidR="002D6925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>int index</w:t>
      </w:r>
      <w:r w:rsidR="002D6925">
        <w:rPr>
          <w:rFonts w:cstheme="minorHAnsi"/>
          <w:sz w:val="16"/>
          <w:szCs w:val="16"/>
        </w:rPr>
        <w:t xml:space="preserve"> = 0; abbiamo la variabile di nome index di tipo intero inizializzato a 0;</w:t>
      </w:r>
    </w:p>
    <w:p w14:paraId="4C5850DB" w14:textId="61B35C2A" w:rsidR="002D6925" w:rsidRDefault="002D6925" w:rsidP="002D6925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string parola = “Ciao”;</w:t>
      </w:r>
      <w:r>
        <w:rPr>
          <w:rFonts w:cstheme="minorHAnsi"/>
          <w:sz w:val="16"/>
          <w:szCs w:val="16"/>
        </w:rPr>
        <w:tab/>
        <w:t xml:space="preserve"> abbiamo una variabile di nome parola di tipo string;</w:t>
      </w:r>
    </w:p>
    <w:p w14:paraId="0E03743C" w14:textId="77777777" w:rsidR="002D6925" w:rsidRDefault="002D6925" w:rsidP="002D6925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 costanti sono valori non modificabili durante tuttla la durata del programma</w:t>
      </w:r>
    </w:p>
    <w:p w14:paraId="38E3918C" w14:textId="1E9BC3D6" w:rsidR="002D6925" w:rsidRPr="002D6925" w:rsidRDefault="002D6925" w:rsidP="002D6925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proprietà di una classe consentono di ottenere e impostare i valori </w:t>
      </w: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66791AC8" w14:textId="1DEBE5AE" w:rsidR="009877E8" w:rsidRDefault="007104E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Gli operatori logici vengono utilizzate nelle operazioni iterative (for, while...) e condizionali (if) e vengono usate come and e or.</w:t>
      </w:r>
    </w:p>
    <w:p w14:paraId="7DD7137B" w14:textId="55098782" w:rsidR="007104E8" w:rsidRDefault="007104E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&amp;&amp; = operatore logico di and.</w:t>
      </w:r>
    </w:p>
    <w:p w14:paraId="0F6339DF" w14:textId="4BF656CA" w:rsidR="007104E8" w:rsidRDefault="007104E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|| = operatore logico di or.</w:t>
      </w:r>
    </w:p>
    <w:p w14:paraId="446C7234" w14:textId="0D35B588" w:rsidR="007104E8" w:rsidRDefault="007104E8" w:rsidP="007104E8">
      <w:pPr>
        <w:pStyle w:val="ListParagraph"/>
        <w:ind w:left="1440" w:hanging="1080"/>
        <w:rPr>
          <w:rFonts w:eastAsia="SimSun"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Esempio:</w:t>
      </w:r>
      <w:r>
        <w:rPr>
          <w:rFonts w:cstheme="minorHAnsi"/>
          <w:sz w:val="16"/>
          <w:szCs w:val="16"/>
        </w:rPr>
        <w:tab/>
      </w:r>
      <w:r w:rsidRPr="007104E8">
        <w:rPr>
          <w:rFonts w:eastAsia="SimSun" w:cstheme="minorHAnsi"/>
          <w:sz w:val="16"/>
          <w:szCs w:val="16"/>
        </w:rPr>
        <w:t>while (isInteger == false || isInRange == false)</w:t>
      </w:r>
      <w:r>
        <w:rPr>
          <w:rFonts w:eastAsia="SimSun" w:cstheme="minorHAnsi"/>
          <w:sz w:val="16"/>
          <w:szCs w:val="16"/>
        </w:rPr>
        <w:t xml:space="preserve">  {...} non si esce dal ciclo while se uno dei due (isInteger o isInRange) ha valore falso;</w:t>
      </w:r>
    </w:p>
    <w:p w14:paraId="74877F4B" w14:textId="4904692B" w:rsidR="009877E8" w:rsidRPr="007104E8" w:rsidRDefault="007104E8" w:rsidP="00AC3622">
      <w:pPr>
        <w:pStyle w:val="ListParagraph"/>
        <w:ind w:left="1440" w:hanging="1080"/>
        <w:rPr>
          <w:rFonts w:cstheme="minorHAnsi"/>
          <w:sz w:val="16"/>
          <w:szCs w:val="16"/>
        </w:rPr>
      </w:pPr>
      <w:r>
        <w:rPr>
          <w:rFonts w:eastAsia="SimSun" w:cstheme="minorHAnsi"/>
          <w:sz w:val="16"/>
          <w:szCs w:val="16"/>
        </w:rPr>
        <w:tab/>
      </w:r>
      <w:r w:rsidRPr="007104E8">
        <w:rPr>
          <w:rFonts w:eastAsia="SimSun" w:cstheme="minorHAnsi"/>
          <w:sz w:val="16"/>
          <w:szCs w:val="16"/>
        </w:rPr>
        <w:t>if(isInteger == false &amp;&amp; isInRange == false) {…} si e</w:t>
      </w:r>
      <w:r>
        <w:rPr>
          <w:rFonts w:eastAsia="SimSun" w:cstheme="minorHAnsi"/>
          <w:sz w:val="16"/>
          <w:szCs w:val="16"/>
        </w:rPr>
        <w:t xml:space="preserve">ntra dentro la condizione di if se </w:t>
      </w:r>
      <w:r>
        <w:rPr>
          <w:rFonts w:eastAsia="SimSun" w:cstheme="minorHAnsi"/>
          <w:sz w:val="16"/>
          <w:szCs w:val="16"/>
        </w:rPr>
        <w:t xml:space="preserve">isInteger </w:t>
      </w:r>
      <w:r>
        <w:rPr>
          <w:rFonts w:eastAsia="SimSun" w:cstheme="minorHAnsi"/>
          <w:sz w:val="16"/>
          <w:szCs w:val="16"/>
        </w:rPr>
        <w:t>e</w:t>
      </w:r>
      <w:r>
        <w:rPr>
          <w:rFonts w:eastAsia="SimSun" w:cstheme="minorHAnsi"/>
          <w:sz w:val="16"/>
          <w:szCs w:val="16"/>
        </w:rPr>
        <w:t xml:space="preserve"> isInRange</w:t>
      </w:r>
      <w:r>
        <w:rPr>
          <w:rFonts w:eastAsia="SimSun" w:cstheme="minorHAnsi"/>
          <w:sz w:val="16"/>
          <w:szCs w:val="16"/>
        </w:rPr>
        <w:t xml:space="preserve"> hanno valore entrambi a false.</w:t>
      </w:r>
    </w:p>
    <w:p w14:paraId="0D2B55BD" w14:textId="77777777" w:rsidR="009877E8" w:rsidRPr="007104E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7104E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7104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7702F9A5" w14:textId="5C762563" w:rsidR="00D53CC0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.NET Core: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 xml:space="preserve">-è una multipiattaforma </w:t>
      </w:r>
      <w:r w:rsidR="00AC3622">
        <w:rPr>
          <w:rFonts w:cstheme="minorHAnsi"/>
          <w:sz w:val="16"/>
          <w:szCs w:val="16"/>
        </w:rPr>
        <w:t xml:space="preserve">open source </w:t>
      </w:r>
      <w:r>
        <w:rPr>
          <w:rFonts w:cstheme="minorHAnsi"/>
          <w:sz w:val="16"/>
          <w:szCs w:val="16"/>
        </w:rPr>
        <w:t>che funziona su Windows, Mac, linux</w:t>
      </w:r>
    </w:p>
    <w:p w14:paraId="4D0EE346" w14:textId="610C1ED5" w:rsidR="00D53CC0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-è migliore di .NET Framework</w:t>
      </w:r>
    </w:p>
    <w:p w14:paraId="2907B004" w14:textId="632B5BE2" w:rsidR="00D53CC0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-viene uilizzato per creare app web che possono essere eseguite su qualsiasi piattaforma</w:t>
      </w:r>
    </w:p>
    <w:p w14:paraId="1170EAAF" w14:textId="2129A65B" w:rsidR="00AC3622" w:rsidRDefault="00AC3622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-è moderno</w:t>
      </w:r>
    </w:p>
    <w:p w14:paraId="55DFA210" w14:textId="07B5003B" w:rsidR="00AC3622" w:rsidRDefault="00AC3622" w:rsidP="00AC3622">
      <w:pPr>
        <w:pStyle w:val="ListParagraph"/>
        <w:ind w:left="180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-non gita su desktop</w:t>
      </w:r>
    </w:p>
    <w:p w14:paraId="6AC42494" w14:textId="3B851F28" w:rsidR="009877E8" w:rsidRDefault="00D53CC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.Net Framework </w:t>
      </w:r>
      <w:r>
        <w:rPr>
          <w:rFonts w:cstheme="minorHAnsi"/>
          <w:sz w:val="16"/>
          <w:szCs w:val="16"/>
        </w:rPr>
        <w:tab/>
        <w:t xml:space="preserve">-viene utilizzato per la creazione app desktop Windows </w:t>
      </w:r>
    </w:p>
    <w:p w14:paraId="7D091359" w14:textId="7A0A893A" w:rsidR="00AC3622" w:rsidRPr="009877E8" w:rsidRDefault="00AC3622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-sistema lagacy</w:t>
      </w:r>
    </w:p>
    <w:p w14:paraId="48F05C2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794025FD" w14:textId="698D8901" w:rsidR="009877E8" w:rsidRDefault="00540881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proprietà</w:t>
      </w:r>
      <w:r w:rsidR="002F2C1B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 xml:space="preserve">metodo </w:t>
      </w:r>
      <w:r w:rsidR="0063193E">
        <w:rPr>
          <w:rFonts w:cstheme="minorHAnsi"/>
          <w:sz w:val="16"/>
          <w:szCs w:val="16"/>
        </w:rPr>
        <w:t xml:space="preserve">o campo </w:t>
      </w:r>
      <w:r>
        <w:rPr>
          <w:rFonts w:cstheme="minorHAnsi"/>
          <w:sz w:val="16"/>
          <w:szCs w:val="16"/>
        </w:rPr>
        <w:t>dichiarati public sono accessibili sia all’interno della classe che dall’eserno.</w:t>
      </w:r>
    </w:p>
    <w:p w14:paraId="5AD9F8EC" w14:textId="151775CF" w:rsidR="009877E8" w:rsidRPr="00981EF7" w:rsidRDefault="00540881" w:rsidP="0063193E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proprietà</w:t>
      </w:r>
      <w:r w:rsidR="002F2C1B"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>metodo</w:t>
      </w:r>
      <w:r w:rsidR="0063193E">
        <w:rPr>
          <w:rFonts w:cstheme="minorHAnsi"/>
          <w:sz w:val="16"/>
          <w:szCs w:val="16"/>
        </w:rPr>
        <w:t xml:space="preserve"> o campo</w:t>
      </w:r>
      <w:r>
        <w:rPr>
          <w:rFonts w:cstheme="minorHAnsi"/>
          <w:sz w:val="16"/>
          <w:szCs w:val="16"/>
        </w:rPr>
        <w:t xml:space="preserve"> dichiarati p</w:t>
      </w:r>
      <w:r>
        <w:rPr>
          <w:rFonts w:cstheme="minorHAnsi"/>
          <w:sz w:val="16"/>
          <w:szCs w:val="16"/>
        </w:rPr>
        <w:t>rivate sono utilizzabili solo all’interno della classe.</w:t>
      </w: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6FB97233" w14:textId="2558637A" w:rsidR="009877E8" w:rsidRDefault="00843881" w:rsidP="00843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La struttura di Do-While è la seguente:</w:t>
      </w:r>
    </w:p>
    <w:p w14:paraId="68DB8F8A" w14:textId="5D0F01B2" w:rsidR="00843881" w:rsidRDefault="00843881" w:rsidP="00843881">
      <w:pPr>
        <w:pStyle w:val="ListParagraph"/>
        <w:ind w:left="108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</w:t>
      </w:r>
    </w:p>
    <w:p w14:paraId="13D2BD3F" w14:textId="16B2E0C6" w:rsidR="00843881" w:rsidRDefault="00843881" w:rsidP="00843881">
      <w:pPr>
        <w:pStyle w:val="ListParagraph"/>
        <w:ind w:firstLine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{</w:t>
      </w:r>
    </w:p>
    <w:p w14:paraId="6765B8F6" w14:textId="43B1BEEA" w:rsidR="00843881" w:rsidRDefault="00843881" w:rsidP="00843881">
      <w:pPr>
        <w:pStyle w:val="ListParagraph"/>
        <w:ind w:left="180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//istruzioni da eseguire</w:t>
      </w:r>
    </w:p>
    <w:p w14:paraId="23C0E321" w14:textId="14F5F08D" w:rsidR="00843881" w:rsidRDefault="00843881" w:rsidP="00843881">
      <w:pPr>
        <w:pStyle w:val="ListParagraph"/>
        <w:ind w:firstLine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14:paraId="3A1A0706" w14:textId="2CBAF128" w:rsidR="00843881" w:rsidRDefault="00843881" w:rsidP="00843881">
      <w:pPr>
        <w:pStyle w:val="ListParagraph"/>
        <w:ind w:left="1080" w:firstLine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While(condizione, se è vera ritorna a fare le istruzioni all’interno del do)</w:t>
      </w:r>
    </w:p>
    <w:p w14:paraId="1AC24C59" w14:textId="52A55783" w:rsidR="00843881" w:rsidRPr="00325BFD" w:rsidRDefault="00843881" w:rsidP="00843881">
      <w:pPr>
        <w:rPr>
          <w:rFonts w:asciiTheme="minorHAnsi" w:hAnsiTheme="minorHAnsi"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</w:rPr>
        <w:tab/>
      </w:r>
      <w:r w:rsidRPr="00325BFD">
        <w:rPr>
          <w:rFonts w:asciiTheme="minorHAnsi" w:hAnsiTheme="minorHAnsi" w:cstheme="minorHAnsi"/>
          <w:sz w:val="16"/>
          <w:szCs w:val="16"/>
          <w:lang w:val="it-IT"/>
        </w:rPr>
        <w:t>Il do-while</w:t>
      </w:r>
      <w:r w:rsidR="00325BFD" w:rsidRPr="00325BFD">
        <w:rPr>
          <w:rFonts w:asciiTheme="minorHAnsi" w:hAnsiTheme="minorHAnsi" w:cstheme="minorHAnsi"/>
          <w:sz w:val="16"/>
          <w:szCs w:val="16"/>
          <w:lang w:val="it-IT"/>
        </w:rPr>
        <w:t xml:space="preserve"> fa </w:t>
      </w:r>
      <w:r w:rsidR="00325BFD">
        <w:rPr>
          <w:rFonts w:asciiTheme="minorHAnsi" w:hAnsiTheme="minorHAnsi" w:cstheme="minorHAnsi"/>
          <w:sz w:val="16"/>
          <w:szCs w:val="16"/>
          <w:lang w:val="it-IT"/>
        </w:rPr>
        <w:t>un istruzione poi verifica una condizione se continuare il ciclo o meno.</w:t>
      </w:r>
    </w:p>
    <w:p w14:paraId="03EE16F3" w14:textId="03ECF57B" w:rsidR="00843881" w:rsidRDefault="00325BFD" w:rsidP="00843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Il While verifica prima una codizione, se la condizione è vera continua il ciclo altrimenti passa all’istruzione successiva</w:t>
      </w:r>
    </w:p>
    <w:p w14:paraId="1A1BB8EF" w14:textId="23A672ED" w:rsidR="00325BFD" w:rsidRDefault="00325BFD" w:rsidP="00843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Il For itera un numero di volte prestabilito, nell’esempio seguente si parte da 0 fino a una variabile limit incrementando di uno</w:t>
      </w:r>
      <w:r w:rsidR="0063193E">
        <w:rPr>
          <w:rFonts w:cstheme="minorHAnsi"/>
          <w:sz w:val="16"/>
          <w:szCs w:val="16"/>
        </w:rPr>
        <w:t xml:space="preserve"> </w:t>
      </w:r>
    </w:p>
    <w:p w14:paraId="5088AA78" w14:textId="77777777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 w:rsidRPr="00325BFD">
        <w:rPr>
          <w:rFonts w:asciiTheme="minorHAnsi" w:hAnsiTheme="minorHAnsi" w:cstheme="minorHAnsi"/>
          <w:sz w:val="16"/>
          <w:szCs w:val="16"/>
        </w:rPr>
        <w:t>For</w:t>
      </w:r>
      <w:r>
        <w:rPr>
          <w:rFonts w:asciiTheme="minorHAnsi" w:hAnsiTheme="minorHAnsi" w:cstheme="minorHAnsi"/>
          <w:sz w:val="16"/>
          <w:szCs w:val="16"/>
        </w:rPr>
        <w:t xml:space="preserve"> (int </w:t>
      </w:r>
      <w:proofErr w:type="spellStart"/>
      <w:r>
        <w:rPr>
          <w:rFonts w:asciiTheme="minorHAnsi" w:hAnsiTheme="minorHAnsi" w:cstheme="minorHAnsi"/>
          <w:sz w:val="16"/>
          <w:szCs w:val="16"/>
        </w:rPr>
        <w:t>i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=0; </w:t>
      </w:r>
      <w:proofErr w:type="spellStart"/>
      <w:r>
        <w:rPr>
          <w:rFonts w:asciiTheme="minorHAnsi" w:hAnsiTheme="minorHAnsi" w:cstheme="minorHAnsi"/>
          <w:sz w:val="16"/>
          <w:szCs w:val="16"/>
        </w:rPr>
        <w:t>i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&lt;limit; </w:t>
      </w:r>
      <w:proofErr w:type="spellStart"/>
      <w:r>
        <w:rPr>
          <w:rFonts w:asciiTheme="minorHAnsi" w:hAnsiTheme="minorHAnsi" w:cstheme="minorHAnsi"/>
          <w:sz w:val="16"/>
          <w:szCs w:val="16"/>
        </w:rPr>
        <w:t>i</w:t>
      </w:r>
      <w:proofErr w:type="spellEnd"/>
      <w:r>
        <w:rPr>
          <w:rFonts w:asciiTheme="minorHAnsi" w:hAnsiTheme="minorHAnsi" w:cstheme="minorHAnsi"/>
          <w:sz w:val="16"/>
          <w:szCs w:val="16"/>
        </w:rPr>
        <w:t>++)</w:t>
      </w:r>
    </w:p>
    <w:p w14:paraId="00ACFB45" w14:textId="07303341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{</w:t>
      </w:r>
    </w:p>
    <w:p w14:paraId="5F2AE608" w14:textId="33C1185E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  <w:t>//</w:t>
      </w:r>
      <w:proofErr w:type="spellStart"/>
      <w:r>
        <w:rPr>
          <w:rFonts w:asciiTheme="minorHAnsi" w:hAnsiTheme="minorHAnsi" w:cstheme="minorHAnsi"/>
          <w:sz w:val="16"/>
          <w:szCs w:val="16"/>
        </w:rPr>
        <w:t>istruzioni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 da </w:t>
      </w:r>
      <w:proofErr w:type="spellStart"/>
      <w:r>
        <w:rPr>
          <w:rFonts w:asciiTheme="minorHAnsi" w:hAnsiTheme="minorHAnsi" w:cstheme="minorHAnsi"/>
          <w:sz w:val="16"/>
          <w:szCs w:val="16"/>
        </w:rPr>
        <w:t>eseguire</w:t>
      </w:r>
      <w:proofErr w:type="spellEnd"/>
    </w:p>
    <w:p w14:paraId="0E8C024C" w14:textId="5B8AC844" w:rsidR="00325BFD" w:rsidRDefault="00325BFD" w:rsidP="00325BFD">
      <w:pPr>
        <w:ind w:left="144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}</w:t>
      </w:r>
    </w:p>
    <w:p w14:paraId="1ADDB4B7" w14:textId="11611F4B" w:rsidR="00540881" w:rsidRPr="00540881" w:rsidRDefault="00325BFD" w:rsidP="0054088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 w:rsidRPr="00325BFD">
        <w:rPr>
          <w:rFonts w:cstheme="minorHAnsi"/>
          <w:sz w:val="16"/>
          <w:szCs w:val="16"/>
        </w:rPr>
        <w:t xml:space="preserve">Il For-Each inizia la </w:t>
      </w:r>
      <w:r>
        <w:rPr>
          <w:rFonts w:cstheme="minorHAnsi"/>
          <w:sz w:val="16"/>
          <w:szCs w:val="16"/>
        </w:rPr>
        <w:t>sua iterazione partendo da zero fino alla fine dell’elemento</w:t>
      </w:r>
      <w:r w:rsidR="00540881">
        <w:rPr>
          <w:rFonts w:cstheme="minorHAnsi"/>
          <w:sz w:val="16"/>
          <w:szCs w:val="16"/>
        </w:rPr>
        <w:t>. Esempio: abbiamo un vettore di lunghezza 5 e dobbiamo leggere</w:t>
      </w:r>
      <w:r w:rsidR="0063193E">
        <w:rPr>
          <w:rFonts w:cstheme="minorHAnsi"/>
          <w:sz w:val="16"/>
          <w:szCs w:val="16"/>
        </w:rPr>
        <w:t>;</w:t>
      </w:r>
      <w:r w:rsidR="00540881">
        <w:rPr>
          <w:rFonts w:cstheme="minorHAnsi"/>
          <w:sz w:val="16"/>
          <w:szCs w:val="16"/>
        </w:rPr>
        <w:t xml:space="preserve"> il for-each parte dalla casella zero fino alla casella 4 senza che noi specifichiamo la lunghezza del vettore.</w:t>
      </w:r>
    </w:p>
    <w:p w14:paraId="12362ABF" w14:textId="77777777" w:rsidR="009877E8" w:rsidRPr="00325BFD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325BFD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325BFD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325BFD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3DE9D5A5" w14:textId="646B80EB" w:rsidR="009877E8" w:rsidRPr="009877E8" w:rsidRDefault="00843881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 eccezioni sono un oggetto, quando si verifica un errore viene lanciata un eccezione </w:t>
      </w:r>
    </w:p>
    <w:p w14:paraId="4EB5FD3F" w14:textId="625EC841" w:rsidR="009877E8" w:rsidRPr="009877E8" w:rsidRDefault="00636DBB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Non  vanno usate quando il problema</w:t>
      </w:r>
      <w:r w:rsidR="00843881">
        <w:rPr>
          <w:rFonts w:cstheme="minorHAnsi"/>
          <w:sz w:val="16"/>
          <w:szCs w:val="16"/>
        </w:rPr>
        <w:t xml:space="preserve"> proviene dall’utente.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309403D2" w14:textId="4BED8C3D" w:rsidR="009877E8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lista è una struttura costituita da “caselle” dove all’interno possono essere memorizati dati, la sua lunghezza è variabile.</w:t>
      </w:r>
    </w:p>
    <w:p w14:paraId="7329E7EF" w14:textId="364ADBD5" w:rsidR="002F2C1B" w:rsidRPr="002F2C1B" w:rsidRDefault="002F2C1B" w:rsidP="009877E8">
      <w:pPr>
        <w:pStyle w:val="ListParagraph"/>
        <w:ind w:left="360"/>
        <w:rPr>
          <w:rFonts w:eastAsia="SimSun" w:cs="Consolas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 w:rsidRPr="002F2C1B">
        <w:rPr>
          <w:rFonts w:eastAsia="SimSun" w:cs="Consolas"/>
          <w:sz w:val="16"/>
          <w:szCs w:val="16"/>
        </w:rPr>
        <w:t>List&lt;string&gt; datiDiUscita = new List&lt;string&gt;();</w:t>
      </w:r>
      <w:r>
        <w:rPr>
          <w:rFonts w:eastAsia="SimSun" w:cs="Consolas"/>
          <w:sz w:val="16"/>
          <w:szCs w:val="16"/>
        </w:rPr>
        <w:t xml:space="preserve">     </w:t>
      </w:r>
      <w:r w:rsidRPr="002F2C1B">
        <w:rPr>
          <w:rFonts w:eastAsia="SimSun" w:cs="Consolas"/>
          <w:sz w:val="16"/>
          <w:szCs w:val="16"/>
        </w:rPr>
        <w:t>//creazione del</w:t>
      </w:r>
      <w:r>
        <w:rPr>
          <w:rFonts w:eastAsia="SimSun" w:cs="Consolas"/>
          <w:sz w:val="16"/>
          <w:szCs w:val="16"/>
        </w:rPr>
        <w:t>la lista dove vengono memorizzati dati di tipo string</w:t>
      </w:r>
    </w:p>
    <w:p w14:paraId="7A0A6FE3" w14:textId="61D409B0" w:rsidR="002F2C1B" w:rsidRPr="002F2C1B" w:rsidRDefault="002F2C1B" w:rsidP="009877E8">
      <w:pPr>
        <w:pStyle w:val="ListParagraph"/>
        <w:ind w:left="360"/>
        <w:rPr>
          <w:rFonts w:eastAsia="SimSun" w:cs="Consolas"/>
          <w:sz w:val="16"/>
          <w:szCs w:val="16"/>
        </w:rPr>
      </w:pPr>
      <w:r w:rsidRPr="002F2C1B">
        <w:rPr>
          <w:rFonts w:eastAsia="SimSun" w:cs="Consolas"/>
          <w:sz w:val="16"/>
          <w:szCs w:val="16"/>
        </w:rPr>
        <w:tab/>
        <w:t>datiDiUscita.add(readLine);</w:t>
      </w:r>
      <w:r>
        <w:rPr>
          <w:rFonts w:eastAsia="SimSun" w:cs="Consolas"/>
          <w:sz w:val="16"/>
          <w:szCs w:val="16"/>
        </w:rPr>
        <w:tab/>
      </w:r>
      <w:r>
        <w:rPr>
          <w:rFonts w:eastAsia="SimSun" w:cs="Consolas"/>
          <w:sz w:val="16"/>
          <w:szCs w:val="16"/>
        </w:rPr>
        <w:tab/>
        <w:t xml:space="preserve">     //inserimento in coda nella lista</w:t>
      </w:r>
    </w:p>
    <w:p w14:paraId="4306726E" w14:textId="6960B8E8" w:rsidR="002F2C1B" w:rsidRPr="002F2C1B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2F2C1B">
        <w:rPr>
          <w:rFonts w:eastAsia="SimSun" w:cs="Consolas"/>
          <w:sz w:val="16"/>
          <w:szCs w:val="16"/>
        </w:rPr>
        <w:tab/>
      </w:r>
    </w:p>
    <w:p w14:paraId="5E4DAF74" w14:textId="77777777" w:rsidR="002F2C1B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BFB75F8" w14:textId="77777777" w:rsidR="002F2C1B" w:rsidRDefault="002F2C1B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62C255D" w14:textId="4EC5F958" w:rsidR="009877E8" w:rsidRDefault="00540881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 array è una struttura costituita da un numero predefinito</w:t>
      </w:r>
      <w:r w:rsidR="002F2C1B">
        <w:rPr>
          <w:rFonts w:cstheme="minorHAnsi"/>
          <w:sz w:val="16"/>
          <w:szCs w:val="16"/>
        </w:rPr>
        <w:t xml:space="preserve"> di “caselle” dove all’interno possono essere memorizzati dati, non è possibile aggiungere altri elementi nel array:</w:t>
      </w:r>
    </w:p>
    <w:p w14:paraId="51BA88DF" w14:textId="70F61715" w:rsidR="002F2C1B" w:rsidRDefault="002F2C1B" w:rsidP="002F2C1B">
      <w:pPr>
        <w:pStyle w:val="ListParagraph"/>
        <w:ind w:left="360" w:firstLine="360"/>
        <w:rPr>
          <w:rFonts w:eastAsia="SimSun" w:cs="Consolas"/>
          <w:sz w:val="16"/>
          <w:szCs w:val="16"/>
        </w:rPr>
      </w:pPr>
      <w:r>
        <w:rPr>
          <w:rFonts w:eastAsia="SimSun" w:cs="Consolas"/>
          <w:sz w:val="16"/>
          <w:szCs w:val="16"/>
        </w:rPr>
        <w:t>int</w:t>
      </w:r>
      <w:r w:rsidRPr="002F2C1B">
        <w:rPr>
          <w:rFonts w:eastAsia="SimSun" w:cs="Consolas"/>
          <w:sz w:val="16"/>
          <w:szCs w:val="16"/>
        </w:rPr>
        <w:t xml:space="preserve">[] </w:t>
      </w:r>
      <w:r>
        <w:rPr>
          <w:rFonts w:eastAsia="SimSun" w:cs="Consolas"/>
          <w:sz w:val="16"/>
          <w:szCs w:val="16"/>
        </w:rPr>
        <w:t>casella</w:t>
      </w:r>
      <w:r w:rsidRPr="002F2C1B">
        <w:rPr>
          <w:rFonts w:eastAsia="SimSun" w:cs="Consolas"/>
          <w:sz w:val="16"/>
          <w:szCs w:val="16"/>
        </w:rPr>
        <w:t xml:space="preserve">= new </w:t>
      </w:r>
      <w:r>
        <w:rPr>
          <w:rFonts w:eastAsia="SimSun" w:cs="Consolas"/>
          <w:sz w:val="16"/>
          <w:szCs w:val="16"/>
        </w:rPr>
        <w:t>int</w:t>
      </w:r>
      <w:r w:rsidRPr="002F2C1B">
        <w:rPr>
          <w:rFonts w:eastAsia="SimSun" w:cs="Consolas"/>
          <w:sz w:val="16"/>
          <w:szCs w:val="16"/>
        </w:rPr>
        <w:t>[</w:t>
      </w:r>
      <w:r>
        <w:rPr>
          <w:rFonts w:eastAsia="SimSun" w:cs="Consolas"/>
          <w:sz w:val="16"/>
          <w:szCs w:val="16"/>
        </w:rPr>
        <w:t>2</w:t>
      </w:r>
      <w:r w:rsidRPr="002F2C1B">
        <w:rPr>
          <w:rFonts w:eastAsia="SimSun" w:cs="Consolas"/>
          <w:sz w:val="16"/>
          <w:szCs w:val="16"/>
        </w:rPr>
        <w:t>];</w:t>
      </w:r>
      <w:r>
        <w:rPr>
          <w:rFonts w:eastAsia="SimSun" w:cs="Consolas"/>
          <w:sz w:val="16"/>
          <w:szCs w:val="16"/>
        </w:rPr>
        <w:t xml:space="preserve">  (un array di tipo Person di lunghezza 3)</w:t>
      </w:r>
    </w:p>
    <w:p w14:paraId="587639DE" w14:textId="2BE07DFC" w:rsidR="002F2C1B" w:rsidRDefault="002F2C1B" w:rsidP="002F2C1B">
      <w:pPr>
        <w:pStyle w:val="ListParagraph"/>
        <w:ind w:left="360" w:firstLine="360"/>
        <w:rPr>
          <w:rFonts w:eastAsia="SimSun" w:cs="Consolas"/>
          <w:sz w:val="16"/>
          <w:szCs w:val="16"/>
        </w:rPr>
      </w:pPr>
      <w:r>
        <w:rPr>
          <w:rFonts w:eastAsia="SimSun" w:cs="Consolas"/>
          <w:sz w:val="16"/>
          <w:szCs w:val="16"/>
        </w:rPr>
        <w:t>casella[0] = 1;</w:t>
      </w:r>
    </w:p>
    <w:p w14:paraId="4AFF87D9" w14:textId="13E96503" w:rsidR="002F2C1B" w:rsidRDefault="002F2C1B" w:rsidP="002F2C1B">
      <w:pPr>
        <w:pStyle w:val="ListParagraph"/>
        <w:ind w:left="360" w:firstLine="360"/>
        <w:rPr>
          <w:rFonts w:eastAsia="SimSun" w:cs="Consolas"/>
          <w:sz w:val="16"/>
          <w:szCs w:val="16"/>
        </w:rPr>
      </w:pPr>
      <w:r>
        <w:rPr>
          <w:rFonts w:eastAsia="SimSun" w:cs="Consolas"/>
          <w:sz w:val="16"/>
          <w:szCs w:val="16"/>
        </w:rPr>
        <w:t>casella[</w:t>
      </w:r>
      <w:r>
        <w:rPr>
          <w:rFonts w:eastAsia="SimSun" w:cs="Consolas"/>
          <w:sz w:val="16"/>
          <w:szCs w:val="16"/>
        </w:rPr>
        <w:t>1</w:t>
      </w:r>
      <w:r>
        <w:rPr>
          <w:rFonts w:eastAsia="SimSun" w:cs="Consolas"/>
          <w:sz w:val="16"/>
          <w:szCs w:val="16"/>
        </w:rPr>
        <w:t xml:space="preserve">] = </w:t>
      </w:r>
      <w:r>
        <w:rPr>
          <w:rFonts w:eastAsia="SimSun" w:cs="Consolas"/>
          <w:sz w:val="16"/>
          <w:szCs w:val="16"/>
        </w:rPr>
        <w:t>37</w:t>
      </w:r>
      <w:r>
        <w:rPr>
          <w:rFonts w:eastAsia="SimSun" w:cs="Consolas"/>
          <w:sz w:val="16"/>
          <w:szCs w:val="16"/>
        </w:rPr>
        <w:t>;</w:t>
      </w:r>
    </w:p>
    <w:p w14:paraId="5E4E020A" w14:textId="5A39C8B6" w:rsidR="002F2C1B" w:rsidRPr="002F2C1B" w:rsidRDefault="002F2C1B" w:rsidP="002F2C1B">
      <w:pPr>
        <w:rPr>
          <w:rFonts w:cstheme="minorHAnsi"/>
          <w:sz w:val="16"/>
          <w:szCs w:val="16"/>
        </w:rPr>
      </w:pPr>
    </w:p>
    <w:p w14:paraId="396353D9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948D6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40F8B255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FDE4F68" w14:textId="2E990B2B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04E47EA" w14:textId="1629A6F0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6F6113D" w14:textId="39003903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897F87D" w14:textId="5924A96D" w:rsidR="00AA5D64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6E84A884" w14:textId="77777777" w:rsidR="00AA5D64" w:rsidRPr="009877E8" w:rsidRDefault="00AA5D64" w:rsidP="009877E8">
      <w:pPr>
        <w:pStyle w:val="ListParagraph"/>
        <w:ind w:left="360"/>
        <w:rPr>
          <w:rFonts w:cstheme="minorHAnsi"/>
          <w:sz w:val="16"/>
          <w:szCs w:val="16"/>
        </w:rPr>
      </w:pPr>
      <w:bookmarkStart w:id="0" w:name="_GoBack"/>
      <w:bookmarkEnd w:id="0"/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68784" w14:textId="77777777" w:rsidR="002877D6" w:rsidRDefault="002877D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08F996C" w14:textId="77777777" w:rsidR="002877D6" w:rsidRDefault="002877D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A990" w14:textId="77777777" w:rsidR="00D8716F" w:rsidRDefault="00D87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86BB2" w14:textId="77777777" w:rsidR="00D8716F" w:rsidRDefault="00D87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4F2B" w14:textId="77777777" w:rsidR="002877D6" w:rsidRDefault="002877D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D1E58A6" w14:textId="77777777" w:rsidR="002877D6" w:rsidRDefault="002877D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BCB2A" w14:textId="77777777" w:rsidR="00D8716F" w:rsidRDefault="00D87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C532" w14:textId="77777777" w:rsidR="00D8716F" w:rsidRDefault="00D871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04153" w14:textId="77777777" w:rsidR="00D8716F" w:rsidRDefault="00D87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5E9375C0"/>
    <w:multiLevelType w:val="hybridMultilevel"/>
    <w:tmpl w:val="C890D446"/>
    <w:lvl w:ilvl="0" w:tplc="673A9A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0C08E8"/>
    <w:rsid w:val="001172D0"/>
    <w:rsid w:val="00135EC2"/>
    <w:rsid w:val="001A3C39"/>
    <w:rsid w:val="001B6AE1"/>
    <w:rsid w:val="00201EE0"/>
    <w:rsid w:val="00213B36"/>
    <w:rsid w:val="00225A62"/>
    <w:rsid w:val="00242790"/>
    <w:rsid w:val="00255338"/>
    <w:rsid w:val="002733D1"/>
    <w:rsid w:val="002877D6"/>
    <w:rsid w:val="002B7D6C"/>
    <w:rsid w:val="002D6925"/>
    <w:rsid w:val="002F2AFA"/>
    <w:rsid w:val="002F2C1B"/>
    <w:rsid w:val="00325BFD"/>
    <w:rsid w:val="003428C2"/>
    <w:rsid w:val="00347AB7"/>
    <w:rsid w:val="004254F0"/>
    <w:rsid w:val="00446E50"/>
    <w:rsid w:val="00462BCE"/>
    <w:rsid w:val="004F1E62"/>
    <w:rsid w:val="00504F72"/>
    <w:rsid w:val="0053305A"/>
    <w:rsid w:val="00540881"/>
    <w:rsid w:val="00547F36"/>
    <w:rsid w:val="005645F9"/>
    <w:rsid w:val="005A2070"/>
    <w:rsid w:val="0063193E"/>
    <w:rsid w:val="00636DBB"/>
    <w:rsid w:val="006A5131"/>
    <w:rsid w:val="006E3EC5"/>
    <w:rsid w:val="006E7CC3"/>
    <w:rsid w:val="007104E8"/>
    <w:rsid w:val="00731D2B"/>
    <w:rsid w:val="0075498E"/>
    <w:rsid w:val="0078731A"/>
    <w:rsid w:val="007913B5"/>
    <w:rsid w:val="007C2644"/>
    <w:rsid w:val="007E3CB3"/>
    <w:rsid w:val="00843881"/>
    <w:rsid w:val="008739A2"/>
    <w:rsid w:val="008E653D"/>
    <w:rsid w:val="009200E1"/>
    <w:rsid w:val="0092010E"/>
    <w:rsid w:val="00932593"/>
    <w:rsid w:val="00957D96"/>
    <w:rsid w:val="00981EF7"/>
    <w:rsid w:val="009877E8"/>
    <w:rsid w:val="009A58CF"/>
    <w:rsid w:val="009D0118"/>
    <w:rsid w:val="00A125B9"/>
    <w:rsid w:val="00A1545F"/>
    <w:rsid w:val="00A360C5"/>
    <w:rsid w:val="00AA5D64"/>
    <w:rsid w:val="00AC3622"/>
    <w:rsid w:val="00BA5730"/>
    <w:rsid w:val="00BC1DFD"/>
    <w:rsid w:val="00C47C81"/>
    <w:rsid w:val="00C71FAF"/>
    <w:rsid w:val="00CB67A9"/>
    <w:rsid w:val="00CC050D"/>
    <w:rsid w:val="00CE3BE3"/>
    <w:rsid w:val="00D53CC0"/>
    <w:rsid w:val="00D8716F"/>
    <w:rsid w:val="00DA34E6"/>
    <w:rsid w:val="00DB4113"/>
    <w:rsid w:val="00DD160B"/>
    <w:rsid w:val="00DF50AB"/>
    <w:rsid w:val="00E011FF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335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Monica Estabillo (c)</cp:lastModifiedBy>
  <cp:revision>6</cp:revision>
  <cp:lastPrinted>2004-01-22T16:32:00Z</cp:lastPrinted>
  <dcterms:created xsi:type="dcterms:W3CDTF">2019-10-11T07:07:00Z</dcterms:created>
  <dcterms:modified xsi:type="dcterms:W3CDTF">2019-10-11T12:41:00Z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monica.estabillo@avanade.com</vt:lpwstr>
  </property>
  <property fmtid="{D5CDD505-2E9C-101B-9397-08002B2CF9AE}" pid="18" name="MSIP_Label_236020b0-6d69-48c1-9bb5-c586c1062b70_SetDate">
    <vt:lpwstr>2019-10-11T07:06:28.8484194Z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d60fede4-0ba4-4c3b-842b-09b5c0796a00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monica.estabillo@avanade.com</vt:lpwstr>
  </property>
  <property fmtid="{D5CDD505-2E9C-101B-9397-08002B2CF9AE}" pid="26" name="MSIP_Label_5fae8262-b78e-4366-8929-a5d6aac95320_SetDate">
    <vt:lpwstr>2019-10-11T07:06:28.8493730Z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d60fede4-0ba4-4c3b-842b-09b5c0796a00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