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1881D" w14:textId="77777777" w:rsidR="00547F36" w:rsidRDefault="00225A62">
      <w:pPr>
        <w:pStyle w:val="Heading1"/>
        <w:rPr>
          <w:lang w:val="it-IT"/>
        </w:rPr>
      </w:pPr>
      <w:r>
        <w:rPr>
          <w:lang w:val="it-IT"/>
        </w:rPr>
        <w:t>Test di valutazione – Modulo 1</w:t>
      </w:r>
    </w:p>
    <w:p w14:paraId="69EFA28A" w14:textId="77777777" w:rsidR="00547F36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Default="00547F36">
            <w:pPr>
              <w:pStyle w:val="Informazionisullostudente"/>
            </w:pPr>
            <w:r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705C50D5" w:rsidR="00547F36" w:rsidRDefault="00925AEE">
            <w:pPr>
              <w:pStyle w:val="Informazionisullostudente"/>
            </w:pPr>
            <w:r>
              <w:t>Irene</w:t>
            </w:r>
          </w:p>
        </w:tc>
      </w:tr>
      <w:tr w:rsidR="00547F36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Default="00225A62">
            <w:pPr>
              <w:pStyle w:val="Informazionisullostudente"/>
            </w:pPr>
            <w:r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276C3CE7" w:rsidR="00547F36" w:rsidRDefault="00925AEE">
            <w:pPr>
              <w:pStyle w:val="Informazionisullostudente"/>
            </w:pPr>
            <w:r>
              <w:t>Musso</w:t>
            </w:r>
          </w:p>
        </w:tc>
      </w:tr>
      <w:tr w:rsidR="00547F36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Default="00547F36">
            <w:pPr>
              <w:pStyle w:val="Informazionisullostudente"/>
            </w:pPr>
            <w:r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9C5CC3B" w:rsidR="00547F36" w:rsidRDefault="00925AEE">
            <w:pPr>
              <w:pStyle w:val="Informazionisullostudente"/>
            </w:pPr>
            <w:r>
              <w:t>11/10/2019</w:t>
            </w:r>
          </w:p>
        </w:tc>
      </w:tr>
    </w:tbl>
    <w:p w14:paraId="1CD18C65" w14:textId="77777777" w:rsidR="00547F36" w:rsidRDefault="00547F36">
      <w:pPr>
        <w:rPr>
          <w:lang w:val="it-IT"/>
        </w:rPr>
      </w:pPr>
    </w:p>
    <w:p w14:paraId="2E03B7A3" w14:textId="782013DF" w:rsidR="00547F36" w:rsidRDefault="001A3C39">
      <w:pPr>
        <w:pStyle w:val="Istruzioni"/>
      </w:pPr>
      <w:r>
        <w:t>Leggete</w:t>
      </w:r>
      <w:r w:rsidR="00547F36">
        <w:t xml:space="preserve"> attentamente ogni domanda</w:t>
      </w:r>
      <w:r w:rsidR="0078731A">
        <w:t xml:space="preserve"> e argomentare quanto più possibile fornendo anche degli esempi.</w:t>
      </w:r>
      <w:r w:rsidR="00CE3BE3">
        <w:br/>
        <w:t xml:space="preserve">ATTENZIONE: </w:t>
      </w:r>
      <w:r>
        <w:t>Le domande a risposta multipla possono contenere più risposte corrette.</w:t>
      </w:r>
      <w:r w:rsidR="0078731A">
        <w:t xml:space="preserve"> </w:t>
      </w:r>
    </w:p>
    <w:p w14:paraId="5FA8C3DA" w14:textId="77777777" w:rsidR="00547F36" w:rsidRDefault="00547F36">
      <w:pPr>
        <w:pStyle w:val="Regola"/>
      </w:pPr>
    </w:p>
    <w:p w14:paraId="16768AA3" w14:textId="4738C08C" w:rsidR="002F2AFA" w:rsidRDefault="002F2AFA" w:rsidP="002F2AFA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AB7504">
        <w:rPr>
          <w:rFonts w:cstheme="minorHAnsi"/>
          <w:i/>
          <w:iCs/>
          <w:sz w:val="16"/>
          <w:szCs w:val="16"/>
          <w:highlight w:val="green"/>
        </w:rPr>
        <w:t xml:space="preserve">Quali tra </w:t>
      </w:r>
      <w:r w:rsidR="006E7CC3" w:rsidRPr="00AB7504">
        <w:rPr>
          <w:rFonts w:cstheme="minorHAnsi"/>
          <w:i/>
          <w:iCs/>
          <w:sz w:val="16"/>
          <w:szCs w:val="16"/>
          <w:highlight w:val="green"/>
        </w:rPr>
        <w:t>i seguenti</w:t>
      </w:r>
      <w:r w:rsidRPr="00AB7504">
        <w:rPr>
          <w:rFonts w:cstheme="minorHAnsi"/>
          <w:i/>
          <w:iCs/>
          <w:sz w:val="16"/>
          <w:szCs w:val="16"/>
          <w:highlight w:val="green"/>
        </w:rPr>
        <w:t xml:space="preserve"> è un IDE?</w:t>
      </w:r>
      <w:r w:rsidR="001172D0" w:rsidRPr="00AB7504">
        <w:rPr>
          <w:rFonts w:cstheme="minorHAnsi"/>
          <w:i/>
          <w:iCs/>
          <w:sz w:val="16"/>
          <w:szCs w:val="16"/>
          <w:highlight w:val="green"/>
        </w:rPr>
        <w:t xml:space="preserve"> Per quelli che non sono IDE, spiegare per quale motivo non è ritenuto tale</w:t>
      </w:r>
    </w:p>
    <w:p w14:paraId="71325ADA" w14:textId="47320162" w:rsidR="002F2AFA" w:rsidRDefault="001E1CA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9960722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Notepad</w:t>
      </w:r>
      <w:r w:rsidR="001172D0">
        <w:rPr>
          <w:rFonts w:cstheme="minorHAnsi"/>
          <w:sz w:val="16"/>
          <w:szCs w:val="16"/>
        </w:rPr>
        <w:t xml:space="preserve"> - ___</w:t>
      </w:r>
      <w:r w:rsidR="00416AB8">
        <w:rPr>
          <w:rFonts w:cstheme="minorHAnsi"/>
          <w:sz w:val="16"/>
          <w:szCs w:val="16"/>
        </w:rPr>
        <w:t>è un editor di testo libero</w:t>
      </w:r>
      <w:r w:rsidR="001172D0">
        <w:rPr>
          <w:rFonts w:cstheme="minorHAnsi"/>
          <w:sz w:val="16"/>
          <w:szCs w:val="16"/>
        </w:rPr>
        <w:t>_____________________________________</w:t>
      </w:r>
    </w:p>
    <w:p w14:paraId="71E24741" w14:textId="7F992B42" w:rsidR="002F2AFA" w:rsidRPr="001172D0" w:rsidRDefault="001E1CA4" w:rsidP="001172D0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190686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Visual Studio Code</w:t>
      </w:r>
      <w:r w:rsidR="001172D0">
        <w:rPr>
          <w:rFonts w:cstheme="minorHAnsi"/>
          <w:sz w:val="16"/>
          <w:szCs w:val="16"/>
        </w:rPr>
        <w:t xml:space="preserve"> - _</w:t>
      </w:r>
      <w:r w:rsidR="00925AEE">
        <w:rPr>
          <w:rFonts w:cstheme="minorHAnsi"/>
          <w:sz w:val="16"/>
          <w:szCs w:val="16"/>
        </w:rPr>
        <w:t>è un editor</w:t>
      </w:r>
      <w:r w:rsidR="001172D0">
        <w:rPr>
          <w:rFonts w:cstheme="minorHAnsi"/>
          <w:sz w:val="16"/>
          <w:szCs w:val="16"/>
        </w:rPr>
        <w:t>_______________________________</w:t>
      </w:r>
    </w:p>
    <w:p w14:paraId="058ADDBD" w14:textId="6ABAD4D1" w:rsidR="002F2AFA" w:rsidRDefault="001E1CA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3311089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AF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78731A">
        <w:rPr>
          <w:rFonts w:cstheme="minorHAnsi"/>
          <w:sz w:val="16"/>
          <w:szCs w:val="16"/>
        </w:rPr>
        <w:t>.NET</w:t>
      </w:r>
      <w:r w:rsidR="001172D0">
        <w:rPr>
          <w:rFonts w:cstheme="minorHAnsi"/>
          <w:sz w:val="16"/>
          <w:szCs w:val="16"/>
        </w:rPr>
        <w:t xml:space="preserve"> - ______</w:t>
      </w:r>
      <w:r w:rsidR="00416AB8">
        <w:rPr>
          <w:rFonts w:cstheme="minorHAnsi"/>
          <w:sz w:val="16"/>
          <w:szCs w:val="16"/>
        </w:rPr>
        <w:t>è un ambiente di esecuzione</w:t>
      </w:r>
      <w:r w:rsidR="001172D0">
        <w:rPr>
          <w:rFonts w:cstheme="minorHAnsi"/>
          <w:sz w:val="16"/>
          <w:szCs w:val="16"/>
        </w:rPr>
        <w:t>______________________________________</w:t>
      </w:r>
    </w:p>
    <w:p w14:paraId="5C275A23" w14:textId="3B3A642C" w:rsidR="002F2AFA" w:rsidRDefault="001E1CA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67221039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AEE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2F2AFA">
        <w:rPr>
          <w:rFonts w:cstheme="minorHAnsi"/>
          <w:sz w:val="16"/>
          <w:szCs w:val="16"/>
        </w:rPr>
        <w:t xml:space="preserve">  </w:t>
      </w:r>
      <w:r w:rsidR="002F2AFA" w:rsidRPr="002F2AFA">
        <w:rPr>
          <w:rFonts w:cstheme="minorHAnsi"/>
          <w:sz w:val="16"/>
          <w:szCs w:val="16"/>
        </w:rPr>
        <w:t>Visual Studio</w:t>
      </w:r>
      <w:r w:rsidR="001172D0">
        <w:rPr>
          <w:rFonts w:cstheme="minorHAnsi"/>
          <w:sz w:val="16"/>
          <w:szCs w:val="16"/>
        </w:rPr>
        <w:t xml:space="preserve"> - _____________________________________</w:t>
      </w:r>
      <w:r w:rsidR="002F2AFA" w:rsidRPr="002F2AFA">
        <w:rPr>
          <w:rFonts w:cstheme="minorHAnsi"/>
          <w:sz w:val="16"/>
          <w:szCs w:val="16"/>
        </w:rPr>
        <w:t xml:space="preserve"> </w:t>
      </w:r>
    </w:p>
    <w:p w14:paraId="4A21C5D3" w14:textId="01ABE903" w:rsidR="00AB7504" w:rsidRDefault="00AB7504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  <w:r w:rsidRPr="00AB7504">
        <w:rPr>
          <w:rFonts w:cstheme="minorHAnsi"/>
          <w:sz w:val="16"/>
          <w:szCs w:val="16"/>
          <w:highlight w:val="yellow"/>
        </w:rPr>
        <w:t>[CORREZIONE] Anche Visual Studio Code è considerato un IDE per via dei suoi molteplici plugin. La risposta è comunque  corretta</w:t>
      </w:r>
    </w:p>
    <w:p w14:paraId="02717F1D" w14:textId="77777777" w:rsidR="00981EF7" w:rsidRDefault="00981EF7" w:rsidP="002F2AF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5BA1DE73" w14:textId="453D0982" w:rsidR="00957D96" w:rsidRDefault="00957D96" w:rsidP="00957D96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AB7504">
        <w:rPr>
          <w:rFonts w:cstheme="minorHAnsi"/>
          <w:sz w:val="16"/>
          <w:szCs w:val="16"/>
          <w:highlight w:val="green"/>
        </w:rPr>
        <w:t>Cos’è una funzione?</w:t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  <w:r w:rsidR="00071B23">
        <w:rPr>
          <w:rFonts w:cstheme="minorHAnsi"/>
          <w:sz w:val="16"/>
          <w:szCs w:val="16"/>
        </w:rPr>
        <w:tab/>
      </w:r>
    </w:p>
    <w:p w14:paraId="59A02EE8" w14:textId="3201C4AA" w:rsidR="0078731A" w:rsidRDefault="001E1CA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629709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5AEE">
            <w:rPr>
              <w:rFonts w:ascii="MS Gothic" w:eastAsia="MS Gothic" w:hAnsi="MS Gothic" w:cstheme="minorHAnsi" w:hint="eastAsia"/>
              <w:sz w:val="16"/>
              <w:szCs w:val="16"/>
            </w:rPr>
            <w:t>☒</w:t>
          </w:r>
        </w:sdtContent>
      </w:sdt>
      <w:r w:rsidR="0078731A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>Un blocco di codice che esegue determinate istruzioni</w:t>
      </w:r>
    </w:p>
    <w:p w14:paraId="66C4C6C0" w14:textId="7DB882A8" w:rsidR="0078731A" w:rsidRDefault="001E1CA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-496564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</w:t>
      </w:r>
      <w:r w:rsidR="00C71FAF">
        <w:rPr>
          <w:rFonts w:cstheme="minorHAnsi"/>
          <w:sz w:val="16"/>
          <w:szCs w:val="16"/>
        </w:rPr>
        <w:t>un’eccezione</w:t>
      </w:r>
      <w:r w:rsidR="00CC050D">
        <w:rPr>
          <w:rFonts w:cstheme="minorHAnsi"/>
          <w:sz w:val="16"/>
          <w:szCs w:val="16"/>
        </w:rPr>
        <w:t xml:space="preserve"> non gestita </w:t>
      </w:r>
    </w:p>
    <w:p w14:paraId="74A921EC" w14:textId="7AF6536D" w:rsidR="0078731A" w:rsidRDefault="001E1CA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127629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731A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957D96">
        <w:rPr>
          <w:rFonts w:cstheme="minorHAnsi"/>
          <w:sz w:val="16"/>
          <w:szCs w:val="16"/>
        </w:rPr>
        <w:t xml:space="preserve">  </w:t>
      </w:r>
      <w:r w:rsidR="00731D2B">
        <w:rPr>
          <w:rFonts w:cstheme="minorHAnsi"/>
          <w:sz w:val="16"/>
          <w:szCs w:val="16"/>
        </w:rPr>
        <w:t xml:space="preserve">È una lista di elementi </w:t>
      </w:r>
    </w:p>
    <w:p w14:paraId="1B7E0754" w14:textId="57263FCB" w:rsidR="0078731A" w:rsidRDefault="001E1CA4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  <w:sdt>
        <w:sdtPr>
          <w:rPr>
            <w:rFonts w:cstheme="minorHAnsi"/>
            <w:sz w:val="16"/>
            <w:szCs w:val="16"/>
          </w:rPr>
          <w:id w:val="7894781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E3EC5">
            <w:rPr>
              <w:rFonts w:ascii="MS Gothic" w:eastAsia="MS Gothic" w:hAnsi="MS Gothic" w:cstheme="minorHAnsi" w:hint="eastAsia"/>
              <w:sz w:val="16"/>
              <w:szCs w:val="16"/>
            </w:rPr>
            <w:t>☐</w:t>
          </w:r>
        </w:sdtContent>
      </w:sdt>
      <w:r w:rsidR="00731D2B">
        <w:rPr>
          <w:rFonts w:cstheme="minorHAnsi"/>
          <w:sz w:val="16"/>
          <w:szCs w:val="16"/>
        </w:rPr>
        <w:t xml:space="preserve">  È una struct con determinati livelli di accesso</w:t>
      </w:r>
    </w:p>
    <w:p w14:paraId="716A3ACB" w14:textId="77777777" w:rsidR="00981EF7" w:rsidRPr="0078731A" w:rsidRDefault="00981EF7" w:rsidP="0078731A">
      <w:pPr>
        <w:pStyle w:val="ListParagraph"/>
        <w:ind w:left="360" w:firstLine="360"/>
        <w:rPr>
          <w:rFonts w:cstheme="minorHAnsi"/>
          <w:sz w:val="16"/>
          <w:szCs w:val="16"/>
        </w:rPr>
      </w:pPr>
    </w:p>
    <w:p w14:paraId="2322E7E8" w14:textId="27781E43" w:rsidR="005A2070" w:rsidRPr="00AB7504" w:rsidRDefault="006E3EC5" w:rsidP="005A2070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  <w:highlight w:val="green"/>
        </w:rPr>
      </w:pPr>
      <w:r w:rsidRPr="00AB7504">
        <w:rPr>
          <w:rFonts w:cstheme="minorHAnsi"/>
          <w:i/>
          <w:iCs/>
          <w:sz w:val="16"/>
          <w:szCs w:val="16"/>
          <w:highlight w:val="green"/>
        </w:rPr>
        <w:t>Cosa sono le proprietà, le costanti e le variabili</w:t>
      </w:r>
      <w:r w:rsidR="005A2070" w:rsidRPr="00AB7504">
        <w:rPr>
          <w:rFonts w:cstheme="minorHAnsi"/>
          <w:i/>
          <w:iCs/>
          <w:sz w:val="16"/>
          <w:szCs w:val="16"/>
          <w:highlight w:val="green"/>
        </w:rPr>
        <w:t>?</w:t>
      </w:r>
      <w:r w:rsidRPr="00AB7504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C47C81" w:rsidRPr="00AB7504">
        <w:rPr>
          <w:rFonts w:cstheme="minorHAnsi"/>
          <w:i/>
          <w:iCs/>
          <w:sz w:val="16"/>
          <w:szCs w:val="16"/>
          <w:highlight w:val="green"/>
        </w:rPr>
        <w:t>Dare una descrizione dettagliata di ciascun elemento</w:t>
      </w:r>
      <w:r w:rsidR="0057645C" w:rsidRPr="00AB7504">
        <w:rPr>
          <w:rFonts w:cstheme="minorHAnsi"/>
          <w:i/>
          <w:iCs/>
          <w:sz w:val="16"/>
          <w:szCs w:val="16"/>
          <w:highlight w:val="green"/>
        </w:rPr>
        <w:t>.</w:t>
      </w:r>
    </w:p>
    <w:p w14:paraId="22B13A21" w14:textId="2958E96B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 xml:space="preserve">Le proprietà sono </w:t>
      </w:r>
      <w:r w:rsidR="00DC22C2">
        <w:rPr>
          <w:rFonts w:cstheme="minorHAnsi"/>
          <w:iCs/>
          <w:sz w:val="16"/>
          <w:szCs w:val="16"/>
        </w:rPr>
        <w:t>le caratteristiche</w:t>
      </w:r>
      <w:r>
        <w:rPr>
          <w:rFonts w:cstheme="minorHAnsi"/>
          <w:iCs/>
          <w:sz w:val="16"/>
          <w:szCs w:val="16"/>
        </w:rPr>
        <w:t xml:space="preserve"> di una classe</w:t>
      </w:r>
      <w:r w:rsidR="00DC22C2">
        <w:rPr>
          <w:rFonts w:cstheme="minorHAnsi"/>
          <w:iCs/>
          <w:sz w:val="16"/>
          <w:szCs w:val="16"/>
        </w:rPr>
        <w:t xml:space="preserve"> e vengono attribuite alla classe.</w:t>
      </w:r>
    </w:p>
    <w:p w14:paraId="71B552D3" w14:textId="034FE6A4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>Le costanti sono valori non modificabili, assegnati nella fase di compilazione e non cambiano per tutta l’esecuzione del programma.</w:t>
      </w:r>
      <w:r w:rsidR="00DC22C2">
        <w:rPr>
          <w:rFonts w:cstheme="minorHAnsi"/>
          <w:iCs/>
          <w:sz w:val="16"/>
          <w:szCs w:val="16"/>
        </w:rPr>
        <w:t xml:space="preserve"> Vengono dichiarate con </w:t>
      </w:r>
      <w:r w:rsidR="00DC22C2" w:rsidRPr="00DC22C2">
        <w:rPr>
          <w:rFonts w:cstheme="minorHAnsi"/>
          <w:i/>
          <w:iCs/>
          <w:sz w:val="16"/>
          <w:szCs w:val="16"/>
        </w:rPr>
        <w:t>const.</w:t>
      </w:r>
    </w:p>
    <w:p w14:paraId="1990ED52" w14:textId="32377115" w:rsidR="0057645C" w:rsidRP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iCs/>
          <w:sz w:val="16"/>
          <w:szCs w:val="16"/>
        </w:rPr>
        <w:t>Le variabili</w:t>
      </w:r>
      <w:r w:rsidR="00DC22C2">
        <w:rPr>
          <w:rFonts w:cstheme="minorHAnsi"/>
          <w:iCs/>
          <w:sz w:val="16"/>
          <w:szCs w:val="16"/>
        </w:rPr>
        <w:t xml:space="preserve"> sono contenitori a cui viene attributa un valore limitato all’esecuzione di un determinato programma</w:t>
      </w:r>
    </w:p>
    <w:p w14:paraId="519114EB" w14:textId="05BB49DF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1AEF437" w14:textId="3FDBC33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CDDCC28" w14:textId="1CEC5ADE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66B511" w14:textId="4E9007CD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68828DB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278A35A" w14:textId="77777777" w:rsidR="009877E8" w:rsidRPr="009D0118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6132B48" w14:textId="31A8B379" w:rsidR="005A2070" w:rsidRPr="009877E8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AB7504">
        <w:rPr>
          <w:rFonts w:cstheme="minorHAnsi"/>
          <w:i/>
          <w:iCs/>
          <w:sz w:val="16"/>
          <w:szCs w:val="16"/>
          <w:highlight w:val="yellow"/>
        </w:rPr>
        <w:t>Cosa sono gli operatori logici e a cosa servono?</w:t>
      </w:r>
      <w:r w:rsidR="00C47C81" w:rsidRPr="00AB7504">
        <w:rPr>
          <w:rFonts w:cstheme="minorHAnsi"/>
          <w:i/>
          <w:iCs/>
          <w:sz w:val="16"/>
          <w:szCs w:val="16"/>
          <w:highlight w:val="yellow"/>
        </w:rPr>
        <w:t xml:space="preserve"> Fornire una serie di esempi di utilizzo in codice C</w:t>
      </w:r>
      <w:r w:rsidR="00F5186B" w:rsidRPr="00AB7504">
        <w:rPr>
          <w:rFonts w:cstheme="minorHAnsi"/>
          <w:i/>
          <w:iCs/>
          <w:sz w:val="16"/>
          <w:szCs w:val="16"/>
          <w:highlight w:val="yellow"/>
        </w:rPr>
        <w:t>#.</w:t>
      </w:r>
    </w:p>
    <w:p w14:paraId="66791AC8" w14:textId="53AA1322" w:rsidR="009877E8" w:rsidRDefault="00925AEE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Gli operatori logici sono operati che attuano il confronto logico tramite elementi buleviani. Ne sono esempio gli operatori bool true e false. </w:t>
      </w:r>
      <w:r w:rsidR="0057645C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Ad esempio possono essere utilizzati nei cicli for e while</w:t>
      </w:r>
      <w:r w:rsidR="00DC22C2">
        <w:rPr>
          <w:rFonts w:cstheme="minorHAnsi"/>
          <w:sz w:val="16"/>
          <w:szCs w:val="16"/>
        </w:rPr>
        <w:t>.</w:t>
      </w:r>
    </w:p>
    <w:p w14:paraId="3EACE255" w14:textId="4A2F2E89" w:rsidR="00AB7504" w:rsidRPr="009877E8" w:rsidRDefault="00AB7504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AB7504">
        <w:rPr>
          <w:rFonts w:cstheme="minorHAnsi"/>
          <w:sz w:val="16"/>
          <w:szCs w:val="16"/>
          <w:highlight w:val="yellow"/>
        </w:rPr>
        <w:t>[CORREZIONE] I valori boolean sono i risultato dell’applicazione di operatori logici come AND, OR, NOT (&amp;&amp;, ||, !)</w:t>
      </w:r>
    </w:p>
    <w:p w14:paraId="32795A3C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4877F4B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D2B55B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284DFF1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77FC4304" w14:textId="77777777" w:rsidR="009877E8" w:rsidRPr="00242790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5859D61A" w14:textId="7C2EB75A" w:rsidR="002F2AFA" w:rsidRPr="00AB7504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AB7504">
        <w:rPr>
          <w:rFonts w:cstheme="minorHAnsi"/>
          <w:i/>
          <w:iCs/>
          <w:sz w:val="16"/>
          <w:szCs w:val="16"/>
          <w:highlight w:val="green"/>
        </w:rPr>
        <w:t xml:space="preserve">Elencare </w:t>
      </w:r>
      <w:r w:rsidR="00F5186B" w:rsidRPr="00AB7504">
        <w:rPr>
          <w:rFonts w:cstheme="minorHAnsi"/>
          <w:i/>
          <w:iCs/>
          <w:sz w:val="16"/>
          <w:szCs w:val="16"/>
          <w:highlight w:val="green"/>
        </w:rPr>
        <w:t xml:space="preserve">quante più </w:t>
      </w:r>
      <w:r w:rsidRPr="00AB7504">
        <w:rPr>
          <w:rFonts w:cstheme="minorHAnsi"/>
          <w:i/>
          <w:iCs/>
          <w:sz w:val="16"/>
          <w:szCs w:val="16"/>
          <w:highlight w:val="green"/>
        </w:rPr>
        <w:t>differenze</w:t>
      </w:r>
      <w:r w:rsidR="005645F9" w:rsidRPr="00AB7504">
        <w:rPr>
          <w:rFonts w:cstheme="minorHAnsi"/>
          <w:i/>
          <w:iCs/>
          <w:sz w:val="16"/>
          <w:szCs w:val="16"/>
          <w:highlight w:val="green"/>
        </w:rPr>
        <w:t xml:space="preserve"> </w:t>
      </w:r>
      <w:r w:rsidR="00F5186B" w:rsidRPr="00AB7504">
        <w:rPr>
          <w:rFonts w:cstheme="minorHAnsi"/>
          <w:i/>
          <w:iCs/>
          <w:sz w:val="16"/>
          <w:szCs w:val="16"/>
          <w:highlight w:val="green"/>
        </w:rPr>
        <w:t xml:space="preserve">possibili da </w:t>
      </w:r>
      <w:r w:rsidR="005645F9" w:rsidRPr="00AB7504">
        <w:rPr>
          <w:rFonts w:cstheme="minorHAnsi"/>
          <w:i/>
          <w:iCs/>
          <w:sz w:val="16"/>
          <w:szCs w:val="16"/>
          <w:highlight w:val="green"/>
        </w:rPr>
        <w:t>.NET Core e .NET Framework?</w:t>
      </w:r>
    </w:p>
    <w:p w14:paraId="10699894" w14:textId="1C85789D" w:rsid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framework è il primo sviluppato ed è usato esclusivamente da Windows</w:t>
      </w:r>
      <w:r w:rsidR="00DC22C2">
        <w:rPr>
          <w:rFonts w:cstheme="minorHAnsi"/>
          <w:sz w:val="16"/>
          <w:szCs w:val="16"/>
        </w:rPr>
        <w:t xml:space="preserve">. Non è open sorse. </w:t>
      </w:r>
      <w:r w:rsidR="001471E1">
        <w:rPr>
          <w:rFonts w:cstheme="minorHAnsi"/>
          <w:sz w:val="16"/>
          <w:szCs w:val="16"/>
        </w:rPr>
        <w:t>È preinstallato e fa partire tutte le operazioni.</w:t>
      </w:r>
    </w:p>
    <w:p w14:paraId="5F305D44" w14:textId="0F19093A" w:rsidR="0057645C" w:rsidRDefault="0057645C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.NET Core è stato sviluppato successivamente e</w:t>
      </w:r>
      <w:r w:rsidR="001471E1">
        <w:rPr>
          <w:rFonts w:cstheme="minorHAnsi"/>
          <w:sz w:val="16"/>
          <w:szCs w:val="16"/>
        </w:rPr>
        <w:t xml:space="preserve"> gira su Windows, Linux, Macos</w:t>
      </w:r>
      <w:r w:rsidR="00DC22C2">
        <w:rPr>
          <w:rFonts w:cstheme="minorHAnsi"/>
          <w:sz w:val="16"/>
          <w:szCs w:val="16"/>
        </w:rPr>
        <w:t>. È open source.</w:t>
      </w:r>
      <w:r w:rsidR="00F93F2A">
        <w:rPr>
          <w:rFonts w:cstheme="minorHAnsi"/>
          <w:sz w:val="16"/>
          <w:szCs w:val="16"/>
        </w:rPr>
        <w:t xml:space="preserve"> Nel futuro tutto passerà su .NET con .NET </w:t>
      </w:r>
    </w:p>
    <w:p w14:paraId="4E83A62C" w14:textId="0CB6BD1C" w:rsidR="00AB7504" w:rsidRPr="00AB7504" w:rsidRDefault="00AB7504" w:rsidP="0057645C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  <w:highlight w:val="yellow"/>
        </w:rPr>
      </w:pPr>
      <w:r w:rsidRPr="00AB7504">
        <w:rPr>
          <w:rFonts w:cstheme="minorHAnsi"/>
          <w:sz w:val="16"/>
          <w:szCs w:val="16"/>
          <w:highlight w:val="yellow"/>
        </w:rPr>
        <w:t>[CORREZIONE]: .NET Framwork non è preinstallato</w:t>
      </w:r>
      <w:r>
        <w:rPr>
          <w:rFonts w:cstheme="minorHAnsi"/>
          <w:sz w:val="16"/>
          <w:szCs w:val="16"/>
          <w:highlight w:val="yellow"/>
        </w:rPr>
        <w:t>. La risposta è comunque corretta</w:t>
      </w:r>
    </w:p>
    <w:p w14:paraId="48F05C2D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80CFBF2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52A4556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1B2C697" w14:textId="77777777" w:rsidR="009877E8" w:rsidRPr="00242790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02F809F2" w14:textId="77777777" w:rsidR="009877E8" w:rsidRP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104E2838" w14:textId="6978030C" w:rsidR="005645F9" w:rsidRPr="00300864" w:rsidRDefault="006E3EC5" w:rsidP="00071B23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Qual è la differenza tra </w:t>
      </w:r>
      <w:r w:rsidR="00F5186B" w:rsidRPr="00300864">
        <w:rPr>
          <w:rFonts w:cstheme="minorHAnsi"/>
          <w:i/>
          <w:iCs/>
          <w:sz w:val="16"/>
          <w:szCs w:val="16"/>
          <w:highlight w:val="green"/>
        </w:rPr>
        <w:t>una proprietà, un metodo o un campo “</w:t>
      </w:r>
      <w:r w:rsidRPr="00300864">
        <w:rPr>
          <w:rFonts w:cstheme="minorHAnsi"/>
          <w:i/>
          <w:iCs/>
          <w:sz w:val="16"/>
          <w:szCs w:val="16"/>
          <w:highlight w:val="green"/>
        </w:rPr>
        <w:t>private</w:t>
      </w:r>
      <w:r w:rsidR="00F5186B" w:rsidRPr="00300864">
        <w:rPr>
          <w:rFonts w:cstheme="minorHAnsi"/>
          <w:i/>
          <w:iCs/>
          <w:sz w:val="16"/>
          <w:szCs w:val="16"/>
          <w:highlight w:val="green"/>
        </w:rPr>
        <w:t>”</w:t>
      </w: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F5186B" w:rsidRPr="00300864">
        <w:rPr>
          <w:rFonts w:cstheme="minorHAnsi"/>
          <w:i/>
          <w:iCs/>
          <w:sz w:val="16"/>
          <w:szCs w:val="16"/>
          <w:highlight w:val="green"/>
        </w:rPr>
        <w:t>“</w:t>
      </w:r>
      <w:r w:rsidRPr="00300864">
        <w:rPr>
          <w:rFonts w:cstheme="minorHAnsi"/>
          <w:i/>
          <w:iCs/>
          <w:sz w:val="16"/>
          <w:szCs w:val="16"/>
          <w:highlight w:val="green"/>
        </w:rPr>
        <w:t>public</w:t>
      </w:r>
      <w:r w:rsidR="00F5186B" w:rsidRPr="00300864">
        <w:rPr>
          <w:rFonts w:cstheme="minorHAnsi"/>
          <w:i/>
          <w:iCs/>
          <w:sz w:val="16"/>
          <w:szCs w:val="16"/>
          <w:highlight w:val="green"/>
        </w:rPr>
        <w:t>”</w:t>
      </w: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 in una classe</w:t>
      </w:r>
      <w:r w:rsidR="0078731A" w:rsidRPr="00300864">
        <w:rPr>
          <w:rFonts w:cstheme="minorHAnsi"/>
          <w:i/>
          <w:iCs/>
          <w:sz w:val="16"/>
          <w:szCs w:val="16"/>
          <w:highlight w:val="green"/>
        </w:rPr>
        <w:t>?</w:t>
      </w:r>
      <w:r w:rsidR="00071B23" w:rsidRPr="00300864">
        <w:rPr>
          <w:rFonts w:cstheme="minorHAnsi"/>
          <w:i/>
          <w:iCs/>
          <w:sz w:val="16"/>
          <w:szCs w:val="16"/>
          <w:highlight w:val="green"/>
        </w:rPr>
        <w:tab/>
      </w:r>
      <w:r w:rsidR="00071B23" w:rsidRPr="00300864">
        <w:rPr>
          <w:rFonts w:cstheme="minorHAnsi"/>
          <w:i/>
          <w:iCs/>
          <w:sz w:val="16"/>
          <w:szCs w:val="16"/>
          <w:highlight w:val="green"/>
        </w:rPr>
        <w:tab/>
      </w:r>
    </w:p>
    <w:p w14:paraId="794025FD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2CFE62FB" w14:textId="75F09DD4" w:rsidR="009877E8" w:rsidRPr="009877E8" w:rsidRDefault="00925AEE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proprietà o un metodo o un campo</w:t>
      </w:r>
      <w:r w:rsidR="0057645C">
        <w:rPr>
          <w:rFonts w:cstheme="minorHAnsi"/>
          <w:sz w:val="16"/>
          <w:szCs w:val="16"/>
        </w:rPr>
        <w:t xml:space="preserve"> può avere livelli di accessibilità diversi: se</w:t>
      </w:r>
      <w:r>
        <w:rPr>
          <w:rFonts w:cstheme="minorHAnsi"/>
          <w:sz w:val="16"/>
          <w:szCs w:val="16"/>
        </w:rPr>
        <w:t xml:space="preserve"> impostato come privat</w:t>
      </w:r>
      <w:r w:rsidR="00416AB8">
        <w:rPr>
          <w:rFonts w:cstheme="minorHAnsi"/>
          <w:sz w:val="16"/>
          <w:szCs w:val="16"/>
        </w:rPr>
        <w:t>e</w:t>
      </w:r>
      <w:r w:rsidR="0057645C">
        <w:rPr>
          <w:rFonts w:cstheme="minorHAnsi"/>
          <w:sz w:val="16"/>
          <w:szCs w:val="16"/>
        </w:rPr>
        <w:t xml:space="preserve"> l’accesso è limitato al tipo contenitore e</w:t>
      </w:r>
      <w:r>
        <w:rPr>
          <w:rFonts w:cstheme="minorHAnsi"/>
          <w:sz w:val="16"/>
          <w:szCs w:val="16"/>
        </w:rPr>
        <w:t xml:space="preserve"> non è accessibile dall’esterno </w:t>
      </w:r>
      <w:r w:rsidR="00416AB8">
        <w:rPr>
          <w:rFonts w:cstheme="minorHAnsi"/>
          <w:sz w:val="16"/>
          <w:szCs w:val="16"/>
        </w:rPr>
        <w:t xml:space="preserve">mentre se è impostato come public </w:t>
      </w:r>
      <w:r w:rsidR="0057645C">
        <w:rPr>
          <w:rFonts w:cstheme="minorHAnsi"/>
          <w:sz w:val="16"/>
          <w:szCs w:val="16"/>
        </w:rPr>
        <w:t xml:space="preserve">l’accesso non è limitato ed </w:t>
      </w:r>
      <w:r w:rsidR="00416AB8">
        <w:rPr>
          <w:rFonts w:cstheme="minorHAnsi"/>
          <w:sz w:val="16"/>
          <w:szCs w:val="16"/>
        </w:rPr>
        <w:t xml:space="preserve">è accessibile dall’esterno. </w:t>
      </w:r>
    </w:p>
    <w:p w14:paraId="042953EE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08574AD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5AD9F8EC" w14:textId="77777777" w:rsidR="009877E8" w:rsidRPr="00981EF7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6FE32DF0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28582461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B446814" w14:textId="77777777" w:rsidR="00981EF7" w:rsidRDefault="00981EF7" w:rsidP="00981EF7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0041364" w14:textId="6F2E2C87" w:rsidR="008E653D" w:rsidRPr="00300864" w:rsidRDefault="006E3EC5" w:rsidP="005645F9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00864">
        <w:rPr>
          <w:rFonts w:cstheme="minorHAnsi"/>
          <w:i/>
          <w:iCs/>
          <w:sz w:val="16"/>
          <w:szCs w:val="16"/>
          <w:highlight w:val="green"/>
        </w:rPr>
        <w:t>Quali sono le differenze tra Do-While</w:t>
      </w:r>
      <w:r w:rsidR="00017ABC" w:rsidRPr="00300864">
        <w:rPr>
          <w:rFonts w:cstheme="minorHAnsi"/>
          <w:i/>
          <w:iCs/>
          <w:sz w:val="16"/>
          <w:szCs w:val="16"/>
          <w:highlight w:val="green"/>
        </w:rPr>
        <w:t xml:space="preserve">, </w:t>
      </w:r>
      <w:r w:rsidRPr="00300864">
        <w:rPr>
          <w:rFonts w:cstheme="minorHAnsi"/>
          <w:i/>
          <w:iCs/>
          <w:sz w:val="16"/>
          <w:szCs w:val="16"/>
          <w:highlight w:val="green"/>
        </w:rPr>
        <w:t>While</w:t>
      </w:r>
      <w:r w:rsidR="00017ABC" w:rsidRPr="00300864">
        <w:rPr>
          <w:rFonts w:cstheme="minorHAnsi"/>
          <w:i/>
          <w:iCs/>
          <w:sz w:val="16"/>
          <w:szCs w:val="16"/>
          <w:highlight w:val="green"/>
        </w:rPr>
        <w:t>, For, For-</w:t>
      </w:r>
      <w:r w:rsidR="00213B36" w:rsidRPr="00300864">
        <w:rPr>
          <w:rFonts w:cstheme="minorHAnsi"/>
          <w:i/>
          <w:iCs/>
          <w:sz w:val="16"/>
          <w:szCs w:val="16"/>
          <w:highlight w:val="green"/>
        </w:rPr>
        <w:t>E</w:t>
      </w:r>
      <w:r w:rsidR="00017ABC" w:rsidRPr="00300864">
        <w:rPr>
          <w:rFonts w:cstheme="minorHAnsi"/>
          <w:i/>
          <w:iCs/>
          <w:sz w:val="16"/>
          <w:szCs w:val="16"/>
          <w:highlight w:val="green"/>
        </w:rPr>
        <w:t>ach</w:t>
      </w:r>
      <w:r w:rsidR="006A5131" w:rsidRPr="00300864">
        <w:rPr>
          <w:rFonts w:cstheme="minorHAnsi"/>
          <w:i/>
          <w:iCs/>
          <w:sz w:val="16"/>
          <w:szCs w:val="16"/>
          <w:highlight w:val="green"/>
        </w:rPr>
        <w:t xml:space="preserve"> e Switch</w:t>
      </w:r>
      <w:r w:rsidR="008E653D" w:rsidRPr="00300864">
        <w:rPr>
          <w:rFonts w:cstheme="minorHAnsi"/>
          <w:i/>
          <w:iCs/>
          <w:sz w:val="16"/>
          <w:szCs w:val="16"/>
          <w:highlight w:val="green"/>
        </w:rPr>
        <w:t>?</w:t>
      </w:r>
      <w:r w:rsidR="00DF50AB" w:rsidRPr="00300864">
        <w:rPr>
          <w:rFonts w:cstheme="minorHAnsi"/>
          <w:i/>
          <w:iCs/>
          <w:sz w:val="16"/>
          <w:szCs w:val="16"/>
          <w:highlight w:val="green"/>
        </w:rPr>
        <w:t xml:space="preserve"> Fornire una descrizione ed un esempio di ciascuno di essi</w:t>
      </w:r>
    </w:p>
    <w:p w14:paraId="6FB97233" w14:textId="56422C8A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34A1BA98" w14:textId="74616160" w:rsidR="00F93F2A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-F</w:t>
      </w:r>
      <w:r w:rsidR="00F93F2A">
        <w:rPr>
          <w:rFonts w:cstheme="minorHAnsi"/>
          <w:sz w:val="16"/>
          <w:szCs w:val="16"/>
        </w:rPr>
        <w:t xml:space="preserve">or ha una dimensione predefinita e itera il ciclo fino a quella dimensione </w:t>
      </w:r>
      <w:r>
        <w:rPr>
          <w:rFonts w:cstheme="minorHAnsi"/>
          <w:sz w:val="16"/>
          <w:szCs w:val="16"/>
        </w:rPr>
        <w:t>fino a che un’espressione booleana restituisce true.</w:t>
      </w:r>
    </w:p>
    <w:p w14:paraId="5663C8D7" w14:textId="77777777" w:rsidR="001F6D0E" w:rsidRP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cstheme="minorHAnsi"/>
          <w:sz w:val="16"/>
          <w:szCs w:val="16"/>
        </w:rPr>
        <w:t xml:space="preserve">Ex: </w:t>
      </w:r>
      <w:r w:rsidRPr="001F6D0E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for</w:t>
      </w: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6D0E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int</w:t>
      </w: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index = 0; index &lt; totalPersons; index++)</w:t>
      </w:r>
    </w:p>
    <w:p w14:paraId="4D1CD119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1F6D0E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27360619" w14:textId="0FBA3A9B" w:rsidR="001F6D0E" w:rsidRDefault="001F6D0E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</w:p>
    <w:p w14:paraId="5E94BBFB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AggiungiPersonaARubricaInPosizione(rubrica);</w:t>
      </w:r>
    </w:p>
    <w:p w14:paraId="0AFC704B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}</w:t>
      </w:r>
    </w:p>
    <w:p w14:paraId="116C9423" w14:textId="77777777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</w:p>
    <w:p w14:paraId="0D7BC09C" w14:textId="67A37CDF" w:rsidR="001F6D0E" w:rsidRDefault="001F6D0E" w:rsidP="001F6D0E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</w:t>
      </w:r>
    </w:p>
    <w:p w14:paraId="56E19B95" w14:textId="5F98D57F" w:rsidR="001F6D0E" w:rsidRDefault="001F6D0E" w:rsidP="001F6D0E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StampaRubrica(rubrica);</w:t>
      </w:r>
    </w:p>
    <w:p w14:paraId="3C40B3F7" w14:textId="77777777" w:rsidR="001F6D0E" w:rsidRDefault="001F6D0E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3B3932F" w14:textId="7A09FD53" w:rsidR="00416AB8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</w:t>
      </w:r>
      <w:r w:rsidR="00416AB8">
        <w:rPr>
          <w:rFonts w:cstheme="minorHAnsi"/>
          <w:sz w:val="16"/>
          <w:szCs w:val="16"/>
        </w:rPr>
        <w:t>While</w:t>
      </w:r>
      <w:r w:rsidR="001471E1">
        <w:rPr>
          <w:rFonts w:cstheme="minorHAnsi"/>
          <w:sz w:val="16"/>
          <w:szCs w:val="16"/>
        </w:rPr>
        <w:t xml:space="preserve"> itera il ciclo</w:t>
      </w:r>
      <w:r w:rsidR="00F93F2A">
        <w:rPr>
          <w:rFonts w:cstheme="minorHAnsi"/>
          <w:sz w:val="16"/>
          <w:szCs w:val="16"/>
        </w:rPr>
        <w:t xml:space="preserve"> all’infinito</w:t>
      </w:r>
      <w:r>
        <w:rPr>
          <w:rFonts w:cstheme="minorHAnsi"/>
          <w:sz w:val="16"/>
          <w:szCs w:val="16"/>
        </w:rPr>
        <w:t xml:space="preserve"> viene eseguito zero o più volte.</w:t>
      </w:r>
    </w:p>
    <w:p w14:paraId="30C576F7" w14:textId="77777777" w:rsidR="008908EF" w:rsidRP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cstheme="minorHAnsi"/>
          <w:sz w:val="16"/>
          <w:szCs w:val="16"/>
        </w:rPr>
        <w:t xml:space="preserve">Ex: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while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(index &lt; rubrica.Length)</w:t>
      </w:r>
    </w:p>
    <w:p w14:paraId="2271A88A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{</w:t>
      </w:r>
    </w:p>
    <w:p w14:paraId="7D5B828E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Console.WriteLine(rubrica[index].FirstName + 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", 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+ rubrica[index].LastName);</w:t>
      </w:r>
    </w:p>
    <w:p w14:paraId="3AAC8C47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index = index + 1;</w:t>
      </w:r>
    </w:p>
    <w:p w14:paraId="6C48481E" w14:textId="088E6207" w:rsidR="008908EF" w:rsidRDefault="008908EF" w:rsidP="008908EF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0B62E296" w14:textId="20E4A27A" w:rsidR="006C44A6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-Do-while viene eseguito una o più volte, fa partire comunque la prima iterazione e e poi fa partire il ciclo.</w:t>
      </w:r>
    </w:p>
    <w:p w14:paraId="4F990A70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do</w:t>
      </w:r>
    </w:p>
    <w:p w14:paraId="3D32468D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{</w:t>
      </w:r>
    </w:p>
    <w:p w14:paraId="4CC95D39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8000"/>
          <w:sz w:val="19"/>
          <w:szCs w:val="19"/>
          <w:lang w:val="it-IT" w:eastAsia="en-US"/>
        </w:rPr>
        <w:t>//Lettura della riga corrente del file</w:t>
      </w:r>
    </w:p>
    <w:p w14:paraId="640A30EA" w14:textId="77777777" w:rsidR="008908EF" w:rsidRPr="00AB7504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 w:rsidRPr="00AB7504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readLine = reader.ReadLine();</w:t>
      </w:r>
    </w:p>
    <w:p w14:paraId="76037FB5" w14:textId="77777777" w:rsidR="008908EF" w:rsidRPr="00AB7504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</w:p>
    <w:p w14:paraId="6CC3989B" w14:textId="6ACCDF71" w:rsidR="008908EF" w:rsidRPr="00AB7504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AB7504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26C26D6B" w14:textId="77777777" w:rsidR="008908EF" w:rsidRP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</w:pPr>
      <w:r w:rsidRPr="00AB7504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if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(readLine != </w:t>
      </w:r>
      <w:r w:rsidRPr="008908EF">
        <w:rPr>
          <w:rFonts w:ascii="Consolas" w:eastAsia="SimSun" w:hAnsi="Consolas" w:cs="Consolas"/>
          <w:color w:val="0000FF"/>
          <w:sz w:val="19"/>
          <w:szCs w:val="19"/>
          <w:lang w:val="en-US" w:eastAsia="en-US"/>
        </w:rPr>
        <w:t>null</w:t>
      </w: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>)</w:t>
      </w:r>
    </w:p>
    <w:p w14:paraId="0BEC6622" w14:textId="77777777" w:rsidR="008908EF" w:rsidRPr="00300864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8908EF">
        <w:rPr>
          <w:rFonts w:ascii="Consolas" w:eastAsia="SimSun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300864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datiDiUscita.Add(readLine);</w:t>
      </w:r>
    </w:p>
    <w:p w14:paraId="0716EC0A" w14:textId="77777777" w:rsidR="008908EF" w:rsidRDefault="008908EF" w:rsidP="008908EF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00864"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}</w:t>
      </w:r>
    </w:p>
    <w:p w14:paraId="7E39E348" w14:textId="1569EC44" w:rsidR="008908EF" w:rsidRDefault="008908EF" w:rsidP="008908EF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</w:rPr>
        <w:t>while</w:t>
      </w:r>
      <w:r>
        <w:rPr>
          <w:rFonts w:ascii="Consolas" w:eastAsia="SimSun" w:hAnsi="Consolas" w:cs="Consolas"/>
          <w:color w:val="000000"/>
          <w:sz w:val="19"/>
          <w:szCs w:val="19"/>
        </w:rPr>
        <w:t xml:space="preserve"> (readLine != </w:t>
      </w:r>
      <w:r>
        <w:rPr>
          <w:rFonts w:ascii="Consolas" w:eastAsia="SimSun" w:hAnsi="Consolas" w:cs="Consolas"/>
          <w:color w:val="0000FF"/>
          <w:sz w:val="19"/>
          <w:szCs w:val="19"/>
        </w:rPr>
        <w:t>null</w:t>
      </w:r>
      <w:r>
        <w:rPr>
          <w:rFonts w:ascii="Consolas" w:eastAsia="SimSun" w:hAnsi="Consolas" w:cs="Consolas"/>
          <w:color w:val="000000"/>
          <w:sz w:val="19"/>
          <w:szCs w:val="19"/>
        </w:rPr>
        <w:t>);</w:t>
      </w:r>
    </w:p>
    <w:p w14:paraId="09C29FAB" w14:textId="52037726" w:rsidR="00F93F2A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-F</w:t>
      </w:r>
      <w:r w:rsidR="00F93F2A">
        <w:rPr>
          <w:rFonts w:cstheme="minorHAnsi"/>
          <w:sz w:val="16"/>
          <w:szCs w:val="16"/>
        </w:rPr>
        <w:t>ore</w:t>
      </w:r>
      <w:r>
        <w:rPr>
          <w:rFonts w:cstheme="minorHAnsi"/>
          <w:sz w:val="16"/>
          <w:szCs w:val="16"/>
        </w:rPr>
        <w:t>ach esegue un’istruzione per ogni elemento in un’istanza</w:t>
      </w:r>
    </w:p>
    <w:p w14:paraId="53A4FF43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326083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foreach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(Prodotti product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in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elenco)</w:t>
      </w:r>
    </w:p>
    <w:p w14:paraId="7BE19C15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192DBD4E" w14:textId="77777777" w:rsidR="00326083" w:rsidRDefault="00326083" w:rsidP="00326083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SalvaProdottiInFile(product);</w:t>
      </w:r>
    </w:p>
    <w:p w14:paraId="69FEC91D" w14:textId="0AC40D91" w:rsidR="00326083" w:rsidRDefault="00326083" w:rsidP="00326083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71CDF4B7" w14:textId="05FA6888" w:rsidR="006C44A6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-Switch attua una selezione e esegue una sola opzione da eseguire da un elenco.</w:t>
      </w:r>
    </w:p>
    <w:p w14:paraId="569966FB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 w:rsidRPr="00445312">
        <w:rPr>
          <w:rFonts w:cstheme="minorHAnsi"/>
          <w:sz w:val="16"/>
          <w:szCs w:val="16"/>
          <w:lang w:val="it-IT"/>
        </w:rPr>
        <w:t xml:space="preserve">Ex: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switch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(selezione) </w:t>
      </w:r>
    </w:p>
    <w:p w14:paraId="5610911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{</w:t>
      </w:r>
    </w:p>
    <w:p w14:paraId="549AD407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1:</w:t>
      </w:r>
    </w:p>
    <w:p w14:paraId="52C504FB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FunzioniMatematiche.RecuperaDivisioneEDividendoEDividi();</w:t>
      </w:r>
    </w:p>
    <w:p w14:paraId="6B5CF55C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683DC501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2:</w:t>
      </w:r>
    </w:p>
    <w:p w14:paraId="24BB9780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FunzioniRubrica.InserisciPersoneEMostraRubrica();</w:t>
      </w:r>
    </w:p>
    <w:p w14:paraId="4BAFBEB3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3033B185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lastRenderedPageBreak/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3:</w:t>
      </w:r>
    </w:p>
    <w:p w14:paraId="4A2E02A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FunzioniRubrica.InserisciNumeroArbitrarioPersoneInRubrica();</w:t>
      </w:r>
    </w:p>
    <w:p w14:paraId="62287125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44898649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4:</w:t>
      </w:r>
    </w:p>
    <w:p w14:paraId="6AF1834C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FunzioniFileSystem.CreaStrutturaPerConservazioneDati();</w:t>
      </w:r>
    </w:p>
    <w:p w14:paraId="4E46E03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10145D2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5:</w:t>
      </w:r>
    </w:p>
    <w:p w14:paraId="784632FF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FunzioniArray.RiempiArrayECopia();</w:t>
      </w:r>
    </w:p>
    <w:p w14:paraId="381F69AE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28261A98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case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0:</w:t>
      </w:r>
    </w:p>
    <w:p w14:paraId="58D6FFA6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Console.WriteLine(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"Uscita...."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);</w:t>
      </w:r>
    </w:p>
    <w:p w14:paraId="4B1A799E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51B874F8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default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:</w:t>
      </w:r>
    </w:p>
    <w:p w14:paraId="2C6C2E61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Console.WriteLine(</w:t>
      </w:r>
      <w:r>
        <w:rPr>
          <w:rFonts w:ascii="Consolas" w:eastAsia="SimSun" w:hAnsi="Consolas" w:cs="Consolas"/>
          <w:color w:val="A31515"/>
          <w:sz w:val="19"/>
          <w:szCs w:val="19"/>
          <w:lang w:val="it-IT" w:eastAsia="en-US"/>
        </w:rPr>
        <w:t>"Selezione non valida"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);</w:t>
      </w:r>
    </w:p>
    <w:p w14:paraId="4D3C0260" w14:textId="77777777" w:rsidR="00445312" w:rsidRDefault="00445312" w:rsidP="00445312">
      <w:pPr>
        <w:autoSpaceDE w:val="0"/>
        <w:autoSpaceDN w:val="0"/>
        <w:adjustRightInd w:val="0"/>
        <w:spacing w:line="240" w:lineRule="auto"/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</w:pP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 xml:space="preserve">                    </w:t>
      </w:r>
      <w:r>
        <w:rPr>
          <w:rFonts w:ascii="Consolas" w:eastAsia="SimSun" w:hAnsi="Consolas" w:cs="Consolas"/>
          <w:color w:val="0000FF"/>
          <w:sz w:val="19"/>
          <w:szCs w:val="19"/>
          <w:lang w:val="it-IT" w:eastAsia="en-US"/>
        </w:rPr>
        <w:t>break</w:t>
      </w:r>
      <w:r>
        <w:rPr>
          <w:rFonts w:ascii="Consolas" w:eastAsia="SimSun" w:hAnsi="Consolas" w:cs="Consolas"/>
          <w:color w:val="000000"/>
          <w:sz w:val="19"/>
          <w:szCs w:val="19"/>
          <w:lang w:val="it-IT" w:eastAsia="en-US"/>
        </w:rPr>
        <w:t>;</w:t>
      </w:r>
    </w:p>
    <w:p w14:paraId="7288E3FF" w14:textId="1233ED20" w:rsidR="00445312" w:rsidRPr="00DF50AB" w:rsidRDefault="00445312" w:rsidP="00445312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ascii="Consolas" w:eastAsia="SimSun" w:hAnsi="Consolas" w:cs="Consolas"/>
          <w:color w:val="000000"/>
          <w:sz w:val="19"/>
          <w:szCs w:val="19"/>
        </w:rPr>
        <w:t xml:space="preserve">            }</w:t>
      </w:r>
    </w:p>
    <w:p w14:paraId="12362ABF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4312A6B2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3D91D52E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EAC0960" w14:textId="77777777" w:rsidR="009877E8" w:rsidRPr="00DF50AB" w:rsidRDefault="009877E8" w:rsidP="009877E8">
      <w:pPr>
        <w:rPr>
          <w:rFonts w:cstheme="minorHAnsi"/>
          <w:sz w:val="16"/>
          <w:szCs w:val="16"/>
          <w:lang w:val="it-IT"/>
        </w:rPr>
      </w:pPr>
    </w:p>
    <w:p w14:paraId="117AFC1D" w14:textId="77777777" w:rsidR="009877E8" w:rsidRPr="00DF50AB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B4AC163" w14:textId="43762314" w:rsidR="009877E8" w:rsidRPr="009D0118" w:rsidRDefault="00242790" w:rsidP="009877E8">
      <w:pPr>
        <w:pStyle w:val="ListParagraph"/>
        <w:numPr>
          <w:ilvl w:val="0"/>
          <w:numId w:val="16"/>
        </w:numPr>
        <w:rPr>
          <w:rFonts w:cstheme="minorHAnsi"/>
          <w:sz w:val="16"/>
          <w:szCs w:val="16"/>
        </w:rPr>
      </w:pP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Cosa sono le eccezioni, </w:t>
      </w:r>
      <w:r w:rsidR="00932593" w:rsidRPr="00300864">
        <w:rPr>
          <w:rFonts w:cstheme="minorHAnsi"/>
          <w:i/>
          <w:iCs/>
          <w:sz w:val="16"/>
          <w:szCs w:val="16"/>
          <w:highlight w:val="green"/>
        </w:rPr>
        <w:t>a cosa servono</w:t>
      </w: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 e </w:t>
      </w:r>
      <w:r w:rsidR="00932593" w:rsidRPr="00300864">
        <w:rPr>
          <w:rFonts w:cstheme="minorHAnsi"/>
          <w:i/>
          <w:iCs/>
          <w:sz w:val="16"/>
          <w:szCs w:val="16"/>
          <w:highlight w:val="green"/>
        </w:rPr>
        <w:t>quando non dovrebbero essere mai utilizzate</w:t>
      </w:r>
      <w:r w:rsidR="008E653D" w:rsidRPr="00300864">
        <w:rPr>
          <w:rFonts w:cstheme="minorHAnsi"/>
          <w:i/>
          <w:iCs/>
          <w:sz w:val="16"/>
          <w:szCs w:val="16"/>
          <w:highlight w:val="green"/>
        </w:rPr>
        <w:t>?</w:t>
      </w:r>
    </w:p>
    <w:p w14:paraId="3DE9D5A5" w14:textId="77777777" w:rsidR="009877E8" w:rsidRP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4EB5FD3F" w14:textId="631FDD5E" w:rsidR="009877E8" w:rsidRDefault="0057645C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Le eccezioni</w:t>
      </w:r>
      <w:r w:rsidR="001471E1">
        <w:rPr>
          <w:rFonts w:cstheme="minorHAnsi"/>
          <w:sz w:val="16"/>
          <w:szCs w:val="16"/>
        </w:rPr>
        <w:t xml:space="preserve"> sono utili per gestire qualsiasi situazione imprevista nell’esecuzione del programma. Venfono usate ad esempio try e catch e servono a eseguire funzioni che andrebbero in errore</w:t>
      </w:r>
      <w:r w:rsidR="00F44814">
        <w:rPr>
          <w:rFonts w:cstheme="minorHAnsi"/>
          <w:sz w:val="16"/>
          <w:szCs w:val="16"/>
        </w:rPr>
        <w:t>.</w:t>
      </w:r>
    </w:p>
    <w:p w14:paraId="7E9ACE91" w14:textId="27DC4FC3" w:rsidR="006C44A6" w:rsidRPr="009877E8" w:rsidRDefault="006C44A6" w:rsidP="009877E8">
      <w:pPr>
        <w:pStyle w:val="ListParagraph"/>
        <w:ind w:left="36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Non devono essere usate </w:t>
      </w:r>
      <w:r w:rsidR="00F44814">
        <w:rPr>
          <w:rFonts w:cstheme="minorHAnsi"/>
          <w:sz w:val="16"/>
          <w:szCs w:val="16"/>
        </w:rPr>
        <w:t>in seguito all’errore dell’utente, in quel caso è necessario mandare un messaggio di errore tramite console.</w:t>
      </w:r>
    </w:p>
    <w:p w14:paraId="5F72F481" w14:textId="77777777" w:rsidR="009877E8" w:rsidRPr="00981EF7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38C0D587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35913F42" w14:textId="77777777" w:rsidR="009877E8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1E27024F" w14:textId="2A59786C" w:rsidR="009877E8" w:rsidRDefault="009877E8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56D80B4" w14:textId="77777777" w:rsidR="00981EF7" w:rsidRPr="00981EF7" w:rsidRDefault="00981EF7" w:rsidP="009877E8">
      <w:pPr>
        <w:rPr>
          <w:rFonts w:cstheme="minorHAnsi"/>
          <w:i/>
          <w:iCs/>
          <w:sz w:val="16"/>
          <w:szCs w:val="16"/>
          <w:lang w:val="it-IT"/>
        </w:rPr>
      </w:pPr>
    </w:p>
    <w:p w14:paraId="43A33391" w14:textId="74C1F0C2" w:rsidR="009877E8" w:rsidRPr="00300864" w:rsidRDefault="00DA34E6" w:rsidP="009877E8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  <w:highlight w:val="green"/>
        </w:rPr>
      </w:pPr>
      <w:r w:rsidRPr="00300864">
        <w:rPr>
          <w:rFonts w:cstheme="minorHAnsi"/>
          <w:i/>
          <w:iCs/>
          <w:sz w:val="16"/>
          <w:szCs w:val="16"/>
          <w:highlight w:val="green"/>
        </w:rPr>
        <w:t xml:space="preserve">Qual è la differenza tra un Array e una </w:t>
      </w:r>
      <w:r w:rsidR="00504F72" w:rsidRPr="00300864">
        <w:rPr>
          <w:rFonts w:cstheme="minorHAnsi"/>
          <w:i/>
          <w:iCs/>
          <w:sz w:val="16"/>
          <w:szCs w:val="16"/>
          <w:highlight w:val="green"/>
        </w:rPr>
        <w:t>Lista</w:t>
      </w:r>
      <w:r w:rsidR="00CC050D" w:rsidRPr="00300864">
        <w:rPr>
          <w:rFonts w:cstheme="minorHAnsi"/>
          <w:i/>
          <w:iCs/>
          <w:sz w:val="16"/>
          <w:szCs w:val="16"/>
          <w:highlight w:val="green"/>
        </w:rPr>
        <w:t>?</w:t>
      </w:r>
      <w:r w:rsidR="00DB4113" w:rsidRPr="00300864">
        <w:rPr>
          <w:rFonts w:cstheme="minorHAnsi"/>
          <w:i/>
          <w:iCs/>
          <w:sz w:val="16"/>
          <w:szCs w:val="16"/>
          <w:highlight w:val="green"/>
        </w:rPr>
        <w:t xml:space="preserve"> Fornire un esempio di ciascuno di essi, come si esegue la creazione e la popolazione di queste strutture.</w:t>
      </w:r>
    </w:p>
    <w:p w14:paraId="309403D2" w14:textId="1C83456C" w:rsidR="009877E8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730AFE7F" w14:textId="5E5F4636" w:rsidR="00416AB8" w:rsidRDefault="00416AB8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 w:rsidRPr="001471E1">
        <w:rPr>
          <w:rFonts w:cstheme="minorHAnsi"/>
          <w:sz w:val="16"/>
          <w:szCs w:val="16"/>
        </w:rPr>
        <w:t>Un array è</w:t>
      </w:r>
      <w:r w:rsidR="001471E1">
        <w:rPr>
          <w:rFonts w:cstheme="minorHAnsi"/>
          <w:sz w:val="16"/>
          <w:szCs w:val="16"/>
        </w:rPr>
        <w:t xml:space="preserve"> è una variabile che contiene più elementi che vengono gestiti tramite un indice;</w:t>
      </w:r>
      <w:r w:rsidRPr="001471E1">
        <w:rPr>
          <w:rFonts w:cstheme="minorHAnsi"/>
          <w:sz w:val="16"/>
          <w:szCs w:val="16"/>
        </w:rPr>
        <w:t xml:space="preserve"> </w:t>
      </w:r>
      <w:r w:rsidR="001471E1" w:rsidRPr="001471E1">
        <w:rPr>
          <w:rFonts w:cstheme="minorHAnsi"/>
          <w:sz w:val="16"/>
          <w:szCs w:val="16"/>
        </w:rPr>
        <w:t xml:space="preserve">ha una dimensione predeterminata. Ne va dichiarata la dimensione, il nome e il tipo di dati da inserire. </w:t>
      </w:r>
    </w:p>
    <w:p w14:paraId="081570B2" w14:textId="7F9D783C" w:rsidR="001471E1" w:rsidRPr="001471E1" w:rsidRDefault="001471E1" w:rsidP="001471E1">
      <w:pPr>
        <w:pStyle w:val="ListParagraph"/>
        <w:rPr>
          <w:rFonts w:cstheme="minorHAnsi"/>
          <w:vanish/>
          <w:sz w:val="16"/>
          <w:szCs w:val="16"/>
          <w:specVanish/>
        </w:rPr>
      </w:pPr>
      <w:r>
        <w:rPr>
          <w:rFonts w:cstheme="minorHAnsi"/>
          <w:sz w:val="16"/>
          <w:szCs w:val="16"/>
        </w:rPr>
        <w:t>Ex: int[</w:t>
      </w:r>
    </w:p>
    <w:p w14:paraId="2E78F6EF" w14:textId="3A7E8C09" w:rsidR="001471E1" w:rsidRDefault="001471E1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] array</w:t>
      </w:r>
      <w:r w:rsidR="00F93F2A">
        <w:rPr>
          <w:rFonts w:cstheme="minorHAnsi"/>
          <w:sz w:val="16"/>
          <w:szCs w:val="16"/>
        </w:rPr>
        <w:t xml:space="preserve"> = new int[2] {2,3}</w:t>
      </w:r>
    </w:p>
    <w:p w14:paraId="23CEFF01" w14:textId="77777777" w:rsidR="00F93F2A" w:rsidRDefault="00F93F2A" w:rsidP="00F93F2A">
      <w:pPr>
        <w:pStyle w:val="ListParagraph"/>
        <w:rPr>
          <w:rFonts w:cstheme="minorHAnsi"/>
          <w:sz w:val="16"/>
          <w:szCs w:val="16"/>
        </w:rPr>
      </w:pPr>
    </w:p>
    <w:p w14:paraId="562C255D" w14:textId="71A5EDB0" w:rsidR="009877E8" w:rsidRDefault="00416AB8" w:rsidP="001471E1">
      <w:pPr>
        <w:pStyle w:val="ListParagraph"/>
        <w:numPr>
          <w:ilvl w:val="0"/>
          <w:numId w:val="18"/>
        </w:num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Una lista è un array non predeterminato, è più flessibile di un array ma occupa più memoria. Presenta inoltre elementi arbitrari</w:t>
      </w:r>
      <w:r w:rsidR="001471E1">
        <w:rPr>
          <w:rFonts w:cstheme="minorHAnsi"/>
          <w:sz w:val="16"/>
          <w:szCs w:val="16"/>
        </w:rPr>
        <w:t xml:space="preserve"> di qualsiasi tipo</w:t>
      </w:r>
    </w:p>
    <w:p w14:paraId="059C61FE" w14:textId="3A49DCA4" w:rsidR="001471E1" w:rsidRPr="00F93F2A" w:rsidRDefault="001471E1" w:rsidP="001471E1">
      <w:pPr>
        <w:pStyle w:val="ListParagraph"/>
        <w:rPr>
          <w:rFonts w:cstheme="minorHAnsi"/>
          <w:sz w:val="16"/>
          <w:szCs w:val="16"/>
          <w:lang w:val="en-US"/>
        </w:rPr>
      </w:pPr>
      <w:r w:rsidRPr="00F93F2A">
        <w:rPr>
          <w:rFonts w:cstheme="minorHAnsi"/>
          <w:sz w:val="16"/>
          <w:szCs w:val="16"/>
          <w:lang w:val="en-US"/>
        </w:rPr>
        <w:t xml:space="preserve">EX: </w:t>
      </w:r>
      <w:r w:rsidR="00F93F2A" w:rsidRPr="00F93F2A">
        <w:rPr>
          <w:rFonts w:cstheme="minorHAnsi"/>
          <w:sz w:val="16"/>
          <w:szCs w:val="16"/>
          <w:lang w:val="en-US"/>
        </w:rPr>
        <w:t>L</w:t>
      </w:r>
      <w:r w:rsidRPr="00F93F2A">
        <w:rPr>
          <w:rFonts w:cstheme="minorHAnsi"/>
          <w:sz w:val="16"/>
          <w:szCs w:val="16"/>
          <w:lang w:val="en-US"/>
        </w:rPr>
        <w:t>ist&lt;</w:t>
      </w:r>
      <w:r w:rsidR="00F93F2A" w:rsidRPr="00F93F2A">
        <w:rPr>
          <w:rFonts w:cstheme="minorHAnsi"/>
          <w:sz w:val="16"/>
          <w:szCs w:val="16"/>
          <w:lang w:val="en-US"/>
        </w:rPr>
        <w:t>int</w:t>
      </w:r>
      <w:r w:rsidRPr="00F93F2A">
        <w:rPr>
          <w:rFonts w:cstheme="minorHAnsi"/>
          <w:sz w:val="16"/>
          <w:szCs w:val="16"/>
          <w:lang w:val="en-US"/>
        </w:rPr>
        <w:t>&gt;</w:t>
      </w:r>
      <w:r w:rsidR="00F93F2A" w:rsidRPr="00F93F2A">
        <w:rPr>
          <w:rFonts w:cstheme="minorHAnsi"/>
          <w:sz w:val="16"/>
          <w:szCs w:val="16"/>
          <w:lang w:val="en-US"/>
        </w:rPr>
        <w:t xml:space="preserve"> Lista = new List </w:t>
      </w:r>
      <w:r w:rsidR="00F93F2A">
        <w:rPr>
          <w:rFonts w:cstheme="minorHAnsi"/>
          <w:sz w:val="16"/>
          <w:szCs w:val="16"/>
          <w:lang w:val="en-US"/>
        </w:rPr>
        <w:t>&lt;int&gt; {1,2, 3}</w:t>
      </w:r>
    </w:p>
    <w:p w14:paraId="6FFF76E6" w14:textId="77777777" w:rsidR="00300864" w:rsidRDefault="00300864" w:rsidP="009877E8">
      <w:pPr>
        <w:pStyle w:val="ListParagraph"/>
        <w:ind w:left="360"/>
        <w:rPr>
          <w:rFonts w:cstheme="minorHAnsi"/>
          <w:sz w:val="16"/>
          <w:szCs w:val="16"/>
          <w:lang w:val="en-US"/>
        </w:rPr>
      </w:pPr>
    </w:p>
    <w:p w14:paraId="396353D9" w14:textId="0C4D47D7" w:rsidR="009877E8" w:rsidRPr="00300864" w:rsidRDefault="00300864" w:rsidP="009877E8">
      <w:pPr>
        <w:pStyle w:val="ListParagraph"/>
        <w:ind w:left="360"/>
        <w:rPr>
          <w:rFonts w:cstheme="minorHAnsi"/>
          <w:sz w:val="16"/>
          <w:szCs w:val="16"/>
        </w:rPr>
      </w:pPr>
      <w:r w:rsidRPr="00300864">
        <w:rPr>
          <w:rFonts w:cstheme="minorHAnsi"/>
          <w:sz w:val="16"/>
          <w:szCs w:val="16"/>
          <w:highlight w:val="yellow"/>
        </w:rPr>
        <w:t>[CORREZIONE]: in una lista non si possono inserire elementi di qualsiasi tipo, ma solo del tipo dichiarato. La risposta è comunque corretta</w:t>
      </w:r>
    </w:p>
    <w:p w14:paraId="32948D64" w14:textId="77777777" w:rsidR="009877E8" w:rsidRPr="00300864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800FBD7" w14:textId="77777777" w:rsidR="009877E8" w:rsidRPr="00300864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1C55A6CA" w14:textId="77777777" w:rsidR="009877E8" w:rsidRPr="00300864" w:rsidRDefault="009877E8" w:rsidP="009877E8">
      <w:pPr>
        <w:pStyle w:val="ListParagraph"/>
        <w:ind w:left="360"/>
        <w:rPr>
          <w:rFonts w:cstheme="minorHAnsi"/>
          <w:sz w:val="16"/>
          <w:szCs w:val="16"/>
        </w:rPr>
      </w:pPr>
    </w:p>
    <w:p w14:paraId="0BB8D3AE" w14:textId="77777777" w:rsidR="009877E8" w:rsidRPr="00300864" w:rsidRDefault="009877E8" w:rsidP="009877E8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4628D458" w14:textId="7D6209B3" w:rsidR="00CC050D" w:rsidRDefault="00CC050D" w:rsidP="00CC050D">
      <w:pPr>
        <w:pStyle w:val="ListParagraph"/>
        <w:numPr>
          <w:ilvl w:val="0"/>
          <w:numId w:val="16"/>
        </w:numPr>
        <w:rPr>
          <w:rFonts w:cstheme="minorHAnsi"/>
          <w:i/>
          <w:iCs/>
          <w:sz w:val="16"/>
          <w:szCs w:val="16"/>
        </w:rPr>
      </w:pPr>
      <w:r w:rsidRPr="00300864">
        <w:rPr>
          <w:rFonts w:cstheme="minorHAnsi"/>
          <w:i/>
          <w:iCs/>
          <w:sz w:val="16"/>
          <w:szCs w:val="16"/>
          <w:highlight w:val="green"/>
        </w:rPr>
        <w:t>Esercitazione:</w:t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  <w:r w:rsidR="00071B23">
        <w:rPr>
          <w:rFonts w:cstheme="minorHAnsi"/>
          <w:i/>
          <w:iCs/>
          <w:sz w:val="16"/>
          <w:szCs w:val="16"/>
        </w:rPr>
        <w:tab/>
      </w:r>
    </w:p>
    <w:p w14:paraId="1ECBB5F2" w14:textId="014ED506" w:rsidR="00225A62" w:rsidRDefault="00CC050D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 xml:space="preserve">Si chiede di creare un app console in .NET Framework </w:t>
      </w:r>
      <w:r w:rsidR="00045D15">
        <w:rPr>
          <w:rFonts w:cstheme="minorHAnsi"/>
          <w:i/>
          <w:iCs/>
          <w:sz w:val="16"/>
          <w:szCs w:val="16"/>
        </w:rPr>
        <w:t xml:space="preserve">Core 3.0 </w:t>
      </w:r>
      <w:r>
        <w:rPr>
          <w:rFonts w:cstheme="minorHAnsi"/>
          <w:i/>
          <w:iCs/>
          <w:sz w:val="16"/>
          <w:szCs w:val="16"/>
        </w:rPr>
        <w:t>che</w:t>
      </w:r>
      <w:r w:rsidR="00347AB7">
        <w:rPr>
          <w:rFonts w:cstheme="minorHAnsi"/>
          <w:i/>
          <w:iCs/>
          <w:sz w:val="16"/>
          <w:szCs w:val="16"/>
        </w:rPr>
        <w:t xml:space="preserve"> </w:t>
      </w:r>
      <w:r w:rsidR="006E3EC5">
        <w:rPr>
          <w:rFonts w:cstheme="minorHAnsi"/>
          <w:i/>
          <w:iCs/>
          <w:sz w:val="16"/>
          <w:szCs w:val="16"/>
        </w:rPr>
        <w:t xml:space="preserve">in fase di esecuzione richieda l’inserimento </w:t>
      </w:r>
      <w:r w:rsidR="00050C88">
        <w:rPr>
          <w:rFonts w:cstheme="minorHAnsi"/>
          <w:i/>
          <w:iCs/>
          <w:sz w:val="16"/>
          <w:szCs w:val="16"/>
        </w:rPr>
        <w:t>di un numero compreso da 1 e 10; dopo la lettura del numero, dovranno essere creati un pari numero di oggetti “prodotto” (classe Product)</w:t>
      </w:r>
      <w:r w:rsidR="006E3EC5">
        <w:rPr>
          <w:rFonts w:cstheme="minorHAnsi"/>
          <w:i/>
          <w:iCs/>
          <w:sz w:val="16"/>
          <w:szCs w:val="16"/>
        </w:rPr>
        <w:t xml:space="preserve">, ciascuno dei quali </w:t>
      </w:r>
      <w:r w:rsidR="00050C88">
        <w:rPr>
          <w:rFonts w:cstheme="minorHAnsi"/>
          <w:i/>
          <w:iCs/>
          <w:sz w:val="16"/>
          <w:szCs w:val="16"/>
        </w:rPr>
        <w:t xml:space="preserve">caratterizzato da </w:t>
      </w:r>
      <w:r w:rsidR="006E3EC5">
        <w:rPr>
          <w:rFonts w:cstheme="minorHAnsi"/>
          <w:i/>
          <w:iCs/>
          <w:sz w:val="16"/>
          <w:szCs w:val="16"/>
        </w:rPr>
        <w:t xml:space="preserve">codice </w:t>
      </w:r>
      <w:r w:rsidR="00050C88">
        <w:rPr>
          <w:rFonts w:cstheme="minorHAnsi"/>
          <w:i/>
          <w:iCs/>
          <w:sz w:val="16"/>
          <w:szCs w:val="16"/>
        </w:rPr>
        <w:t>(alfanumerico</w:t>
      </w:r>
      <w:r w:rsidR="00045D15">
        <w:rPr>
          <w:rFonts w:cstheme="minorHAnsi"/>
          <w:i/>
          <w:iCs/>
          <w:sz w:val="16"/>
          <w:szCs w:val="16"/>
        </w:rPr>
        <w:t>, campo “Code”</w:t>
      </w:r>
      <w:r w:rsidR="00050C88">
        <w:rPr>
          <w:rFonts w:cstheme="minorHAnsi"/>
          <w:i/>
          <w:iCs/>
          <w:sz w:val="16"/>
          <w:szCs w:val="16"/>
        </w:rPr>
        <w:t xml:space="preserve">) </w:t>
      </w:r>
      <w:r w:rsidR="006E3EC5">
        <w:rPr>
          <w:rFonts w:cstheme="minorHAnsi"/>
          <w:i/>
          <w:iCs/>
          <w:sz w:val="16"/>
          <w:szCs w:val="16"/>
        </w:rPr>
        <w:t>e nome</w:t>
      </w:r>
      <w:r w:rsidR="00045D15">
        <w:rPr>
          <w:rFonts w:cstheme="minorHAnsi"/>
          <w:i/>
          <w:iCs/>
          <w:sz w:val="16"/>
          <w:szCs w:val="16"/>
        </w:rPr>
        <w:t xml:space="preserve"> (campo “Name”)</w:t>
      </w:r>
      <w:r w:rsidR="006E3EC5">
        <w:rPr>
          <w:rFonts w:cstheme="minorHAnsi"/>
          <w:i/>
          <w:iCs/>
          <w:sz w:val="16"/>
          <w:szCs w:val="16"/>
        </w:rPr>
        <w:t xml:space="preserve">. </w:t>
      </w:r>
      <w:r w:rsidR="00050C88">
        <w:rPr>
          <w:rFonts w:cstheme="minorHAnsi"/>
          <w:i/>
          <w:iCs/>
          <w:sz w:val="16"/>
          <w:szCs w:val="16"/>
        </w:rPr>
        <w:t>Una volta terminato l’inserimento dei prodotti, gli stessi devono essere stampati a video</w:t>
      </w:r>
      <w:r w:rsidR="006A5131">
        <w:rPr>
          <w:rFonts w:cstheme="minorHAnsi"/>
          <w:i/>
          <w:iCs/>
          <w:sz w:val="16"/>
          <w:szCs w:val="16"/>
        </w:rPr>
        <w:t xml:space="preserve"> e scritti all’interno di un file di testo</w:t>
      </w:r>
      <w:r w:rsidR="00DD160B">
        <w:rPr>
          <w:rFonts w:cstheme="minorHAnsi"/>
          <w:i/>
          <w:iCs/>
          <w:sz w:val="16"/>
          <w:szCs w:val="16"/>
        </w:rPr>
        <w:t xml:space="preserve"> in modo tale da poter essere facilmente riletti (la </w:t>
      </w:r>
      <w:r w:rsidR="004F1E62">
        <w:rPr>
          <w:rFonts w:cstheme="minorHAnsi"/>
          <w:i/>
          <w:iCs/>
          <w:sz w:val="16"/>
          <w:szCs w:val="16"/>
        </w:rPr>
        <w:t xml:space="preserve">funzione di </w:t>
      </w:r>
      <w:r w:rsidR="00DD160B">
        <w:rPr>
          <w:rFonts w:cstheme="minorHAnsi"/>
          <w:i/>
          <w:iCs/>
          <w:sz w:val="16"/>
          <w:szCs w:val="16"/>
        </w:rPr>
        <w:t>rilettura non è richiesta)</w:t>
      </w:r>
      <w:r w:rsidR="006E3EC5">
        <w:rPr>
          <w:rFonts w:cstheme="minorHAnsi"/>
          <w:i/>
          <w:iCs/>
          <w:sz w:val="16"/>
          <w:szCs w:val="16"/>
        </w:rPr>
        <w:t>.</w:t>
      </w:r>
    </w:p>
    <w:p w14:paraId="6197FB04" w14:textId="1E85BFE4" w:rsidR="00071B23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682D6741" w14:textId="77777777" w:rsidR="009D0118" w:rsidRDefault="00071B23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  <w:r>
        <w:rPr>
          <w:rFonts w:cstheme="minorHAnsi"/>
          <w:i/>
          <w:iCs/>
          <w:sz w:val="16"/>
          <w:szCs w:val="16"/>
        </w:rPr>
        <w:tab/>
      </w:r>
    </w:p>
    <w:p w14:paraId="7A5360EF" w14:textId="77777777" w:rsidR="009D0118" w:rsidRDefault="009D0118" w:rsidP="00CC050D">
      <w:pPr>
        <w:pStyle w:val="ListParagraph"/>
        <w:ind w:left="360"/>
        <w:rPr>
          <w:rFonts w:cstheme="minorHAnsi"/>
          <w:i/>
          <w:iCs/>
          <w:sz w:val="16"/>
          <w:szCs w:val="16"/>
        </w:rPr>
      </w:pPr>
    </w:p>
    <w:p w14:paraId="0C1F55D6" w14:textId="288D7124" w:rsidR="00071B23" w:rsidRDefault="00071B23" w:rsidP="009D0118">
      <w:pPr>
        <w:pStyle w:val="ListParagraph"/>
        <w:ind w:left="6840" w:firstLine="360"/>
      </w:pPr>
      <w:r w:rsidRPr="00071B23">
        <w:rPr>
          <w:rFonts w:cstheme="minorHAnsi"/>
          <w:sz w:val="16"/>
          <w:szCs w:val="16"/>
        </w:rPr>
        <w:t>[</w:t>
      </w:r>
      <w:r>
        <w:rPr>
          <w:rFonts w:cstheme="minorHAnsi"/>
          <w:sz w:val="16"/>
          <w:szCs w:val="16"/>
        </w:rPr>
        <w:t xml:space="preserve">Tot: </w:t>
      </w:r>
      <w:r w:rsidR="00300864">
        <w:rPr>
          <w:rFonts w:cstheme="minorHAnsi"/>
          <w:sz w:val="16"/>
          <w:szCs w:val="16"/>
        </w:rPr>
        <w:t>9</w:t>
      </w:r>
      <w:bookmarkStart w:id="0" w:name="_GoBack"/>
      <w:bookmarkEnd w:id="0"/>
      <w:r>
        <w:rPr>
          <w:rFonts w:cstheme="minorHAnsi"/>
          <w:sz w:val="16"/>
          <w:szCs w:val="16"/>
        </w:rPr>
        <w:t>/10</w:t>
      </w:r>
      <w:r w:rsidRPr="00071B23">
        <w:rPr>
          <w:rFonts w:cstheme="minorHAnsi"/>
          <w:sz w:val="16"/>
          <w:szCs w:val="16"/>
        </w:rPr>
        <w:t>]</w:t>
      </w:r>
    </w:p>
    <w:sectPr w:rsidR="00071B23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860BB" w14:textId="77777777" w:rsidR="001E1CA4" w:rsidRDefault="001E1CA4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4437C49C" w14:textId="77777777" w:rsidR="001E1CA4" w:rsidRDefault="001E1CA4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CCAD4" w14:textId="77777777" w:rsidR="006C44A6" w:rsidRDefault="006C4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E4CE5" w14:textId="36FEBB07" w:rsidR="00547F36" w:rsidRDefault="002F2AFA">
    <w:pPr>
      <w:pStyle w:val="Footer"/>
      <w:rPr>
        <w:lang w:val="it-IT"/>
      </w:rPr>
    </w:pPr>
    <w:r>
      <w:rPr>
        <w:lang w:val="it-IT"/>
      </w:rPr>
      <w:t>Test di valutazione - Modulo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7D0B9" w14:textId="77777777" w:rsidR="006C44A6" w:rsidRDefault="006C4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04C9A" w14:textId="77777777" w:rsidR="001E1CA4" w:rsidRDefault="001E1CA4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7D199AD8" w14:textId="77777777" w:rsidR="001E1CA4" w:rsidRDefault="001E1CA4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0724D" w14:textId="77777777" w:rsidR="006C44A6" w:rsidRDefault="006C4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7C317" w14:textId="77777777" w:rsidR="006C44A6" w:rsidRDefault="006C4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59BC" w14:textId="77777777" w:rsidR="006C44A6" w:rsidRDefault="006C4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747D08"/>
    <w:multiLevelType w:val="hybridMultilevel"/>
    <w:tmpl w:val="D7BC01A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254927"/>
    <w:multiLevelType w:val="hybridMultilevel"/>
    <w:tmpl w:val="6C321522"/>
    <w:lvl w:ilvl="0" w:tplc="ECDE82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E6256"/>
    <w:multiLevelType w:val="multilevel"/>
    <w:tmpl w:val="9A1C8920"/>
    <w:numStyleLink w:val="Answers"/>
  </w:abstractNum>
  <w:abstractNum w:abstractNumId="4" w15:restartNumberingAfterBreak="0">
    <w:nsid w:val="33771E68"/>
    <w:multiLevelType w:val="multilevel"/>
    <w:tmpl w:val="9A1C8920"/>
    <w:numStyleLink w:val="Answers"/>
  </w:abstractNum>
  <w:abstractNum w:abstractNumId="5" w15:restartNumberingAfterBreak="0">
    <w:nsid w:val="3B8B7B22"/>
    <w:multiLevelType w:val="multilevel"/>
    <w:tmpl w:val="9A1C8920"/>
    <w:numStyleLink w:val="Answers"/>
  </w:abstractNum>
  <w:abstractNum w:abstractNumId="6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5185"/>
    <w:multiLevelType w:val="multilevel"/>
    <w:tmpl w:val="9A1C8920"/>
    <w:numStyleLink w:val="Answers"/>
  </w:abstractNum>
  <w:abstractNum w:abstractNumId="8" w15:restartNumberingAfterBreak="0">
    <w:nsid w:val="49AF741D"/>
    <w:multiLevelType w:val="multilevel"/>
    <w:tmpl w:val="9A1C8920"/>
    <w:numStyleLink w:val="Answers"/>
  </w:abstractNum>
  <w:abstractNum w:abstractNumId="9" w15:restartNumberingAfterBreak="0">
    <w:nsid w:val="67173671"/>
    <w:multiLevelType w:val="multilevel"/>
    <w:tmpl w:val="9A1C8920"/>
    <w:numStyleLink w:val="Answers"/>
  </w:abstractNum>
  <w:abstractNum w:abstractNumId="10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"/>
  </w:num>
  <w:num w:numId="17">
    <w:abstractNumId w:val="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17ABC"/>
    <w:rsid w:val="00045D15"/>
    <w:rsid w:val="00050C88"/>
    <w:rsid w:val="00071B23"/>
    <w:rsid w:val="000A4A84"/>
    <w:rsid w:val="001172D0"/>
    <w:rsid w:val="00135EC2"/>
    <w:rsid w:val="001471E1"/>
    <w:rsid w:val="001A3C39"/>
    <w:rsid w:val="001B6AE1"/>
    <w:rsid w:val="001E1CA4"/>
    <w:rsid w:val="001F6D0E"/>
    <w:rsid w:val="00201EE0"/>
    <w:rsid w:val="00213B36"/>
    <w:rsid w:val="00225A62"/>
    <w:rsid w:val="00242790"/>
    <w:rsid w:val="00255338"/>
    <w:rsid w:val="002733D1"/>
    <w:rsid w:val="002B7D6C"/>
    <w:rsid w:val="002F2AFA"/>
    <w:rsid w:val="00300864"/>
    <w:rsid w:val="00326083"/>
    <w:rsid w:val="003428C2"/>
    <w:rsid w:val="00347AB7"/>
    <w:rsid w:val="003C3D42"/>
    <w:rsid w:val="00416AB8"/>
    <w:rsid w:val="004254F0"/>
    <w:rsid w:val="00445312"/>
    <w:rsid w:val="00446E50"/>
    <w:rsid w:val="00462BCE"/>
    <w:rsid w:val="004F1E62"/>
    <w:rsid w:val="00504F72"/>
    <w:rsid w:val="0053305A"/>
    <w:rsid w:val="00547F36"/>
    <w:rsid w:val="00555C4E"/>
    <w:rsid w:val="005645F9"/>
    <w:rsid w:val="0057645C"/>
    <w:rsid w:val="005A2070"/>
    <w:rsid w:val="006A5131"/>
    <w:rsid w:val="006C44A6"/>
    <w:rsid w:val="006E3EC5"/>
    <w:rsid w:val="006E7CC3"/>
    <w:rsid w:val="00731D2B"/>
    <w:rsid w:val="0075498E"/>
    <w:rsid w:val="0078731A"/>
    <w:rsid w:val="007913B5"/>
    <w:rsid w:val="007C2644"/>
    <w:rsid w:val="007D74F5"/>
    <w:rsid w:val="007E3CB3"/>
    <w:rsid w:val="008739A2"/>
    <w:rsid w:val="008908EF"/>
    <w:rsid w:val="008E653D"/>
    <w:rsid w:val="009200E1"/>
    <w:rsid w:val="0092010E"/>
    <w:rsid w:val="00925AEE"/>
    <w:rsid w:val="00932593"/>
    <w:rsid w:val="00957D96"/>
    <w:rsid w:val="00981EF7"/>
    <w:rsid w:val="009877E8"/>
    <w:rsid w:val="009D0118"/>
    <w:rsid w:val="00A1545F"/>
    <w:rsid w:val="00A360C5"/>
    <w:rsid w:val="00AB7504"/>
    <w:rsid w:val="00BA5730"/>
    <w:rsid w:val="00BC1DFD"/>
    <w:rsid w:val="00C47C81"/>
    <w:rsid w:val="00C71FAF"/>
    <w:rsid w:val="00CB67A9"/>
    <w:rsid w:val="00CC050D"/>
    <w:rsid w:val="00CE3BE3"/>
    <w:rsid w:val="00DA34E6"/>
    <w:rsid w:val="00DB4113"/>
    <w:rsid w:val="00DC22C2"/>
    <w:rsid w:val="00DD160B"/>
    <w:rsid w:val="00DF50AB"/>
    <w:rsid w:val="00E011FF"/>
    <w:rsid w:val="00F44814"/>
    <w:rsid w:val="00F5186B"/>
    <w:rsid w:val="00F9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Multiple-choice test or survey (3-answer)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386066</Value>
      <Value>386114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2011-12-28T17:05:00+00:00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TP102808004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736509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B29882F7-6686-4FF6-AFBF-0305455A1A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51E6E9-ECDD-409F-9408-F4601B357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TF02808005.dotx</Template>
  <TotalTime>6</TotalTime>
  <Pages>3</Pages>
  <Words>1011</Words>
  <Characters>5767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Mauro Bussini</cp:lastModifiedBy>
  <cp:revision>4</cp:revision>
  <cp:lastPrinted>2004-01-22T16:32:00Z</cp:lastPrinted>
  <dcterms:created xsi:type="dcterms:W3CDTF">2019-10-11T12:48:00Z</dcterms:created>
  <dcterms:modified xsi:type="dcterms:W3CDTF">2019-10-11T16:28:00Z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236020b0-6d69-48c1-9bb5-c586c1062b70_Enabled">
    <vt:lpwstr>True</vt:lpwstr>
  </property>
  <property fmtid="{D5CDD505-2E9C-101B-9397-08002B2CF9AE}" pid="16" name="MSIP_Label_236020b0-6d69-48c1-9bb5-c586c1062b70_SiteId">
    <vt:lpwstr>cf36141c-ddd7-45a7-b073-111f66d0b30c</vt:lpwstr>
  </property>
  <property fmtid="{D5CDD505-2E9C-101B-9397-08002B2CF9AE}" pid="17" name="MSIP_Label_236020b0-6d69-48c1-9bb5-c586c1062b70_Owner">
    <vt:lpwstr>irene.musso@avanade.com</vt:lpwstr>
  </property>
  <property fmtid="{D5CDD505-2E9C-101B-9397-08002B2CF9AE}" pid="18" name="MSIP_Label_236020b0-6d69-48c1-9bb5-c586c1062b70_SetDate">
    <vt:lpwstr>2019-10-11T08:22:12.7185091Z</vt:lpwstr>
  </property>
  <property fmtid="{D5CDD505-2E9C-101B-9397-08002B2CF9AE}" pid="19" name="MSIP_Label_236020b0-6d69-48c1-9bb5-c586c1062b70_Name">
    <vt:lpwstr>Confidential</vt:lpwstr>
  </property>
  <property fmtid="{D5CDD505-2E9C-101B-9397-08002B2CF9AE}" pid="20" name="MSIP_Label_236020b0-6d69-48c1-9bb5-c586c1062b70_Application">
    <vt:lpwstr>Microsoft Azure Information Protection</vt:lpwstr>
  </property>
  <property fmtid="{D5CDD505-2E9C-101B-9397-08002B2CF9AE}" pid="21" name="MSIP_Label_236020b0-6d69-48c1-9bb5-c586c1062b70_ActionId">
    <vt:lpwstr>af0d3b3d-587e-41e4-a2ad-f73e801fadc8</vt:lpwstr>
  </property>
  <property fmtid="{D5CDD505-2E9C-101B-9397-08002B2CF9AE}" pid="22" name="MSIP_Label_236020b0-6d69-48c1-9bb5-c586c1062b70_Extended_MSFT_Method">
    <vt:lpwstr>Automatic</vt:lpwstr>
  </property>
  <property fmtid="{D5CDD505-2E9C-101B-9397-08002B2CF9AE}" pid="23" name="MSIP_Label_5fae8262-b78e-4366-8929-a5d6aac95320_Enabled">
    <vt:lpwstr>True</vt:lpwstr>
  </property>
  <property fmtid="{D5CDD505-2E9C-101B-9397-08002B2CF9AE}" pid="24" name="MSIP_Label_5fae8262-b78e-4366-8929-a5d6aac95320_SiteId">
    <vt:lpwstr>cf36141c-ddd7-45a7-b073-111f66d0b30c</vt:lpwstr>
  </property>
  <property fmtid="{D5CDD505-2E9C-101B-9397-08002B2CF9AE}" pid="25" name="MSIP_Label_5fae8262-b78e-4366-8929-a5d6aac95320_Owner">
    <vt:lpwstr>irene.musso@avanade.com</vt:lpwstr>
  </property>
  <property fmtid="{D5CDD505-2E9C-101B-9397-08002B2CF9AE}" pid="26" name="MSIP_Label_5fae8262-b78e-4366-8929-a5d6aac95320_SetDate">
    <vt:lpwstr>2019-10-11T08:22:12.7185091Z</vt:lpwstr>
  </property>
  <property fmtid="{D5CDD505-2E9C-101B-9397-08002B2CF9AE}" pid="27" name="MSIP_Label_5fae8262-b78e-4366-8929-a5d6aac95320_Name">
    <vt:lpwstr>Recipients Have Full Control</vt:lpwstr>
  </property>
  <property fmtid="{D5CDD505-2E9C-101B-9397-08002B2CF9AE}" pid="28" name="MSIP_Label_5fae8262-b78e-4366-8929-a5d6aac95320_Application">
    <vt:lpwstr>Microsoft Azure Information Protection</vt:lpwstr>
  </property>
  <property fmtid="{D5CDD505-2E9C-101B-9397-08002B2CF9AE}" pid="29" name="MSIP_Label_5fae8262-b78e-4366-8929-a5d6aac95320_ActionId">
    <vt:lpwstr>af0d3b3d-587e-41e4-a2ad-f73e801fadc8</vt:lpwstr>
  </property>
  <property fmtid="{D5CDD505-2E9C-101B-9397-08002B2CF9AE}" pid="30" name="MSIP_Label_5fae8262-b78e-4366-8929-a5d6aac95320_Parent">
    <vt:lpwstr>236020b0-6d69-48c1-9bb5-c586c1062b70</vt:lpwstr>
  </property>
  <property fmtid="{D5CDD505-2E9C-101B-9397-08002B2CF9AE}" pid="31" name="MSIP_Label_5fae8262-b78e-4366-8929-a5d6aac95320_Extended_MSFT_Method">
    <vt:lpwstr>Automatic</vt:lpwstr>
  </property>
  <property fmtid="{D5CDD505-2E9C-101B-9397-08002B2CF9AE}" pid="32" name="Sensitivity">
    <vt:lpwstr>Confidential Recipients Have Full Control</vt:lpwstr>
  </property>
</Properties>
</file>