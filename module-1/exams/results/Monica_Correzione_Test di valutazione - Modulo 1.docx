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1881D" w14:textId="77777777" w:rsidR="00547F36" w:rsidRDefault="00225A62">
      <w:pPr>
        <w:pStyle w:val="Heading1"/>
        <w:rPr>
          <w:lang w:val="it-IT"/>
        </w:rPr>
      </w:pPr>
      <w:r>
        <w:rPr>
          <w:lang w:val="it-IT"/>
        </w:rPr>
        <w:t>Test di valutazione – Modulo 1</w:t>
      </w:r>
    </w:p>
    <w:p w14:paraId="69EFA28A" w14:textId="77777777" w:rsidR="00547F36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Default="00547F36">
            <w:pPr>
              <w:pStyle w:val="Informazionisullostudente"/>
            </w:pPr>
            <w:r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23CE5102" w:rsidR="00547F36" w:rsidRDefault="00D8716F">
            <w:pPr>
              <w:pStyle w:val="Informazionisullostudente"/>
            </w:pPr>
            <w:r>
              <w:t>Monica</w:t>
            </w:r>
          </w:p>
        </w:tc>
      </w:tr>
      <w:tr w:rsidR="00547F36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Default="00225A62">
            <w:pPr>
              <w:pStyle w:val="Informazionisullostudente"/>
            </w:pPr>
            <w:r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39862442" w:rsidR="00547F36" w:rsidRDefault="00D8716F">
            <w:pPr>
              <w:pStyle w:val="Informazionisullostudente"/>
            </w:pPr>
            <w:r>
              <w:t>Estabillo</w:t>
            </w:r>
          </w:p>
        </w:tc>
      </w:tr>
      <w:tr w:rsidR="00547F36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Default="00547F36">
            <w:pPr>
              <w:pStyle w:val="Informazionisullostudente"/>
            </w:pPr>
            <w:r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170EA635" w:rsidR="00547F36" w:rsidRDefault="00A125B9">
            <w:pPr>
              <w:pStyle w:val="Informazionisullostudente"/>
            </w:pPr>
            <w:r>
              <w:t>11/10</w:t>
            </w:r>
            <w:r w:rsidR="0063193E">
              <w:t>/</w:t>
            </w:r>
            <w:r>
              <w:t>201</w:t>
            </w:r>
            <w:r w:rsidR="0063193E">
              <w:t>9</w:t>
            </w:r>
          </w:p>
        </w:tc>
      </w:tr>
    </w:tbl>
    <w:p w14:paraId="1CD18C65" w14:textId="77777777" w:rsidR="00547F36" w:rsidRDefault="00547F36">
      <w:pPr>
        <w:rPr>
          <w:lang w:val="it-IT"/>
        </w:rPr>
      </w:pPr>
    </w:p>
    <w:p w14:paraId="2E03B7A3" w14:textId="782013DF" w:rsidR="00547F36" w:rsidRDefault="001A3C39">
      <w:pPr>
        <w:pStyle w:val="Istruzioni"/>
      </w:pPr>
      <w:r>
        <w:t>Leggete</w:t>
      </w:r>
      <w:r w:rsidR="00547F36">
        <w:t xml:space="preserve"> attentamente ogni domanda</w:t>
      </w:r>
      <w:r w:rsidR="0078731A">
        <w:t xml:space="preserve"> e argomentare quanto più possibile fornendo anche degli esempi.</w:t>
      </w:r>
      <w:r w:rsidR="00CE3BE3">
        <w:br/>
        <w:t xml:space="preserve">ATTENZIONE: </w:t>
      </w:r>
      <w:r>
        <w:t>Le domande a risposta multipla possono contenere più risposte corrette.</w:t>
      </w:r>
      <w:r w:rsidR="0078731A">
        <w:t xml:space="preserve"> </w:t>
      </w:r>
    </w:p>
    <w:p w14:paraId="5FA8C3DA" w14:textId="77777777" w:rsidR="00547F36" w:rsidRDefault="00547F36">
      <w:pPr>
        <w:pStyle w:val="Regola"/>
      </w:pPr>
    </w:p>
    <w:p w14:paraId="16768AA3" w14:textId="4738C08C" w:rsidR="002F2AFA" w:rsidRDefault="002F2AFA" w:rsidP="002F2AFA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5E6438">
        <w:rPr>
          <w:rFonts w:cstheme="minorHAnsi"/>
          <w:i/>
          <w:iCs/>
          <w:sz w:val="16"/>
          <w:szCs w:val="16"/>
          <w:highlight w:val="green"/>
        </w:rPr>
        <w:t xml:space="preserve">Quali tra </w:t>
      </w:r>
      <w:r w:rsidR="006E7CC3" w:rsidRPr="005E6438">
        <w:rPr>
          <w:rFonts w:cstheme="minorHAnsi"/>
          <w:i/>
          <w:iCs/>
          <w:sz w:val="16"/>
          <w:szCs w:val="16"/>
          <w:highlight w:val="green"/>
        </w:rPr>
        <w:t>i seguenti</w:t>
      </w:r>
      <w:r w:rsidRPr="005E6438">
        <w:rPr>
          <w:rFonts w:cstheme="minorHAnsi"/>
          <w:i/>
          <w:iCs/>
          <w:sz w:val="16"/>
          <w:szCs w:val="16"/>
          <w:highlight w:val="green"/>
        </w:rPr>
        <w:t xml:space="preserve"> è un IDE?</w:t>
      </w:r>
      <w:r w:rsidR="001172D0" w:rsidRPr="005E6438">
        <w:rPr>
          <w:rFonts w:cstheme="minorHAnsi"/>
          <w:i/>
          <w:iCs/>
          <w:sz w:val="16"/>
          <w:szCs w:val="16"/>
          <w:highlight w:val="green"/>
        </w:rPr>
        <w:t xml:space="preserve"> Per quelli che non sono IDE, spiegare per quale motivo non è ritenuto tale</w:t>
      </w:r>
    </w:p>
    <w:p w14:paraId="71325ADA" w14:textId="0915BD57" w:rsidR="002F2AFA" w:rsidRDefault="00990EAD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9960722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193E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2F2AFA" w:rsidRPr="002F2AFA">
        <w:rPr>
          <w:rFonts w:cstheme="minorHAnsi"/>
          <w:sz w:val="16"/>
          <w:szCs w:val="16"/>
        </w:rPr>
        <w:t>Notepad</w:t>
      </w:r>
      <w:r w:rsidR="001172D0">
        <w:rPr>
          <w:rFonts w:cstheme="minorHAnsi"/>
          <w:sz w:val="16"/>
          <w:szCs w:val="16"/>
        </w:rPr>
        <w:t xml:space="preserve"> </w:t>
      </w:r>
      <w:r w:rsidR="0063193E">
        <w:rPr>
          <w:rFonts w:cstheme="minorHAnsi"/>
          <w:sz w:val="16"/>
          <w:szCs w:val="16"/>
        </w:rPr>
        <w:t>–</w:t>
      </w:r>
      <w:r w:rsidR="001172D0">
        <w:rPr>
          <w:rFonts w:cstheme="minorHAnsi"/>
          <w:sz w:val="16"/>
          <w:szCs w:val="16"/>
        </w:rPr>
        <w:t xml:space="preserve"> </w:t>
      </w:r>
      <w:r w:rsidR="0063193E">
        <w:rPr>
          <w:rFonts w:cstheme="minorHAnsi"/>
          <w:sz w:val="16"/>
          <w:szCs w:val="16"/>
        </w:rPr>
        <w:t>non ha fuzionalità come il debug</w:t>
      </w:r>
      <w:r w:rsidR="001172D0">
        <w:rPr>
          <w:rFonts w:cstheme="minorHAnsi"/>
          <w:sz w:val="16"/>
          <w:szCs w:val="16"/>
        </w:rPr>
        <w:t>______________________________________</w:t>
      </w:r>
    </w:p>
    <w:p w14:paraId="71E24741" w14:textId="303169AB" w:rsidR="002F2AFA" w:rsidRPr="001172D0" w:rsidRDefault="00990EAD" w:rsidP="001172D0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1906868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C08E8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78731A">
        <w:rPr>
          <w:rFonts w:cstheme="minorHAnsi"/>
          <w:sz w:val="16"/>
          <w:szCs w:val="16"/>
        </w:rPr>
        <w:t>Visual Studio Code</w:t>
      </w:r>
      <w:r w:rsidR="001172D0">
        <w:rPr>
          <w:rFonts w:cstheme="minorHAnsi"/>
          <w:sz w:val="16"/>
          <w:szCs w:val="16"/>
        </w:rPr>
        <w:t xml:space="preserve"> - ________________________________</w:t>
      </w:r>
    </w:p>
    <w:p w14:paraId="058ADDBD" w14:textId="461A560F" w:rsidR="002F2AFA" w:rsidRDefault="00990EAD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3311089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78731A">
        <w:rPr>
          <w:rFonts w:cstheme="minorHAnsi"/>
          <w:sz w:val="16"/>
          <w:szCs w:val="16"/>
        </w:rPr>
        <w:t>.NET</w:t>
      </w:r>
      <w:r w:rsidR="001172D0">
        <w:rPr>
          <w:rFonts w:cstheme="minorHAnsi"/>
          <w:sz w:val="16"/>
          <w:szCs w:val="16"/>
        </w:rPr>
        <w:t xml:space="preserve"> - _</w:t>
      </w:r>
      <w:r w:rsidR="000C08E8">
        <w:rPr>
          <w:rFonts w:cstheme="minorHAnsi"/>
          <w:sz w:val="16"/>
          <w:szCs w:val="16"/>
        </w:rPr>
        <w:t>è una piattaforma di sviluppo</w:t>
      </w:r>
      <w:r w:rsidR="001172D0">
        <w:rPr>
          <w:rFonts w:cstheme="minorHAnsi"/>
          <w:sz w:val="16"/>
          <w:szCs w:val="16"/>
        </w:rPr>
        <w:t>___________________________________________</w:t>
      </w:r>
    </w:p>
    <w:p w14:paraId="5C275A23" w14:textId="58B49BC6" w:rsidR="002F2AFA" w:rsidRDefault="00990EAD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6722103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C08E8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2F2AFA" w:rsidRPr="002F2AFA">
        <w:rPr>
          <w:rFonts w:cstheme="minorHAnsi"/>
          <w:sz w:val="16"/>
          <w:szCs w:val="16"/>
        </w:rPr>
        <w:t>Visual Studio</w:t>
      </w:r>
      <w:r w:rsidR="001172D0">
        <w:rPr>
          <w:rFonts w:cstheme="minorHAnsi"/>
          <w:sz w:val="16"/>
          <w:szCs w:val="16"/>
        </w:rPr>
        <w:t xml:space="preserve"> - _____________________________________</w:t>
      </w:r>
      <w:r w:rsidR="002F2AFA" w:rsidRPr="002F2AFA">
        <w:rPr>
          <w:rFonts w:cstheme="minorHAnsi"/>
          <w:sz w:val="16"/>
          <w:szCs w:val="16"/>
        </w:rPr>
        <w:t xml:space="preserve"> </w:t>
      </w:r>
    </w:p>
    <w:p w14:paraId="02717F1D" w14:textId="77777777" w:rsidR="00981EF7" w:rsidRDefault="00981EF7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5BA1DE73" w14:textId="453D0982" w:rsidR="00957D96" w:rsidRDefault="00957D96" w:rsidP="00957D96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 w:rsidRPr="005E6438">
        <w:rPr>
          <w:rFonts w:cstheme="minorHAnsi"/>
          <w:sz w:val="16"/>
          <w:szCs w:val="16"/>
          <w:highlight w:val="green"/>
        </w:rPr>
        <w:t>Cos’è una funzione?</w:t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</w:p>
    <w:p w14:paraId="59A02EE8" w14:textId="5F21AA99" w:rsidR="0078731A" w:rsidRDefault="00990EAD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629709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25B9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78731A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>Un blocco di codice che esegue determinate istruzioni</w:t>
      </w:r>
    </w:p>
    <w:p w14:paraId="66C4C6C0" w14:textId="7DB882A8" w:rsidR="0078731A" w:rsidRDefault="00990EAD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496564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 xml:space="preserve">È </w:t>
      </w:r>
      <w:r w:rsidR="00C71FAF">
        <w:rPr>
          <w:rFonts w:cstheme="minorHAnsi"/>
          <w:sz w:val="16"/>
          <w:szCs w:val="16"/>
        </w:rPr>
        <w:t>un’eccezione</w:t>
      </w:r>
      <w:r w:rsidR="00CC050D">
        <w:rPr>
          <w:rFonts w:cstheme="minorHAnsi"/>
          <w:sz w:val="16"/>
          <w:szCs w:val="16"/>
        </w:rPr>
        <w:t xml:space="preserve"> non gestita </w:t>
      </w:r>
    </w:p>
    <w:p w14:paraId="74A921EC" w14:textId="7AF6536D" w:rsidR="0078731A" w:rsidRDefault="00990EAD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2762941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 xml:space="preserve">È una lista di elementi </w:t>
      </w:r>
    </w:p>
    <w:p w14:paraId="1B7E0754" w14:textId="57263FCB" w:rsidR="0078731A" w:rsidRDefault="00990EAD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89478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3EC5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731D2B">
        <w:rPr>
          <w:rFonts w:cstheme="minorHAnsi"/>
          <w:sz w:val="16"/>
          <w:szCs w:val="16"/>
        </w:rPr>
        <w:t xml:space="preserve">  È una struct con determinati livelli di accesso</w:t>
      </w:r>
    </w:p>
    <w:p w14:paraId="716A3ACB" w14:textId="77777777" w:rsidR="00981EF7" w:rsidRPr="0078731A" w:rsidRDefault="00981EF7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2322E7E8" w14:textId="1B36949F" w:rsidR="005A2070" w:rsidRPr="005E6438" w:rsidRDefault="006E3EC5" w:rsidP="005A2070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  <w:highlight w:val="green"/>
        </w:rPr>
      </w:pPr>
      <w:r w:rsidRPr="005E6438">
        <w:rPr>
          <w:rFonts w:cstheme="minorHAnsi"/>
          <w:i/>
          <w:iCs/>
          <w:sz w:val="16"/>
          <w:szCs w:val="16"/>
          <w:highlight w:val="green"/>
        </w:rPr>
        <w:t>Cosa sono le proprietà, le costanti e le variabili</w:t>
      </w:r>
      <w:r w:rsidR="005A2070" w:rsidRPr="005E6438">
        <w:rPr>
          <w:rFonts w:cstheme="minorHAnsi"/>
          <w:i/>
          <w:iCs/>
          <w:sz w:val="16"/>
          <w:szCs w:val="16"/>
          <w:highlight w:val="green"/>
        </w:rPr>
        <w:t>?</w:t>
      </w:r>
      <w:r w:rsidRPr="005E6438">
        <w:rPr>
          <w:rFonts w:cstheme="minorHAnsi"/>
          <w:i/>
          <w:iCs/>
          <w:sz w:val="16"/>
          <w:szCs w:val="16"/>
          <w:highlight w:val="green"/>
        </w:rPr>
        <w:t xml:space="preserve"> </w:t>
      </w:r>
      <w:r w:rsidR="00C47C81" w:rsidRPr="005E6438">
        <w:rPr>
          <w:rFonts w:cstheme="minorHAnsi"/>
          <w:i/>
          <w:iCs/>
          <w:sz w:val="16"/>
          <w:szCs w:val="16"/>
          <w:highlight w:val="green"/>
        </w:rPr>
        <w:t>Dare una descrizione dettagliata di ciascun elemento</w:t>
      </w:r>
      <w:r w:rsidRPr="005E6438">
        <w:rPr>
          <w:rFonts w:cstheme="minorHAnsi"/>
          <w:i/>
          <w:iCs/>
          <w:sz w:val="16"/>
          <w:szCs w:val="16"/>
          <w:highlight w:val="green"/>
        </w:rPr>
        <w:t>.</w:t>
      </w:r>
      <w:r w:rsidR="00071B23" w:rsidRPr="005E6438">
        <w:rPr>
          <w:rFonts w:cstheme="minorHAnsi"/>
          <w:i/>
          <w:iCs/>
          <w:sz w:val="16"/>
          <w:szCs w:val="16"/>
          <w:highlight w:val="green"/>
        </w:rPr>
        <w:tab/>
      </w:r>
    </w:p>
    <w:p w14:paraId="681F919F" w14:textId="0DD95E42" w:rsidR="002D6925" w:rsidRDefault="00A125B9" w:rsidP="00A125B9">
      <w:pPr>
        <w:pStyle w:val="ListParagraph"/>
        <w:numPr>
          <w:ilvl w:val="0"/>
          <w:numId w:val="18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Le variabili sono delle informazioni, costituito da tipo e nome </w:t>
      </w:r>
    </w:p>
    <w:p w14:paraId="519114EB" w14:textId="672BBD45" w:rsidR="009877E8" w:rsidRDefault="00A125B9" w:rsidP="002D6925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ad esempio: </w:t>
      </w:r>
      <w:r w:rsidR="002D6925"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>int index</w:t>
      </w:r>
      <w:r w:rsidR="002D6925">
        <w:rPr>
          <w:rFonts w:cstheme="minorHAnsi"/>
          <w:sz w:val="16"/>
          <w:szCs w:val="16"/>
        </w:rPr>
        <w:t xml:space="preserve"> = 0; abbiamo la variabile di nome index di tipo intero inizializzato a 0;</w:t>
      </w:r>
    </w:p>
    <w:p w14:paraId="4C5850DB" w14:textId="61B35C2A" w:rsidR="002D6925" w:rsidRDefault="002D6925" w:rsidP="002D6925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  <w:t>string parola = “Ciao”;</w:t>
      </w:r>
      <w:r>
        <w:rPr>
          <w:rFonts w:cstheme="minorHAnsi"/>
          <w:sz w:val="16"/>
          <w:szCs w:val="16"/>
        </w:rPr>
        <w:tab/>
        <w:t xml:space="preserve"> abbiamo una variabile di nome parola di tipo string;</w:t>
      </w:r>
    </w:p>
    <w:p w14:paraId="0E03743C" w14:textId="77777777" w:rsidR="002D6925" w:rsidRDefault="002D6925" w:rsidP="002D6925">
      <w:pPr>
        <w:pStyle w:val="ListParagraph"/>
        <w:numPr>
          <w:ilvl w:val="0"/>
          <w:numId w:val="18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Le costanti sono valori non modificabili durante tuttla la durata del programma</w:t>
      </w:r>
    </w:p>
    <w:p w14:paraId="38E3918C" w14:textId="1E9BC3D6" w:rsidR="002D6925" w:rsidRPr="002D6925" w:rsidRDefault="002D6925" w:rsidP="002D6925">
      <w:pPr>
        <w:pStyle w:val="ListParagraph"/>
        <w:numPr>
          <w:ilvl w:val="0"/>
          <w:numId w:val="18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Le proprietà di una classe consentono di ottenere e impostare i valori </w:t>
      </w:r>
    </w:p>
    <w:p w14:paraId="3266B511" w14:textId="4E9007CD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068828DB" w14:textId="77777777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278A35A" w14:textId="77777777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66132B48" w14:textId="31A8B379" w:rsidR="005A2070" w:rsidRPr="005E6438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  <w:highlight w:val="green"/>
        </w:rPr>
      </w:pPr>
      <w:r w:rsidRPr="005E6438">
        <w:rPr>
          <w:rFonts w:cstheme="minorHAnsi"/>
          <w:i/>
          <w:iCs/>
          <w:sz w:val="16"/>
          <w:szCs w:val="16"/>
          <w:highlight w:val="green"/>
        </w:rPr>
        <w:t>Cosa sono gli operatori logici e a cosa servono?</w:t>
      </w:r>
      <w:r w:rsidR="00C47C81" w:rsidRPr="005E6438">
        <w:rPr>
          <w:rFonts w:cstheme="minorHAnsi"/>
          <w:i/>
          <w:iCs/>
          <w:sz w:val="16"/>
          <w:szCs w:val="16"/>
          <w:highlight w:val="green"/>
        </w:rPr>
        <w:t xml:space="preserve"> Fornire una serie di esempi di utilizzo in codice C</w:t>
      </w:r>
      <w:r w:rsidR="00F5186B" w:rsidRPr="005E6438">
        <w:rPr>
          <w:rFonts w:cstheme="minorHAnsi"/>
          <w:i/>
          <w:iCs/>
          <w:sz w:val="16"/>
          <w:szCs w:val="16"/>
          <w:highlight w:val="green"/>
        </w:rPr>
        <w:t>#.</w:t>
      </w:r>
    </w:p>
    <w:p w14:paraId="66791AC8" w14:textId="1DEBE5AE" w:rsidR="009877E8" w:rsidRDefault="007104E8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Gli operatori logici vengono utilizzate nelle operazioni iterative (for, while...) e condizionali (if) e vengono usate come and e or.</w:t>
      </w:r>
    </w:p>
    <w:p w14:paraId="7DD7137B" w14:textId="55098782" w:rsidR="007104E8" w:rsidRDefault="007104E8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&amp;&amp; = operatore logico di and.</w:t>
      </w:r>
    </w:p>
    <w:p w14:paraId="0F6339DF" w14:textId="4BF656CA" w:rsidR="007104E8" w:rsidRDefault="007104E8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|| = operatore logico di or.</w:t>
      </w:r>
    </w:p>
    <w:p w14:paraId="446C7234" w14:textId="0D35B588" w:rsidR="007104E8" w:rsidRDefault="007104E8" w:rsidP="007104E8">
      <w:pPr>
        <w:pStyle w:val="ListParagraph"/>
        <w:ind w:left="1440" w:hanging="1080"/>
        <w:rPr>
          <w:rFonts w:eastAsia="SimSun"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Esempio:</w:t>
      </w:r>
      <w:r>
        <w:rPr>
          <w:rFonts w:cstheme="minorHAnsi"/>
          <w:sz w:val="16"/>
          <w:szCs w:val="16"/>
        </w:rPr>
        <w:tab/>
      </w:r>
      <w:r w:rsidRPr="007104E8">
        <w:rPr>
          <w:rFonts w:eastAsia="SimSun" w:cstheme="minorHAnsi"/>
          <w:sz w:val="16"/>
          <w:szCs w:val="16"/>
        </w:rPr>
        <w:t>while (isInteger == false || isInRange == false)</w:t>
      </w:r>
      <w:r>
        <w:rPr>
          <w:rFonts w:eastAsia="SimSun" w:cstheme="minorHAnsi"/>
          <w:sz w:val="16"/>
          <w:szCs w:val="16"/>
        </w:rPr>
        <w:t xml:space="preserve">  {...} non si esce dal ciclo while se uno dei due (isInteger o isInRange) ha valore falso;</w:t>
      </w:r>
    </w:p>
    <w:p w14:paraId="74877F4B" w14:textId="4904692B" w:rsidR="009877E8" w:rsidRPr="007104E8" w:rsidRDefault="007104E8" w:rsidP="00AC3622">
      <w:pPr>
        <w:pStyle w:val="ListParagraph"/>
        <w:ind w:left="1440" w:hanging="1080"/>
        <w:rPr>
          <w:rFonts w:cstheme="minorHAnsi"/>
          <w:sz w:val="16"/>
          <w:szCs w:val="16"/>
        </w:rPr>
      </w:pPr>
      <w:r>
        <w:rPr>
          <w:rFonts w:eastAsia="SimSun" w:cstheme="minorHAnsi"/>
          <w:sz w:val="16"/>
          <w:szCs w:val="16"/>
        </w:rPr>
        <w:tab/>
      </w:r>
      <w:r w:rsidRPr="007104E8">
        <w:rPr>
          <w:rFonts w:eastAsia="SimSun" w:cstheme="minorHAnsi"/>
          <w:sz w:val="16"/>
          <w:szCs w:val="16"/>
        </w:rPr>
        <w:t>if(isInteger == false &amp;&amp; isInRange == false) {…} si e</w:t>
      </w:r>
      <w:r>
        <w:rPr>
          <w:rFonts w:eastAsia="SimSun" w:cstheme="minorHAnsi"/>
          <w:sz w:val="16"/>
          <w:szCs w:val="16"/>
        </w:rPr>
        <w:t>ntra dentro la condizione di if se isInteger e isInRange hanno valore entrambi a false.</w:t>
      </w:r>
    </w:p>
    <w:p w14:paraId="0D2B55BD" w14:textId="77777777" w:rsidR="009877E8" w:rsidRPr="007104E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5284DFF1" w14:textId="77777777" w:rsidR="009877E8" w:rsidRPr="007104E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77FC4304" w14:textId="77777777" w:rsidR="009877E8" w:rsidRPr="007104E8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5859D61A" w14:textId="7C2EB75A" w:rsidR="002F2AFA" w:rsidRPr="005E6438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  <w:highlight w:val="green"/>
        </w:rPr>
      </w:pPr>
      <w:r w:rsidRPr="005E6438">
        <w:rPr>
          <w:rFonts w:cstheme="minorHAnsi"/>
          <w:i/>
          <w:iCs/>
          <w:sz w:val="16"/>
          <w:szCs w:val="16"/>
          <w:highlight w:val="green"/>
        </w:rPr>
        <w:t xml:space="preserve">Elencare </w:t>
      </w:r>
      <w:r w:rsidR="00F5186B" w:rsidRPr="005E6438">
        <w:rPr>
          <w:rFonts w:cstheme="minorHAnsi"/>
          <w:i/>
          <w:iCs/>
          <w:sz w:val="16"/>
          <w:szCs w:val="16"/>
          <w:highlight w:val="green"/>
        </w:rPr>
        <w:t xml:space="preserve">quante più </w:t>
      </w:r>
      <w:r w:rsidRPr="005E6438">
        <w:rPr>
          <w:rFonts w:cstheme="minorHAnsi"/>
          <w:i/>
          <w:iCs/>
          <w:sz w:val="16"/>
          <w:szCs w:val="16"/>
          <w:highlight w:val="green"/>
        </w:rPr>
        <w:t>differenze</w:t>
      </w:r>
      <w:r w:rsidR="005645F9" w:rsidRPr="005E6438">
        <w:rPr>
          <w:rFonts w:cstheme="minorHAnsi"/>
          <w:i/>
          <w:iCs/>
          <w:sz w:val="16"/>
          <w:szCs w:val="16"/>
          <w:highlight w:val="green"/>
        </w:rPr>
        <w:t xml:space="preserve"> </w:t>
      </w:r>
      <w:r w:rsidR="00F5186B" w:rsidRPr="005E6438">
        <w:rPr>
          <w:rFonts w:cstheme="minorHAnsi"/>
          <w:i/>
          <w:iCs/>
          <w:sz w:val="16"/>
          <w:szCs w:val="16"/>
          <w:highlight w:val="green"/>
        </w:rPr>
        <w:t xml:space="preserve">possibili da </w:t>
      </w:r>
      <w:r w:rsidR="005645F9" w:rsidRPr="005E6438">
        <w:rPr>
          <w:rFonts w:cstheme="minorHAnsi"/>
          <w:i/>
          <w:iCs/>
          <w:sz w:val="16"/>
          <w:szCs w:val="16"/>
          <w:highlight w:val="green"/>
        </w:rPr>
        <w:t>.NET Core e .NET Framework?</w:t>
      </w:r>
    </w:p>
    <w:p w14:paraId="7702F9A5" w14:textId="5C762563" w:rsidR="00D53CC0" w:rsidRDefault="00D53CC0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.NET Core: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  <w:t xml:space="preserve">-è una multipiattaforma </w:t>
      </w:r>
      <w:r w:rsidR="00AC3622">
        <w:rPr>
          <w:rFonts w:cstheme="minorHAnsi"/>
          <w:sz w:val="16"/>
          <w:szCs w:val="16"/>
        </w:rPr>
        <w:t xml:space="preserve">open source </w:t>
      </w:r>
      <w:r>
        <w:rPr>
          <w:rFonts w:cstheme="minorHAnsi"/>
          <w:sz w:val="16"/>
          <w:szCs w:val="16"/>
        </w:rPr>
        <w:t>che funziona su Windows, Mac, linux</w:t>
      </w:r>
    </w:p>
    <w:p w14:paraId="4D0EE346" w14:textId="610C1ED5" w:rsidR="00D53CC0" w:rsidRDefault="00D53CC0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  <w:t>-è migliore di .NET Framework</w:t>
      </w:r>
    </w:p>
    <w:p w14:paraId="2907B004" w14:textId="632B5BE2" w:rsidR="00D53CC0" w:rsidRDefault="00D53CC0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  <w:t>-viene uilizzato per creare app web che possono essere eseguite su qualsiasi piattaforma</w:t>
      </w:r>
    </w:p>
    <w:p w14:paraId="1170EAAF" w14:textId="2129A65B" w:rsidR="00AC3622" w:rsidRDefault="00AC3622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  <w:t>-è moderno</w:t>
      </w:r>
    </w:p>
    <w:p w14:paraId="55DFA210" w14:textId="07B5003B" w:rsidR="00AC3622" w:rsidRDefault="00AC3622" w:rsidP="00AC3622">
      <w:pPr>
        <w:pStyle w:val="ListParagraph"/>
        <w:ind w:left="1800" w:firstLine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-non gita su desktop</w:t>
      </w:r>
    </w:p>
    <w:p w14:paraId="6AC42494" w14:textId="3B851F28" w:rsidR="009877E8" w:rsidRDefault="00D53CC0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.Net Framework </w:t>
      </w:r>
      <w:r>
        <w:rPr>
          <w:rFonts w:cstheme="minorHAnsi"/>
          <w:sz w:val="16"/>
          <w:szCs w:val="16"/>
        </w:rPr>
        <w:tab/>
        <w:t xml:space="preserve">-viene utilizzato per la creazione app desktop Windows </w:t>
      </w:r>
    </w:p>
    <w:p w14:paraId="7D091359" w14:textId="7A0A893A" w:rsidR="00AC3622" w:rsidRPr="009877E8" w:rsidRDefault="00AC3622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  <w:t>-sistema lagacy</w:t>
      </w:r>
    </w:p>
    <w:p w14:paraId="48F05C2D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52A4556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1B2C697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02F809F2" w14:textId="77777777" w:rsidR="009877E8" w:rsidRPr="009877E8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104E2838" w14:textId="6978030C" w:rsidR="005645F9" w:rsidRPr="005E6438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  <w:highlight w:val="green"/>
        </w:rPr>
      </w:pPr>
      <w:r w:rsidRPr="005E6438">
        <w:rPr>
          <w:rFonts w:cstheme="minorHAnsi"/>
          <w:i/>
          <w:iCs/>
          <w:sz w:val="16"/>
          <w:szCs w:val="16"/>
          <w:highlight w:val="green"/>
        </w:rPr>
        <w:lastRenderedPageBreak/>
        <w:t xml:space="preserve">Qual è la differenza tra </w:t>
      </w:r>
      <w:r w:rsidR="00F5186B" w:rsidRPr="005E6438">
        <w:rPr>
          <w:rFonts w:cstheme="minorHAnsi"/>
          <w:i/>
          <w:iCs/>
          <w:sz w:val="16"/>
          <w:szCs w:val="16"/>
          <w:highlight w:val="green"/>
        </w:rPr>
        <w:t>una proprietà, un metodo o un campo “</w:t>
      </w:r>
      <w:r w:rsidRPr="005E6438">
        <w:rPr>
          <w:rFonts w:cstheme="minorHAnsi"/>
          <w:i/>
          <w:iCs/>
          <w:sz w:val="16"/>
          <w:szCs w:val="16"/>
          <w:highlight w:val="green"/>
        </w:rPr>
        <w:t>private</w:t>
      </w:r>
      <w:r w:rsidR="00F5186B" w:rsidRPr="005E6438">
        <w:rPr>
          <w:rFonts w:cstheme="minorHAnsi"/>
          <w:i/>
          <w:iCs/>
          <w:sz w:val="16"/>
          <w:szCs w:val="16"/>
          <w:highlight w:val="green"/>
        </w:rPr>
        <w:t>”</w:t>
      </w:r>
      <w:r w:rsidRPr="005E6438">
        <w:rPr>
          <w:rFonts w:cstheme="minorHAnsi"/>
          <w:i/>
          <w:iCs/>
          <w:sz w:val="16"/>
          <w:szCs w:val="16"/>
          <w:highlight w:val="green"/>
        </w:rPr>
        <w:t xml:space="preserve"> e </w:t>
      </w:r>
      <w:r w:rsidR="00F5186B" w:rsidRPr="005E6438">
        <w:rPr>
          <w:rFonts w:cstheme="minorHAnsi"/>
          <w:i/>
          <w:iCs/>
          <w:sz w:val="16"/>
          <w:szCs w:val="16"/>
          <w:highlight w:val="green"/>
        </w:rPr>
        <w:t>“</w:t>
      </w:r>
      <w:r w:rsidRPr="005E6438">
        <w:rPr>
          <w:rFonts w:cstheme="minorHAnsi"/>
          <w:i/>
          <w:iCs/>
          <w:sz w:val="16"/>
          <w:szCs w:val="16"/>
          <w:highlight w:val="green"/>
        </w:rPr>
        <w:t>public</w:t>
      </w:r>
      <w:r w:rsidR="00F5186B" w:rsidRPr="005E6438">
        <w:rPr>
          <w:rFonts w:cstheme="minorHAnsi"/>
          <w:i/>
          <w:iCs/>
          <w:sz w:val="16"/>
          <w:szCs w:val="16"/>
          <w:highlight w:val="green"/>
        </w:rPr>
        <w:t>”</w:t>
      </w:r>
      <w:r w:rsidRPr="005E6438">
        <w:rPr>
          <w:rFonts w:cstheme="minorHAnsi"/>
          <w:i/>
          <w:iCs/>
          <w:sz w:val="16"/>
          <w:szCs w:val="16"/>
          <w:highlight w:val="green"/>
        </w:rPr>
        <w:t xml:space="preserve"> in una classe</w:t>
      </w:r>
      <w:r w:rsidR="0078731A" w:rsidRPr="005E6438">
        <w:rPr>
          <w:rFonts w:cstheme="minorHAnsi"/>
          <w:i/>
          <w:iCs/>
          <w:sz w:val="16"/>
          <w:szCs w:val="16"/>
          <w:highlight w:val="green"/>
        </w:rPr>
        <w:t>?</w:t>
      </w:r>
      <w:r w:rsidR="00071B23" w:rsidRPr="005E6438">
        <w:rPr>
          <w:rFonts w:cstheme="minorHAnsi"/>
          <w:i/>
          <w:iCs/>
          <w:sz w:val="16"/>
          <w:szCs w:val="16"/>
          <w:highlight w:val="green"/>
        </w:rPr>
        <w:tab/>
      </w:r>
      <w:r w:rsidR="00071B23" w:rsidRPr="005E6438">
        <w:rPr>
          <w:rFonts w:cstheme="minorHAnsi"/>
          <w:i/>
          <w:iCs/>
          <w:sz w:val="16"/>
          <w:szCs w:val="16"/>
          <w:highlight w:val="green"/>
        </w:rPr>
        <w:tab/>
      </w:r>
    </w:p>
    <w:p w14:paraId="794025FD" w14:textId="698D8901" w:rsidR="009877E8" w:rsidRDefault="00540881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Una proprietà</w:t>
      </w:r>
      <w:r w:rsidR="002F2C1B">
        <w:rPr>
          <w:rFonts w:cstheme="minorHAnsi"/>
          <w:sz w:val="16"/>
          <w:szCs w:val="16"/>
        </w:rPr>
        <w:t xml:space="preserve">, </w:t>
      </w:r>
      <w:r>
        <w:rPr>
          <w:rFonts w:cstheme="minorHAnsi"/>
          <w:sz w:val="16"/>
          <w:szCs w:val="16"/>
        </w:rPr>
        <w:t xml:space="preserve">metodo </w:t>
      </w:r>
      <w:r w:rsidR="0063193E">
        <w:rPr>
          <w:rFonts w:cstheme="minorHAnsi"/>
          <w:sz w:val="16"/>
          <w:szCs w:val="16"/>
        </w:rPr>
        <w:t xml:space="preserve">o campo </w:t>
      </w:r>
      <w:r>
        <w:rPr>
          <w:rFonts w:cstheme="minorHAnsi"/>
          <w:sz w:val="16"/>
          <w:szCs w:val="16"/>
        </w:rPr>
        <w:t>dichiarati public sono accessibili sia all’interno della classe che dall’eserno.</w:t>
      </w:r>
    </w:p>
    <w:p w14:paraId="5AD9F8EC" w14:textId="151775CF" w:rsidR="009877E8" w:rsidRPr="00981EF7" w:rsidRDefault="00540881" w:rsidP="0063193E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Una proprietà</w:t>
      </w:r>
      <w:r w:rsidR="002F2C1B">
        <w:rPr>
          <w:rFonts w:cstheme="minorHAnsi"/>
          <w:sz w:val="16"/>
          <w:szCs w:val="16"/>
        </w:rPr>
        <w:t xml:space="preserve">, </w:t>
      </w:r>
      <w:r>
        <w:rPr>
          <w:rFonts w:cstheme="minorHAnsi"/>
          <w:sz w:val="16"/>
          <w:szCs w:val="16"/>
        </w:rPr>
        <w:t>metodo</w:t>
      </w:r>
      <w:r w:rsidR="0063193E">
        <w:rPr>
          <w:rFonts w:cstheme="minorHAnsi"/>
          <w:sz w:val="16"/>
          <w:szCs w:val="16"/>
        </w:rPr>
        <w:t xml:space="preserve"> o campo</w:t>
      </w:r>
      <w:r>
        <w:rPr>
          <w:rFonts w:cstheme="minorHAnsi"/>
          <w:sz w:val="16"/>
          <w:szCs w:val="16"/>
        </w:rPr>
        <w:t xml:space="preserve"> dichiarati private sono utilizzabili solo all’interno della classe.</w:t>
      </w:r>
    </w:p>
    <w:p w14:paraId="6FE32DF0" w14:textId="77777777" w:rsidR="009877E8" w:rsidRPr="00981EF7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28582461" w14:textId="77777777" w:rsidR="00981EF7" w:rsidRDefault="00981EF7" w:rsidP="00981EF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B446814" w14:textId="77777777" w:rsidR="00981EF7" w:rsidRDefault="00981EF7" w:rsidP="00981EF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0041364" w14:textId="6F2E2C87" w:rsidR="008E653D" w:rsidRPr="005E6438" w:rsidRDefault="006E3EC5" w:rsidP="005645F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  <w:highlight w:val="green"/>
        </w:rPr>
      </w:pPr>
      <w:r w:rsidRPr="005E6438">
        <w:rPr>
          <w:rFonts w:cstheme="minorHAnsi"/>
          <w:i/>
          <w:iCs/>
          <w:sz w:val="16"/>
          <w:szCs w:val="16"/>
          <w:highlight w:val="green"/>
        </w:rPr>
        <w:t>Quali sono le differenze tra Do-While</w:t>
      </w:r>
      <w:r w:rsidR="00017ABC" w:rsidRPr="005E6438">
        <w:rPr>
          <w:rFonts w:cstheme="minorHAnsi"/>
          <w:i/>
          <w:iCs/>
          <w:sz w:val="16"/>
          <w:szCs w:val="16"/>
          <w:highlight w:val="green"/>
        </w:rPr>
        <w:t xml:space="preserve">, </w:t>
      </w:r>
      <w:r w:rsidRPr="005E6438">
        <w:rPr>
          <w:rFonts w:cstheme="minorHAnsi"/>
          <w:i/>
          <w:iCs/>
          <w:sz w:val="16"/>
          <w:szCs w:val="16"/>
          <w:highlight w:val="green"/>
        </w:rPr>
        <w:t>While</w:t>
      </w:r>
      <w:r w:rsidR="00017ABC" w:rsidRPr="005E6438">
        <w:rPr>
          <w:rFonts w:cstheme="minorHAnsi"/>
          <w:i/>
          <w:iCs/>
          <w:sz w:val="16"/>
          <w:szCs w:val="16"/>
          <w:highlight w:val="green"/>
        </w:rPr>
        <w:t>, For, For-</w:t>
      </w:r>
      <w:r w:rsidR="00213B36" w:rsidRPr="005E6438">
        <w:rPr>
          <w:rFonts w:cstheme="minorHAnsi"/>
          <w:i/>
          <w:iCs/>
          <w:sz w:val="16"/>
          <w:szCs w:val="16"/>
          <w:highlight w:val="green"/>
        </w:rPr>
        <w:t>E</w:t>
      </w:r>
      <w:r w:rsidR="00017ABC" w:rsidRPr="005E6438">
        <w:rPr>
          <w:rFonts w:cstheme="minorHAnsi"/>
          <w:i/>
          <w:iCs/>
          <w:sz w:val="16"/>
          <w:szCs w:val="16"/>
          <w:highlight w:val="green"/>
        </w:rPr>
        <w:t>ach</w:t>
      </w:r>
      <w:r w:rsidR="006A5131" w:rsidRPr="005E6438">
        <w:rPr>
          <w:rFonts w:cstheme="minorHAnsi"/>
          <w:i/>
          <w:iCs/>
          <w:sz w:val="16"/>
          <w:szCs w:val="16"/>
          <w:highlight w:val="green"/>
        </w:rPr>
        <w:t xml:space="preserve"> e Switch</w:t>
      </w:r>
      <w:r w:rsidR="008E653D" w:rsidRPr="005E6438">
        <w:rPr>
          <w:rFonts w:cstheme="minorHAnsi"/>
          <w:i/>
          <w:iCs/>
          <w:sz w:val="16"/>
          <w:szCs w:val="16"/>
          <w:highlight w:val="green"/>
        </w:rPr>
        <w:t>?</w:t>
      </w:r>
      <w:r w:rsidR="00DF50AB" w:rsidRPr="005E6438">
        <w:rPr>
          <w:rFonts w:cstheme="minorHAnsi"/>
          <w:i/>
          <w:iCs/>
          <w:sz w:val="16"/>
          <w:szCs w:val="16"/>
          <w:highlight w:val="green"/>
        </w:rPr>
        <w:t xml:space="preserve"> Fornire una descrizione ed un esempio di ciascuno di essi</w:t>
      </w:r>
    </w:p>
    <w:p w14:paraId="6FB97233" w14:textId="2558637A" w:rsidR="009877E8" w:rsidRDefault="00843881" w:rsidP="00843881">
      <w:pPr>
        <w:pStyle w:val="ListParagraph"/>
        <w:numPr>
          <w:ilvl w:val="0"/>
          <w:numId w:val="18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La struttura di Do-While è la seguente:</w:t>
      </w:r>
    </w:p>
    <w:p w14:paraId="68DB8F8A" w14:textId="5D0F01B2" w:rsidR="00843881" w:rsidRDefault="00843881" w:rsidP="00843881">
      <w:pPr>
        <w:pStyle w:val="ListParagraph"/>
        <w:ind w:left="1080" w:firstLine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do</w:t>
      </w:r>
    </w:p>
    <w:p w14:paraId="13D2BD3F" w14:textId="16B2E0C6" w:rsidR="00843881" w:rsidRDefault="00843881" w:rsidP="00843881">
      <w:pPr>
        <w:pStyle w:val="ListParagraph"/>
        <w:ind w:firstLine="72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{</w:t>
      </w:r>
    </w:p>
    <w:p w14:paraId="6765B8F6" w14:textId="43B1BEEA" w:rsidR="00843881" w:rsidRDefault="00843881" w:rsidP="00843881">
      <w:pPr>
        <w:pStyle w:val="ListParagraph"/>
        <w:ind w:left="1800" w:firstLine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//istruzioni da eseguire</w:t>
      </w:r>
    </w:p>
    <w:p w14:paraId="23C0E321" w14:textId="14F5F08D" w:rsidR="00843881" w:rsidRDefault="00843881" w:rsidP="00843881">
      <w:pPr>
        <w:pStyle w:val="ListParagraph"/>
        <w:ind w:firstLine="72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}</w:t>
      </w:r>
    </w:p>
    <w:p w14:paraId="3A1A0706" w14:textId="2CBAF128" w:rsidR="00843881" w:rsidRDefault="00843881" w:rsidP="00843881">
      <w:pPr>
        <w:pStyle w:val="ListParagraph"/>
        <w:ind w:left="1080" w:firstLine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While(condizione, se è vera ritorna a fare le istruzioni all’interno del do)</w:t>
      </w:r>
    </w:p>
    <w:p w14:paraId="1AC24C59" w14:textId="52A55783" w:rsidR="00843881" w:rsidRPr="00325BFD" w:rsidRDefault="00843881" w:rsidP="00843881">
      <w:pPr>
        <w:rPr>
          <w:rFonts w:asciiTheme="minorHAnsi" w:hAnsiTheme="minorHAnsi" w:cstheme="minorHAnsi"/>
          <w:sz w:val="16"/>
          <w:szCs w:val="16"/>
          <w:lang w:val="it-IT"/>
        </w:rPr>
      </w:pPr>
      <w:r w:rsidRPr="005E6438">
        <w:rPr>
          <w:rFonts w:cstheme="minorHAnsi"/>
          <w:sz w:val="16"/>
          <w:szCs w:val="16"/>
          <w:lang w:val="it-IT"/>
        </w:rPr>
        <w:tab/>
      </w:r>
      <w:r w:rsidRPr="00325BFD">
        <w:rPr>
          <w:rFonts w:asciiTheme="minorHAnsi" w:hAnsiTheme="minorHAnsi" w:cstheme="minorHAnsi"/>
          <w:sz w:val="16"/>
          <w:szCs w:val="16"/>
          <w:lang w:val="it-IT"/>
        </w:rPr>
        <w:t>Il do-while</w:t>
      </w:r>
      <w:r w:rsidR="00325BFD" w:rsidRPr="00325BFD">
        <w:rPr>
          <w:rFonts w:asciiTheme="minorHAnsi" w:hAnsiTheme="minorHAnsi" w:cstheme="minorHAnsi"/>
          <w:sz w:val="16"/>
          <w:szCs w:val="16"/>
          <w:lang w:val="it-IT"/>
        </w:rPr>
        <w:t xml:space="preserve"> fa </w:t>
      </w:r>
      <w:r w:rsidR="00325BFD">
        <w:rPr>
          <w:rFonts w:asciiTheme="minorHAnsi" w:hAnsiTheme="minorHAnsi" w:cstheme="minorHAnsi"/>
          <w:sz w:val="16"/>
          <w:szCs w:val="16"/>
          <w:lang w:val="it-IT"/>
        </w:rPr>
        <w:t>un istruzione poi verifica una condizione se continuare il ciclo o meno.</w:t>
      </w:r>
    </w:p>
    <w:p w14:paraId="03EE16F3" w14:textId="03ECF57B" w:rsidR="00843881" w:rsidRDefault="00325BFD" w:rsidP="00843881">
      <w:pPr>
        <w:pStyle w:val="ListParagraph"/>
        <w:numPr>
          <w:ilvl w:val="0"/>
          <w:numId w:val="18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Il While verifica prima una codizione, se la condizione è vera continua il ciclo altrimenti passa all’istruzione successiva</w:t>
      </w:r>
    </w:p>
    <w:p w14:paraId="1A1BB8EF" w14:textId="23A672ED" w:rsidR="00325BFD" w:rsidRDefault="00325BFD" w:rsidP="00843881">
      <w:pPr>
        <w:pStyle w:val="ListParagraph"/>
        <w:numPr>
          <w:ilvl w:val="0"/>
          <w:numId w:val="18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Il For itera un numero di volte prestabilito, nell’esempio seguente si parte da 0 fino a una variabile limit incrementando di uno</w:t>
      </w:r>
      <w:r w:rsidR="0063193E">
        <w:rPr>
          <w:rFonts w:cstheme="minorHAnsi"/>
          <w:sz w:val="16"/>
          <w:szCs w:val="16"/>
        </w:rPr>
        <w:t xml:space="preserve"> </w:t>
      </w:r>
    </w:p>
    <w:p w14:paraId="5088AA78" w14:textId="77777777" w:rsidR="00325BFD" w:rsidRDefault="00325BFD" w:rsidP="00325BFD">
      <w:pPr>
        <w:ind w:left="1440"/>
        <w:rPr>
          <w:rFonts w:asciiTheme="minorHAnsi" w:hAnsiTheme="minorHAnsi" w:cstheme="minorHAnsi"/>
          <w:sz w:val="16"/>
          <w:szCs w:val="16"/>
        </w:rPr>
      </w:pPr>
      <w:r w:rsidRPr="00325BFD">
        <w:rPr>
          <w:rFonts w:asciiTheme="minorHAnsi" w:hAnsiTheme="minorHAnsi" w:cstheme="minorHAnsi"/>
          <w:sz w:val="16"/>
          <w:szCs w:val="16"/>
        </w:rPr>
        <w:t>For</w:t>
      </w:r>
      <w:r>
        <w:rPr>
          <w:rFonts w:asciiTheme="minorHAnsi" w:hAnsiTheme="minorHAnsi" w:cstheme="minorHAnsi"/>
          <w:sz w:val="16"/>
          <w:szCs w:val="16"/>
        </w:rPr>
        <w:t xml:space="preserve"> (int i=0; i&lt;limit; i++)</w:t>
      </w:r>
    </w:p>
    <w:p w14:paraId="00ACFB45" w14:textId="07303341" w:rsidR="00325BFD" w:rsidRDefault="00325BFD" w:rsidP="00325BFD">
      <w:pPr>
        <w:ind w:left="1440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>{</w:t>
      </w:r>
    </w:p>
    <w:p w14:paraId="5F2AE608" w14:textId="33C1185E" w:rsidR="00325BFD" w:rsidRDefault="00325BFD" w:rsidP="00325BFD">
      <w:pPr>
        <w:ind w:left="1440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ab/>
        <w:t>//istruzioni da eseguire</w:t>
      </w:r>
    </w:p>
    <w:p w14:paraId="0E8C024C" w14:textId="5B8AC844" w:rsidR="00325BFD" w:rsidRDefault="00325BFD" w:rsidP="00325BFD">
      <w:pPr>
        <w:ind w:left="1440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>}</w:t>
      </w:r>
    </w:p>
    <w:p w14:paraId="1ADDB4B7" w14:textId="4CD23911" w:rsidR="00540881" w:rsidRDefault="00325BFD" w:rsidP="00540881">
      <w:pPr>
        <w:pStyle w:val="ListParagraph"/>
        <w:numPr>
          <w:ilvl w:val="0"/>
          <w:numId w:val="18"/>
        </w:numPr>
        <w:rPr>
          <w:rFonts w:cstheme="minorHAnsi"/>
          <w:sz w:val="16"/>
          <w:szCs w:val="16"/>
        </w:rPr>
      </w:pPr>
      <w:r w:rsidRPr="00325BFD">
        <w:rPr>
          <w:rFonts w:cstheme="minorHAnsi"/>
          <w:sz w:val="16"/>
          <w:szCs w:val="16"/>
        </w:rPr>
        <w:t xml:space="preserve">Il For-Each inizia la </w:t>
      </w:r>
      <w:r>
        <w:rPr>
          <w:rFonts w:cstheme="minorHAnsi"/>
          <w:sz w:val="16"/>
          <w:szCs w:val="16"/>
        </w:rPr>
        <w:t>sua iterazione partendo da zero fino alla fine dell’elemento</w:t>
      </w:r>
      <w:r w:rsidR="00540881">
        <w:rPr>
          <w:rFonts w:cstheme="minorHAnsi"/>
          <w:sz w:val="16"/>
          <w:szCs w:val="16"/>
        </w:rPr>
        <w:t>. Esempio: abbiamo un vettore di lunghezza 5 e dobbiamo leggere</w:t>
      </w:r>
      <w:r w:rsidR="0063193E">
        <w:rPr>
          <w:rFonts w:cstheme="minorHAnsi"/>
          <w:sz w:val="16"/>
          <w:szCs w:val="16"/>
        </w:rPr>
        <w:t>;</w:t>
      </w:r>
      <w:r w:rsidR="00540881">
        <w:rPr>
          <w:rFonts w:cstheme="minorHAnsi"/>
          <w:sz w:val="16"/>
          <w:szCs w:val="16"/>
        </w:rPr>
        <w:t xml:space="preserve"> il for-each parte dalla casella zero fino alla casella 4 senza che noi specifichiamo la lunghezza del vettore.</w:t>
      </w:r>
    </w:p>
    <w:p w14:paraId="37E40DCA" w14:textId="153B8E2C" w:rsidR="005E6438" w:rsidRPr="005E6438" w:rsidRDefault="005E6438" w:rsidP="00540881">
      <w:pPr>
        <w:pStyle w:val="ListParagraph"/>
        <w:numPr>
          <w:ilvl w:val="0"/>
          <w:numId w:val="18"/>
        </w:numPr>
        <w:rPr>
          <w:rFonts w:cstheme="minorHAnsi"/>
          <w:sz w:val="16"/>
          <w:szCs w:val="16"/>
          <w:highlight w:val="yellow"/>
        </w:rPr>
      </w:pPr>
      <w:r w:rsidRPr="005E6438">
        <w:rPr>
          <w:rFonts w:cstheme="minorHAnsi"/>
          <w:sz w:val="16"/>
          <w:szCs w:val="16"/>
          <w:highlight w:val="yellow"/>
        </w:rPr>
        <w:t>[CORREZIONE]: Manca la definizione di Switch</w:t>
      </w:r>
    </w:p>
    <w:p w14:paraId="12362ABF" w14:textId="77777777" w:rsidR="009877E8" w:rsidRPr="00325BFD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D91D52E" w14:textId="77777777" w:rsidR="009877E8" w:rsidRPr="00325BFD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1EAC0960" w14:textId="77777777" w:rsidR="009877E8" w:rsidRPr="00325BFD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117AFC1D" w14:textId="77777777" w:rsidR="009877E8" w:rsidRPr="00325BFD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3B4AC163" w14:textId="43762314" w:rsidR="009877E8" w:rsidRPr="005E6438" w:rsidRDefault="00242790" w:rsidP="009877E8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  <w:highlight w:val="green"/>
        </w:rPr>
      </w:pPr>
      <w:r w:rsidRPr="005E6438">
        <w:rPr>
          <w:rFonts w:cstheme="minorHAnsi"/>
          <w:i/>
          <w:iCs/>
          <w:sz w:val="16"/>
          <w:szCs w:val="16"/>
          <w:highlight w:val="green"/>
        </w:rPr>
        <w:t xml:space="preserve">Cosa sono le eccezioni, </w:t>
      </w:r>
      <w:r w:rsidR="00932593" w:rsidRPr="005E6438">
        <w:rPr>
          <w:rFonts w:cstheme="minorHAnsi"/>
          <w:i/>
          <w:iCs/>
          <w:sz w:val="16"/>
          <w:szCs w:val="16"/>
          <w:highlight w:val="green"/>
        </w:rPr>
        <w:t>a cosa servono</w:t>
      </w:r>
      <w:r w:rsidRPr="005E6438">
        <w:rPr>
          <w:rFonts w:cstheme="minorHAnsi"/>
          <w:i/>
          <w:iCs/>
          <w:sz w:val="16"/>
          <w:szCs w:val="16"/>
          <w:highlight w:val="green"/>
        </w:rPr>
        <w:t xml:space="preserve"> e </w:t>
      </w:r>
      <w:r w:rsidR="00932593" w:rsidRPr="005E6438">
        <w:rPr>
          <w:rFonts w:cstheme="minorHAnsi"/>
          <w:i/>
          <w:iCs/>
          <w:sz w:val="16"/>
          <w:szCs w:val="16"/>
          <w:highlight w:val="green"/>
        </w:rPr>
        <w:t>quando non dovrebbero essere mai utilizzate</w:t>
      </w:r>
      <w:r w:rsidR="008E653D" w:rsidRPr="005E6438">
        <w:rPr>
          <w:rFonts w:cstheme="minorHAnsi"/>
          <w:i/>
          <w:iCs/>
          <w:sz w:val="16"/>
          <w:szCs w:val="16"/>
          <w:highlight w:val="green"/>
        </w:rPr>
        <w:t>?</w:t>
      </w:r>
    </w:p>
    <w:p w14:paraId="3DE9D5A5" w14:textId="646B80EB" w:rsidR="009877E8" w:rsidRPr="009877E8" w:rsidRDefault="00843881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Le eccezioni sono un oggetto, quando si verifica un errore viene lanciata un eccezione </w:t>
      </w:r>
    </w:p>
    <w:p w14:paraId="4EB5FD3F" w14:textId="625EC841" w:rsidR="009877E8" w:rsidRPr="009877E8" w:rsidRDefault="00636DBB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Non  vanno usate quando il problema</w:t>
      </w:r>
      <w:r w:rsidR="00843881">
        <w:rPr>
          <w:rFonts w:cstheme="minorHAnsi"/>
          <w:sz w:val="16"/>
          <w:szCs w:val="16"/>
        </w:rPr>
        <w:t xml:space="preserve"> proviene dall’utente.</w:t>
      </w:r>
    </w:p>
    <w:p w14:paraId="456D80B4" w14:textId="77777777" w:rsidR="00981EF7" w:rsidRPr="00981EF7" w:rsidRDefault="00981EF7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43A33391" w14:textId="74C1F0C2" w:rsidR="009877E8" w:rsidRPr="005E6438" w:rsidRDefault="00DA34E6" w:rsidP="009877E8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  <w:highlight w:val="green"/>
        </w:rPr>
      </w:pPr>
      <w:r w:rsidRPr="005E6438">
        <w:rPr>
          <w:rFonts w:cstheme="minorHAnsi"/>
          <w:i/>
          <w:iCs/>
          <w:sz w:val="16"/>
          <w:szCs w:val="16"/>
          <w:highlight w:val="green"/>
        </w:rPr>
        <w:t xml:space="preserve">Qual è la differenza tra un Array e una </w:t>
      </w:r>
      <w:r w:rsidR="00504F72" w:rsidRPr="005E6438">
        <w:rPr>
          <w:rFonts w:cstheme="minorHAnsi"/>
          <w:i/>
          <w:iCs/>
          <w:sz w:val="16"/>
          <w:szCs w:val="16"/>
          <w:highlight w:val="green"/>
        </w:rPr>
        <w:t>Lista</w:t>
      </w:r>
      <w:r w:rsidR="00CC050D" w:rsidRPr="005E6438">
        <w:rPr>
          <w:rFonts w:cstheme="minorHAnsi"/>
          <w:i/>
          <w:iCs/>
          <w:sz w:val="16"/>
          <w:szCs w:val="16"/>
          <w:highlight w:val="green"/>
        </w:rPr>
        <w:t>?</w:t>
      </w:r>
      <w:r w:rsidR="00DB4113" w:rsidRPr="005E6438">
        <w:rPr>
          <w:rFonts w:cstheme="minorHAnsi"/>
          <w:i/>
          <w:iCs/>
          <w:sz w:val="16"/>
          <w:szCs w:val="16"/>
          <w:highlight w:val="green"/>
        </w:rPr>
        <w:t xml:space="preserve"> Fornire un esempio di ciascuno di essi, come si esegue la creazione e la popolazione di queste strutture.</w:t>
      </w:r>
    </w:p>
    <w:p w14:paraId="309403D2" w14:textId="4BED8C3D" w:rsidR="009877E8" w:rsidRDefault="002F2C1B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Una lista è una struttura costituita da “caselle” dove all’interno possono essere memorizati dati, la sua lunghezza è variabile.</w:t>
      </w:r>
    </w:p>
    <w:p w14:paraId="7329E7EF" w14:textId="364ADBD5" w:rsidR="002F2C1B" w:rsidRPr="002F2C1B" w:rsidRDefault="002F2C1B" w:rsidP="009877E8">
      <w:pPr>
        <w:pStyle w:val="ListParagraph"/>
        <w:ind w:left="360"/>
        <w:rPr>
          <w:rFonts w:eastAsia="SimSun" w:cs="Consolas"/>
          <w:sz w:val="16"/>
          <w:szCs w:val="16"/>
        </w:rPr>
      </w:pPr>
      <w:r>
        <w:rPr>
          <w:rFonts w:cstheme="minorHAnsi"/>
          <w:sz w:val="16"/>
          <w:szCs w:val="16"/>
        </w:rPr>
        <w:tab/>
      </w:r>
      <w:r w:rsidRPr="002F2C1B">
        <w:rPr>
          <w:rFonts w:eastAsia="SimSun" w:cs="Consolas"/>
          <w:sz w:val="16"/>
          <w:szCs w:val="16"/>
        </w:rPr>
        <w:t>List&lt;string&gt; datiDiUscita = new List&lt;string&gt;();</w:t>
      </w:r>
      <w:r>
        <w:rPr>
          <w:rFonts w:eastAsia="SimSun" w:cs="Consolas"/>
          <w:sz w:val="16"/>
          <w:szCs w:val="16"/>
        </w:rPr>
        <w:t xml:space="preserve">     </w:t>
      </w:r>
      <w:r w:rsidRPr="002F2C1B">
        <w:rPr>
          <w:rFonts w:eastAsia="SimSun" w:cs="Consolas"/>
          <w:sz w:val="16"/>
          <w:szCs w:val="16"/>
        </w:rPr>
        <w:t>//creazione del</w:t>
      </w:r>
      <w:r>
        <w:rPr>
          <w:rFonts w:eastAsia="SimSun" w:cs="Consolas"/>
          <w:sz w:val="16"/>
          <w:szCs w:val="16"/>
        </w:rPr>
        <w:t>la lista dove vengono memorizzati dati di tipo string</w:t>
      </w:r>
    </w:p>
    <w:p w14:paraId="7A0A6FE3" w14:textId="61D409B0" w:rsidR="002F2C1B" w:rsidRPr="002F2C1B" w:rsidRDefault="002F2C1B" w:rsidP="009877E8">
      <w:pPr>
        <w:pStyle w:val="ListParagraph"/>
        <w:ind w:left="360"/>
        <w:rPr>
          <w:rFonts w:eastAsia="SimSun" w:cs="Consolas"/>
          <w:sz w:val="16"/>
          <w:szCs w:val="16"/>
        </w:rPr>
      </w:pPr>
      <w:r w:rsidRPr="002F2C1B">
        <w:rPr>
          <w:rFonts w:eastAsia="SimSun" w:cs="Consolas"/>
          <w:sz w:val="16"/>
          <w:szCs w:val="16"/>
        </w:rPr>
        <w:tab/>
        <w:t>datiDiUscita.add(readLine);</w:t>
      </w:r>
      <w:r>
        <w:rPr>
          <w:rFonts w:eastAsia="SimSun" w:cs="Consolas"/>
          <w:sz w:val="16"/>
          <w:szCs w:val="16"/>
        </w:rPr>
        <w:tab/>
      </w:r>
      <w:r>
        <w:rPr>
          <w:rFonts w:eastAsia="SimSun" w:cs="Consolas"/>
          <w:sz w:val="16"/>
          <w:szCs w:val="16"/>
        </w:rPr>
        <w:tab/>
        <w:t xml:space="preserve">     //inserimento in coda nella lista</w:t>
      </w:r>
    </w:p>
    <w:p w14:paraId="4306726E" w14:textId="6960B8E8" w:rsidR="002F2C1B" w:rsidRPr="002F2C1B" w:rsidRDefault="002F2C1B" w:rsidP="009877E8">
      <w:pPr>
        <w:pStyle w:val="ListParagraph"/>
        <w:ind w:left="360"/>
        <w:rPr>
          <w:rFonts w:cstheme="minorHAnsi"/>
          <w:sz w:val="16"/>
          <w:szCs w:val="16"/>
        </w:rPr>
      </w:pPr>
      <w:r w:rsidRPr="002F2C1B">
        <w:rPr>
          <w:rFonts w:eastAsia="SimSun" w:cs="Consolas"/>
          <w:sz w:val="16"/>
          <w:szCs w:val="16"/>
        </w:rPr>
        <w:tab/>
      </w:r>
    </w:p>
    <w:p w14:paraId="5E4DAF74" w14:textId="77777777" w:rsidR="002F2C1B" w:rsidRDefault="002F2C1B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1BFB75F8" w14:textId="77777777" w:rsidR="002F2C1B" w:rsidRDefault="002F2C1B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562C255D" w14:textId="4EC5F958" w:rsidR="009877E8" w:rsidRDefault="00540881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Un array è una struttura costituita da un numero predefinito</w:t>
      </w:r>
      <w:r w:rsidR="002F2C1B">
        <w:rPr>
          <w:rFonts w:cstheme="minorHAnsi"/>
          <w:sz w:val="16"/>
          <w:szCs w:val="16"/>
        </w:rPr>
        <w:t xml:space="preserve"> di “caselle” dove all’interno possono essere memorizzati dati, non è possibile aggiungere altri elementi nel array:</w:t>
      </w:r>
    </w:p>
    <w:p w14:paraId="51BA88DF" w14:textId="70F61715" w:rsidR="002F2C1B" w:rsidRDefault="002F2C1B" w:rsidP="002F2C1B">
      <w:pPr>
        <w:pStyle w:val="ListParagraph"/>
        <w:ind w:left="360" w:firstLine="360"/>
        <w:rPr>
          <w:rFonts w:eastAsia="SimSun" w:cs="Consolas"/>
          <w:sz w:val="16"/>
          <w:szCs w:val="16"/>
        </w:rPr>
      </w:pPr>
      <w:r>
        <w:rPr>
          <w:rFonts w:eastAsia="SimSun" w:cs="Consolas"/>
          <w:sz w:val="16"/>
          <w:szCs w:val="16"/>
        </w:rPr>
        <w:t>int</w:t>
      </w:r>
      <w:r w:rsidRPr="002F2C1B">
        <w:rPr>
          <w:rFonts w:eastAsia="SimSun" w:cs="Consolas"/>
          <w:sz w:val="16"/>
          <w:szCs w:val="16"/>
        </w:rPr>
        <w:t xml:space="preserve">[] </w:t>
      </w:r>
      <w:r>
        <w:rPr>
          <w:rFonts w:eastAsia="SimSun" w:cs="Consolas"/>
          <w:sz w:val="16"/>
          <w:szCs w:val="16"/>
        </w:rPr>
        <w:t>casella</w:t>
      </w:r>
      <w:r w:rsidRPr="002F2C1B">
        <w:rPr>
          <w:rFonts w:eastAsia="SimSun" w:cs="Consolas"/>
          <w:sz w:val="16"/>
          <w:szCs w:val="16"/>
        </w:rPr>
        <w:t xml:space="preserve">= new </w:t>
      </w:r>
      <w:r>
        <w:rPr>
          <w:rFonts w:eastAsia="SimSun" w:cs="Consolas"/>
          <w:sz w:val="16"/>
          <w:szCs w:val="16"/>
        </w:rPr>
        <w:t>int</w:t>
      </w:r>
      <w:r w:rsidRPr="002F2C1B">
        <w:rPr>
          <w:rFonts w:eastAsia="SimSun" w:cs="Consolas"/>
          <w:sz w:val="16"/>
          <w:szCs w:val="16"/>
        </w:rPr>
        <w:t>[</w:t>
      </w:r>
      <w:r>
        <w:rPr>
          <w:rFonts w:eastAsia="SimSun" w:cs="Consolas"/>
          <w:sz w:val="16"/>
          <w:szCs w:val="16"/>
        </w:rPr>
        <w:t>2</w:t>
      </w:r>
      <w:r w:rsidRPr="002F2C1B">
        <w:rPr>
          <w:rFonts w:eastAsia="SimSun" w:cs="Consolas"/>
          <w:sz w:val="16"/>
          <w:szCs w:val="16"/>
        </w:rPr>
        <w:t>];</w:t>
      </w:r>
      <w:r>
        <w:rPr>
          <w:rFonts w:eastAsia="SimSun" w:cs="Consolas"/>
          <w:sz w:val="16"/>
          <w:szCs w:val="16"/>
        </w:rPr>
        <w:t xml:space="preserve">  (un array di tipo Person di lunghezza 3)</w:t>
      </w:r>
    </w:p>
    <w:p w14:paraId="587639DE" w14:textId="2BE07DFC" w:rsidR="002F2C1B" w:rsidRDefault="002F2C1B" w:rsidP="002F2C1B">
      <w:pPr>
        <w:pStyle w:val="ListParagraph"/>
        <w:ind w:left="360" w:firstLine="360"/>
        <w:rPr>
          <w:rFonts w:eastAsia="SimSun" w:cs="Consolas"/>
          <w:sz w:val="16"/>
          <w:szCs w:val="16"/>
        </w:rPr>
      </w:pPr>
      <w:r>
        <w:rPr>
          <w:rFonts w:eastAsia="SimSun" w:cs="Consolas"/>
          <w:sz w:val="16"/>
          <w:szCs w:val="16"/>
        </w:rPr>
        <w:t>casella[0] = 1;</w:t>
      </w:r>
    </w:p>
    <w:p w14:paraId="4AFF87D9" w14:textId="13E96503" w:rsidR="002F2C1B" w:rsidRDefault="002F2C1B" w:rsidP="002F2C1B">
      <w:pPr>
        <w:pStyle w:val="ListParagraph"/>
        <w:ind w:left="360" w:firstLine="360"/>
        <w:rPr>
          <w:rFonts w:eastAsia="SimSun" w:cs="Consolas"/>
          <w:sz w:val="16"/>
          <w:szCs w:val="16"/>
        </w:rPr>
      </w:pPr>
      <w:r>
        <w:rPr>
          <w:rFonts w:eastAsia="SimSun" w:cs="Consolas"/>
          <w:sz w:val="16"/>
          <w:szCs w:val="16"/>
        </w:rPr>
        <w:t>casella[1] = 37;</w:t>
      </w:r>
    </w:p>
    <w:p w14:paraId="5E4E020A" w14:textId="5A39C8B6" w:rsidR="002F2C1B" w:rsidRPr="002F2C1B" w:rsidRDefault="002F2C1B" w:rsidP="002F2C1B">
      <w:pPr>
        <w:rPr>
          <w:rFonts w:cstheme="minorHAnsi"/>
          <w:sz w:val="16"/>
          <w:szCs w:val="16"/>
        </w:rPr>
      </w:pPr>
    </w:p>
    <w:p w14:paraId="396353D9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32948D64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0800FBD7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1C55A6CA" w14:textId="40F8B255" w:rsid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1FDE4F68" w14:textId="2E990B2B" w:rsidR="00AA5D64" w:rsidRDefault="00AA5D64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404E47EA" w14:textId="1629A6F0" w:rsidR="00AA5D64" w:rsidRDefault="00AA5D64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56F6113D" w14:textId="39003903" w:rsidR="00AA5D64" w:rsidRDefault="00AA5D64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5897F87D" w14:textId="5924A96D" w:rsidR="00AA5D64" w:rsidRDefault="00AA5D64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6E84A884" w14:textId="77777777" w:rsidR="00AA5D64" w:rsidRPr="009877E8" w:rsidRDefault="00AA5D64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0BB8D3AE" w14:textId="77777777" w:rsidR="009877E8" w:rsidRPr="009877E8" w:rsidRDefault="009877E8" w:rsidP="009877E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628D458" w14:textId="7D6209B3" w:rsidR="00CC050D" w:rsidRDefault="00CC050D" w:rsidP="00CC050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5E6438">
        <w:rPr>
          <w:rFonts w:cstheme="minorHAnsi"/>
          <w:i/>
          <w:iCs/>
          <w:sz w:val="16"/>
          <w:szCs w:val="16"/>
          <w:highlight w:val="green"/>
        </w:rPr>
        <w:t>Esercitazione:</w:t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</w:p>
    <w:p w14:paraId="1ECBB5F2" w14:textId="014ED506" w:rsidR="00225A62" w:rsidRDefault="00CC050D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Si chiede di creare un app console in .NET Framework </w:t>
      </w:r>
      <w:r w:rsidR="00045D15">
        <w:rPr>
          <w:rFonts w:cstheme="minorHAnsi"/>
          <w:i/>
          <w:iCs/>
          <w:sz w:val="16"/>
          <w:szCs w:val="16"/>
        </w:rPr>
        <w:t xml:space="preserve">Core 3.0 </w:t>
      </w:r>
      <w:r>
        <w:rPr>
          <w:rFonts w:cstheme="minorHAnsi"/>
          <w:i/>
          <w:iCs/>
          <w:sz w:val="16"/>
          <w:szCs w:val="16"/>
        </w:rPr>
        <w:t>che</w:t>
      </w:r>
      <w:r w:rsidR="00347AB7">
        <w:rPr>
          <w:rFonts w:cstheme="minorHAnsi"/>
          <w:i/>
          <w:iCs/>
          <w:sz w:val="16"/>
          <w:szCs w:val="16"/>
        </w:rPr>
        <w:t xml:space="preserve"> </w:t>
      </w:r>
      <w:r w:rsidR="006E3EC5">
        <w:rPr>
          <w:rFonts w:cstheme="minorHAnsi"/>
          <w:i/>
          <w:iCs/>
          <w:sz w:val="16"/>
          <w:szCs w:val="16"/>
        </w:rPr>
        <w:t xml:space="preserve">in fase di esecuzione richieda l’inserimento </w:t>
      </w:r>
      <w:r w:rsidR="00050C88">
        <w:rPr>
          <w:rFonts w:cstheme="minorHAnsi"/>
          <w:i/>
          <w:iCs/>
          <w:sz w:val="16"/>
          <w:szCs w:val="16"/>
        </w:rPr>
        <w:t>di un numero compreso da 1 e 10; dopo la lettura del numero, dovranno essere creati un pari numero di oggetti “prodotto” (classe Product)</w:t>
      </w:r>
      <w:r w:rsidR="006E3EC5">
        <w:rPr>
          <w:rFonts w:cstheme="minorHAnsi"/>
          <w:i/>
          <w:iCs/>
          <w:sz w:val="16"/>
          <w:szCs w:val="16"/>
        </w:rPr>
        <w:t xml:space="preserve">, ciascuno dei quali </w:t>
      </w:r>
      <w:r w:rsidR="00050C88">
        <w:rPr>
          <w:rFonts w:cstheme="minorHAnsi"/>
          <w:i/>
          <w:iCs/>
          <w:sz w:val="16"/>
          <w:szCs w:val="16"/>
        </w:rPr>
        <w:t xml:space="preserve">caratterizzato da </w:t>
      </w:r>
      <w:r w:rsidR="006E3EC5">
        <w:rPr>
          <w:rFonts w:cstheme="minorHAnsi"/>
          <w:i/>
          <w:iCs/>
          <w:sz w:val="16"/>
          <w:szCs w:val="16"/>
        </w:rPr>
        <w:t xml:space="preserve">codice </w:t>
      </w:r>
      <w:r w:rsidR="00050C88">
        <w:rPr>
          <w:rFonts w:cstheme="minorHAnsi"/>
          <w:i/>
          <w:iCs/>
          <w:sz w:val="16"/>
          <w:szCs w:val="16"/>
        </w:rPr>
        <w:t>(alfanumerico</w:t>
      </w:r>
      <w:r w:rsidR="00045D15">
        <w:rPr>
          <w:rFonts w:cstheme="minorHAnsi"/>
          <w:i/>
          <w:iCs/>
          <w:sz w:val="16"/>
          <w:szCs w:val="16"/>
        </w:rPr>
        <w:t>, campo “Code”</w:t>
      </w:r>
      <w:r w:rsidR="00050C88">
        <w:rPr>
          <w:rFonts w:cstheme="minorHAnsi"/>
          <w:i/>
          <w:iCs/>
          <w:sz w:val="16"/>
          <w:szCs w:val="16"/>
        </w:rPr>
        <w:t xml:space="preserve">) </w:t>
      </w:r>
      <w:r w:rsidR="006E3EC5">
        <w:rPr>
          <w:rFonts w:cstheme="minorHAnsi"/>
          <w:i/>
          <w:iCs/>
          <w:sz w:val="16"/>
          <w:szCs w:val="16"/>
        </w:rPr>
        <w:t>e nome</w:t>
      </w:r>
      <w:r w:rsidR="00045D15">
        <w:rPr>
          <w:rFonts w:cstheme="minorHAnsi"/>
          <w:i/>
          <w:iCs/>
          <w:sz w:val="16"/>
          <w:szCs w:val="16"/>
        </w:rPr>
        <w:t xml:space="preserve"> (campo “Name”)</w:t>
      </w:r>
      <w:r w:rsidR="006E3EC5">
        <w:rPr>
          <w:rFonts w:cstheme="minorHAnsi"/>
          <w:i/>
          <w:iCs/>
          <w:sz w:val="16"/>
          <w:szCs w:val="16"/>
        </w:rPr>
        <w:t xml:space="preserve">. </w:t>
      </w:r>
      <w:r w:rsidR="00050C88">
        <w:rPr>
          <w:rFonts w:cstheme="minorHAnsi"/>
          <w:i/>
          <w:iCs/>
          <w:sz w:val="16"/>
          <w:szCs w:val="16"/>
        </w:rPr>
        <w:t>Una volta terminato l’inserimento dei prodotti, gli stessi devono essere stampati a video</w:t>
      </w:r>
      <w:r w:rsidR="006A5131">
        <w:rPr>
          <w:rFonts w:cstheme="minorHAnsi"/>
          <w:i/>
          <w:iCs/>
          <w:sz w:val="16"/>
          <w:szCs w:val="16"/>
        </w:rPr>
        <w:t xml:space="preserve"> e scritti all’interno di un file di testo</w:t>
      </w:r>
      <w:r w:rsidR="00DD160B">
        <w:rPr>
          <w:rFonts w:cstheme="minorHAnsi"/>
          <w:i/>
          <w:iCs/>
          <w:sz w:val="16"/>
          <w:szCs w:val="16"/>
        </w:rPr>
        <w:t xml:space="preserve"> in modo tale da poter essere facilmente riletti (la </w:t>
      </w:r>
      <w:r w:rsidR="004F1E62">
        <w:rPr>
          <w:rFonts w:cstheme="minorHAnsi"/>
          <w:i/>
          <w:iCs/>
          <w:sz w:val="16"/>
          <w:szCs w:val="16"/>
        </w:rPr>
        <w:t xml:space="preserve">funzione di </w:t>
      </w:r>
      <w:r w:rsidR="00DD160B">
        <w:rPr>
          <w:rFonts w:cstheme="minorHAnsi"/>
          <w:i/>
          <w:iCs/>
          <w:sz w:val="16"/>
          <w:szCs w:val="16"/>
        </w:rPr>
        <w:t>rilettura non è richiesta)</w:t>
      </w:r>
      <w:r w:rsidR="006E3EC5">
        <w:rPr>
          <w:rFonts w:cstheme="minorHAnsi"/>
          <w:i/>
          <w:iCs/>
          <w:sz w:val="16"/>
          <w:szCs w:val="16"/>
        </w:rPr>
        <w:t>.</w:t>
      </w:r>
    </w:p>
    <w:p w14:paraId="6197FB04" w14:textId="1E85BFE4" w:rsidR="00071B23" w:rsidRDefault="00071B23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82D6741" w14:textId="77777777" w:rsidR="009D0118" w:rsidRDefault="00071B23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</w:p>
    <w:p w14:paraId="7A5360EF" w14:textId="77777777" w:rsidR="009D0118" w:rsidRDefault="009D0118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C1F55D6" w14:textId="06810079" w:rsidR="00071B23" w:rsidRDefault="00071B23" w:rsidP="009D0118">
      <w:pPr>
        <w:pStyle w:val="ListParagraph"/>
        <w:ind w:left="6840" w:firstLine="360"/>
      </w:pPr>
      <w:r w:rsidRPr="00071B23">
        <w:rPr>
          <w:rFonts w:cstheme="minorHAnsi"/>
          <w:sz w:val="16"/>
          <w:szCs w:val="16"/>
        </w:rPr>
        <w:t>[</w:t>
      </w:r>
      <w:r>
        <w:rPr>
          <w:rFonts w:cstheme="minorHAnsi"/>
          <w:sz w:val="16"/>
          <w:szCs w:val="16"/>
        </w:rPr>
        <w:t xml:space="preserve">Tot: </w:t>
      </w:r>
      <w:r w:rsidR="00DA25AC">
        <w:rPr>
          <w:rFonts w:cstheme="minorHAnsi"/>
          <w:sz w:val="16"/>
          <w:szCs w:val="16"/>
        </w:rPr>
        <w:t>9</w:t>
      </w:r>
      <w:bookmarkStart w:id="0" w:name="_GoBack"/>
      <w:bookmarkEnd w:id="0"/>
      <w:r>
        <w:rPr>
          <w:rFonts w:cstheme="minorHAnsi"/>
          <w:sz w:val="16"/>
          <w:szCs w:val="16"/>
        </w:rPr>
        <w:t>/10</w:t>
      </w:r>
      <w:r w:rsidRPr="00071B23">
        <w:rPr>
          <w:rFonts w:cstheme="minorHAnsi"/>
          <w:sz w:val="16"/>
          <w:szCs w:val="16"/>
        </w:rPr>
        <w:t>]</w:t>
      </w:r>
    </w:p>
    <w:sectPr w:rsidR="00071B23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CEF45" w14:textId="77777777" w:rsidR="00990EAD" w:rsidRDefault="00990EAD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241537D2" w14:textId="77777777" w:rsidR="00990EAD" w:rsidRDefault="00990EAD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DA990" w14:textId="77777777" w:rsidR="00D8716F" w:rsidRDefault="00D871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E4CE5" w14:textId="36FEBB07" w:rsidR="00547F36" w:rsidRDefault="002F2AFA">
    <w:pPr>
      <w:pStyle w:val="Footer"/>
      <w:rPr>
        <w:lang w:val="it-IT"/>
      </w:rPr>
    </w:pPr>
    <w:r>
      <w:rPr>
        <w:lang w:val="it-IT"/>
      </w:rPr>
      <w:t>Test di valutazione - Modulo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86BB2" w14:textId="77777777" w:rsidR="00D8716F" w:rsidRDefault="00D871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D1225" w14:textId="77777777" w:rsidR="00990EAD" w:rsidRDefault="00990EAD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5E22BE9B" w14:textId="77777777" w:rsidR="00990EAD" w:rsidRDefault="00990EAD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BCB2A" w14:textId="77777777" w:rsidR="00D8716F" w:rsidRDefault="00D871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1C532" w14:textId="77777777" w:rsidR="00D8716F" w:rsidRDefault="00D871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04153" w14:textId="77777777" w:rsidR="00D8716F" w:rsidRDefault="00D871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9747D08"/>
    <w:multiLevelType w:val="hybridMultilevel"/>
    <w:tmpl w:val="D7BC01A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4E6256"/>
    <w:multiLevelType w:val="multilevel"/>
    <w:tmpl w:val="9A1C8920"/>
    <w:numStyleLink w:val="Answers"/>
  </w:abstractNum>
  <w:abstractNum w:abstractNumId="3" w15:restartNumberingAfterBreak="0">
    <w:nsid w:val="33771E68"/>
    <w:multiLevelType w:val="multilevel"/>
    <w:tmpl w:val="9A1C8920"/>
    <w:numStyleLink w:val="Answers"/>
  </w:abstractNum>
  <w:abstractNum w:abstractNumId="4" w15:restartNumberingAfterBreak="0">
    <w:nsid w:val="3B8B7B22"/>
    <w:multiLevelType w:val="multilevel"/>
    <w:tmpl w:val="9A1C8920"/>
    <w:numStyleLink w:val="Answers"/>
  </w:abstractNum>
  <w:abstractNum w:abstractNumId="5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55185"/>
    <w:multiLevelType w:val="multilevel"/>
    <w:tmpl w:val="9A1C8920"/>
    <w:numStyleLink w:val="Answers"/>
  </w:abstractNum>
  <w:abstractNum w:abstractNumId="7" w15:restartNumberingAfterBreak="0">
    <w:nsid w:val="49AF741D"/>
    <w:multiLevelType w:val="multilevel"/>
    <w:tmpl w:val="9A1C8920"/>
    <w:numStyleLink w:val="Answers"/>
  </w:abstractNum>
  <w:abstractNum w:abstractNumId="8" w15:restartNumberingAfterBreak="0">
    <w:nsid w:val="5E9375C0"/>
    <w:multiLevelType w:val="hybridMultilevel"/>
    <w:tmpl w:val="C890D446"/>
    <w:lvl w:ilvl="0" w:tplc="673A9A8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73671"/>
    <w:multiLevelType w:val="multilevel"/>
    <w:tmpl w:val="9A1C8920"/>
    <w:numStyleLink w:val="Answers"/>
  </w:abstractNum>
  <w:abstractNum w:abstractNumId="10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17ABC"/>
    <w:rsid w:val="00045D15"/>
    <w:rsid w:val="00050C88"/>
    <w:rsid w:val="00071B23"/>
    <w:rsid w:val="000A4A84"/>
    <w:rsid w:val="000C08E8"/>
    <w:rsid w:val="001172D0"/>
    <w:rsid w:val="00135EC2"/>
    <w:rsid w:val="001A3C39"/>
    <w:rsid w:val="001B6AE1"/>
    <w:rsid w:val="00201EE0"/>
    <w:rsid w:val="00213B36"/>
    <w:rsid w:val="00225A62"/>
    <w:rsid w:val="00242790"/>
    <w:rsid w:val="00255338"/>
    <w:rsid w:val="002733D1"/>
    <w:rsid w:val="002877D6"/>
    <w:rsid w:val="002B7D6C"/>
    <w:rsid w:val="002D6925"/>
    <w:rsid w:val="002F2AFA"/>
    <w:rsid w:val="002F2C1B"/>
    <w:rsid w:val="00325BFD"/>
    <w:rsid w:val="003428C2"/>
    <w:rsid w:val="00347AB7"/>
    <w:rsid w:val="004254F0"/>
    <w:rsid w:val="00446E50"/>
    <w:rsid w:val="00462BCE"/>
    <w:rsid w:val="004F1E62"/>
    <w:rsid w:val="00504F72"/>
    <w:rsid w:val="0053305A"/>
    <w:rsid w:val="00540881"/>
    <w:rsid w:val="00547F36"/>
    <w:rsid w:val="005645F9"/>
    <w:rsid w:val="005A2070"/>
    <w:rsid w:val="005E6438"/>
    <w:rsid w:val="0063193E"/>
    <w:rsid w:val="00636DBB"/>
    <w:rsid w:val="006A5131"/>
    <w:rsid w:val="006E3EC5"/>
    <w:rsid w:val="006E7CC3"/>
    <w:rsid w:val="007104E8"/>
    <w:rsid w:val="00731D2B"/>
    <w:rsid w:val="0075498E"/>
    <w:rsid w:val="0078731A"/>
    <w:rsid w:val="007913B5"/>
    <w:rsid w:val="007C2644"/>
    <w:rsid w:val="007E3CB3"/>
    <w:rsid w:val="00843881"/>
    <w:rsid w:val="008739A2"/>
    <w:rsid w:val="008E653D"/>
    <w:rsid w:val="009200E1"/>
    <w:rsid w:val="0092010E"/>
    <w:rsid w:val="00932593"/>
    <w:rsid w:val="00957D96"/>
    <w:rsid w:val="00981EF7"/>
    <w:rsid w:val="009877E8"/>
    <w:rsid w:val="00990EAD"/>
    <w:rsid w:val="009A58CF"/>
    <w:rsid w:val="009D0118"/>
    <w:rsid w:val="00A125B9"/>
    <w:rsid w:val="00A1545F"/>
    <w:rsid w:val="00A360C5"/>
    <w:rsid w:val="00A65070"/>
    <w:rsid w:val="00AA5D64"/>
    <w:rsid w:val="00AC3622"/>
    <w:rsid w:val="00BA5730"/>
    <w:rsid w:val="00BC1DFD"/>
    <w:rsid w:val="00C47C81"/>
    <w:rsid w:val="00C71FAF"/>
    <w:rsid w:val="00CB67A9"/>
    <w:rsid w:val="00CC050D"/>
    <w:rsid w:val="00CE3BE3"/>
    <w:rsid w:val="00D53CC0"/>
    <w:rsid w:val="00D8716F"/>
    <w:rsid w:val="00DA25AC"/>
    <w:rsid w:val="00DA34E6"/>
    <w:rsid w:val="00DB4113"/>
    <w:rsid w:val="00DD160B"/>
    <w:rsid w:val="00DF50AB"/>
    <w:rsid w:val="00E011FF"/>
    <w:rsid w:val="00F5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338</TotalTime>
  <Pages>3</Pages>
  <Words>789</Words>
  <Characters>4503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Mauro Bussini</cp:lastModifiedBy>
  <cp:revision>8</cp:revision>
  <cp:lastPrinted>2004-01-22T16:32:00Z</cp:lastPrinted>
  <dcterms:created xsi:type="dcterms:W3CDTF">2019-10-11T07:07:00Z</dcterms:created>
  <dcterms:modified xsi:type="dcterms:W3CDTF">2019-10-14T07:19:00Z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236020b0-6d69-48c1-9bb5-c586c1062b70_Enabled">
    <vt:lpwstr>True</vt:lpwstr>
  </property>
  <property fmtid="{D5CDD505-2E9C-101B-9397-08002B2CF9AE}" pid="16" name="MSIP_Label_236020b0-6d69-48c1-9bb5-c586c1062b70_SiteId">
    <vt:lpwstr>cf36141c-ddd7-45a7-b073-111f66d0b30c</vt:lpwstr>
  </property>
  <property fmtid="{D5CDD505-2E9C-101B-9397-08002B2CF9AE}" pid="17" name="MSIP_Label_236020b0-6d69-48c1-9bb5-c586c1062b70_Owner">
    <vt:lpwstr>monica.estabillo@avanade.com</vt:lpwstr>
  </property>
  <property fmtid="{D5CDD505-2E9C-101B-9397-08002B2CF9AE}" pid="18" name="MSIP_Label_236020b0-6d69-48c1-9bb5-c586c1062b70_SetDate">
    <vt:lpwstr>2019-10-11T07:06:28.8484194Z</vt:lpwstr>
  </property>
  <property fmtid="{D5CDD505-2E9C-101B-9397-08002B2CF9AE}" pid="19" name="MSIP_Label_236020b0-6d69-48c1-9bb5-c586c1062b70_Name">
    <vt:lpwstr>Confidential</vt:lpwstr>
  </property>
  <property fmtid="{D5CDD505-2E9C-101B-9397-08002B2CF9AE}" pid="20" name="MSIP_Label_236020b0-6d69-48c1-9bb5-c586c1062b70_Application">
    <vt:lpwstr>Microsoft Azure Information Protection</vt:lpwstr>
  </property>
  <property fmtid="{D5CDD505-2E9C-101B-9397-08002B2CF9AE}" pid="21" name="MSIP_Label_236020b0-6d69-48c1-9bb5-c586c1062b70_ActionId">
    <vt:lpwstr>d60fede4-0ba4-4c3b-842b-09b5c0796a00</vt:lpwstr>
  </property>
  <property fmtid="{D5CDD505-2E9C-101B-9397-08002B2CF9AE}" pid="22" name="MSIP_Label_236020b0-6d69-48c1-9bb5-c586c1062b70_Extended_MSFT_Method">
    <vt:lpwstr>Automatic</vt:lpwstr>
  </property>
  <property fmtid="{D5CDD505-2E9C-101B-9397-08002B2CF9AE}" pid="23" name="MSIP_Label_5fae8262-b78e-4366-8929-a5d6aac95320_Enabled">
    <vt:lpwstr>True</vt:lpwstr>
  </property>
  <property fmtid="{D5CDD505-2E9C-101B-9397-08002B2CF9AE}" pid="24" name="MSIP_Label_5fae8262-b78e-4366-8929-a5d6aac95320_SiteId">
    <vt:lpwstr>cf36141c-ddd7-45a7-b073-111f66d0b30c</vt:lpwstr>
  </property>
  <property fmtid="{D5CDD505-2E9C-101B-9397-08002B2CF9AE}" pid="25" name="MSIP_Label_5fae8262-b78e-4366-8929-a5d6aac95320_Owner">
    <vt:lpwstr>monica.estabillo@avanade.com</vt:lpwstr>
  </property>
  <property fmtid="{D5CDD505-2E9C-101B-9397-08002B2CF9AE}" pid="26" name="MSIP_Label_5fae8262-b78e-4366-8929-a5d6aac95320_SetDate">
    <vt:lpwstr>2019-10-11T07:06:28.8493730Z</vt:lpwstr>
  </property>
  <property fmtid="{D5CDD505-2E9C-101B-9397-08002B2CF9AE}" pid="27" name="MSIP_Label_5fae8262-b78e-4366-8929-a5d6aac95320_Name">
    <vt:lpwstr>Recipients Have Full Control</vt:lpwstr>
  </property>
  <property fmtid="{D5CDD505-2E9C-101B-9397-08002B2CF9AE}" pid="28" name="MSIP_Label_5fae8262-b78e-4366-8929-a5d6aac95320_Application">
    <vt:lpwstr>Microsoft Azure Information Protection</vt:lpwstr>
  </property>
  <property fmtid="{D5CDD505-2E9C-101B-9397-08002B2CF9AE}" pid="29" name="MSIP_Label_5fae8262-b78e-4366-8929-a5d6aac95320_ActionId">
    <vt:lpwstr>d60fede4-0ba4-4c3b-842b-09b5c0796a00</vt:lpwstr>
  </property>
  <property fmtid="{D5CDD505-2E9C-101B-9397-08002B2CF9AE}" pid="30" name="MSIP_Label_5fae8262-b78e-4366-8929-a5d6aac95320_Parent">
    <vt:lpwstr>236020b0-6d69-48c1-9bb5-c586c1062b70</vt:lpwstr>
  </property>
  <property fmtid="{D5CDD505-2E9C-101B-9397-08002B2CF9AE}" pid="31" name="MSIP_Label_5fae8262-b78e-4366-8929-a5d6aac95320_Extended_MSFT_Method">
    <vt:lpwstr>Automatic</vt:lpwstr>
  </property>
  <property fmtid="{D5CDD505-2E9C-101B-9397-08002B2CF9AE}" pid="32" name="Sensitivity">
    <vt:lpwstr>Confidential Recipients Have Full Control</vt:lpwstr>
  </property>
</Properties>
</file>