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5895680" w:rsidR="00547F36" w:rsidRDefault="00C66FB0">
            <w:pPr>
              <w:pStyle w:val="Informazionisullostudente"/>
            </w:pPr>
            <w:r>
              <w:t>Ramiela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FB3B7FF" w:rsidR="00547F36" w:rsidRDefault="00C66FB0">
            <w:pPr>
              <w:pStyle w:val="Informazionisullostudente"/>
            </w:pPr>
            <w:r>
              <w:t>Gurra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2544027" w:rsidR="00547F36" w:rsidRDefault="00C66FB0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Pr="00322A66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322A66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322A66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71325ADA" w14:textId="2EB01241" w:rsidR="002F2AFA" w:rsidRDefault="005120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</w:t>
      </w:r>
      <w:r w:rsidR="00834573">
        <w:rPr>
          <w:rFonts w:cstheme="minorHAnsi"/>
          <w:sz w:val="16"/>
          <w:szCs w:val="16"/>
        </w:rPr>
        <w:t>non è un IDE  perchè è un editor di testo</w:t>
      </w:r>
      <w:r w:rsidR="001172D0">
        <w:rPr>
          <w:rFonts w:cstheme="minorHAnsi"/>
          <w:sz w:val="16"/>
          <w:szCs w:val="16"/>
        </w:rPr>
        <w:t>_____________________________________</w:t>
      </w:r>
    </w:p>
    <w:p w14:paraId="71E24741" w14:textId="007CE223" w:rsidR="002F2AFA" w:rsidRPr="001172D0" w:rsidRDefault="00512000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_____</w:t>
      </w:r>
      <w:r w:rsidR="00834573">
        <w:rPr>
          <w:rFonts w:cstheme="minorHAnsi"/>
          <w:sz w:val="16"/>
          <w:szCs w:val="16"/>
        </w:rPr>
        <w:t>non è un IDE perchè è un editor</w:t>
      </w:r>
      <w:r w:rsidR="001172D0">
        <w:rPr>
          <w:rFonts w:cstheme="minorHAnsi"/>
          <w:sz w:val="16"/>
          <w:szCs w:val="16"/>
        </w:rPr>
        <w:t>___________________________</w:t>
      </w:r>
    </w:p>
    <w:p w14:paraId="058ADDBD" w14:textId="00D70538" w:rsidR="002F2AFA" w:rsidRDefault="005120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</w:t>
      </w:r>
      <w:r w:rsidR="00834573">
        <w:rPr>
          <w:rFonts w:cstheme="minorHAnsi"/>
          <w:sz w:val="16"/>
          <w:szCs w:val="16"/>
        </w:rPr>
        <w:t>non è un IDE perchè è un framework</w:t>
      </w:r>
      <w:r w:rsidR="001172D0">
        <w:rPr>
          <w:rFonts w:cstheme="minorHAnsi"/>
          <w:sz w:val="16"/>
          <w:szCs w:val="16"/>
        </w:rPr>
        <w:t>________________________________________</w:t>
      </w:r>
    </w:p>
    <w:p w14:paraId="5C275A23" w14:textId="6A8AB3E7" w:rsidR="002F2AFA" w:rsidRDefault="00512000" w:rsidP="002F2AFA">
      <w:pPr>
        <w:pStyle w:val="ListParagraph"/>
        <w:ind w:left="360" w:firstLine="360"/>
        <w:rPr>
          <w:rFonts w:cstheme="minorHAnsi"/>
          <w:sz w:val="16"/>
          <w:szCs w:val="16"/>
          <w:lang w:val="en-US"/>
        </w:rPr>
      </w:pPr>
      <w:sdt>
        <w:sdtPr>
          <w:rPr>
            <w:rFonts w:cstheme="minorHAnsi"/>
            <w:sz w:val="16"/>
            <w:szCs w:val="16"/>
            <w:lang w:val="en-US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4573" w:rsidRPr="00322A66">
            <w:rPr>
              <w:rFonts w:ascii="MS Gothic" w:eastAsia="MS Gothic" w:hAnsi="MS Gothic" w:cstheme="minorHAnsi" w:hint="eastAsia"/>
              <w:sz w:val="16"/>
              <w:szCs w:val="16"/>
              <w:lang w:val="en-US"/>
            </w:rPr>
            <w:t>☒</w:t>
          </w:r>
        </w:sdtContent>
      </w:sdt>
      <w:r w:rsidR="002F2AFA" w:rsidRPr="00322A66">
        <w:rPr>
          <w:rFonts w:cstheme="minorHAnsi"/>
          <w:sz w:val="16"/>
          <w:szCs w:val="16"/>
          <w:lang w:val="en-US"/>
        </w:rPr>
        <w:t xml:space="preserve">  Visual Studio</w:t>
      </w:r>
      <w:r w:rsidR="001172D0" w:rsidRPr="00322A66">
        <w:rPr>
          <w:rFonts w:cstheme="minorHAnsi"/>
          <w:sz w:val="16"/>
          <w:szCs w:val="16"/>
          <w:lang w:val="en-US"/>
        </w:rPr>
        <w:t xml:space="preserve"> - _____</w:t>
      </w:r>
      <w:r w:rsidR="00834573" w:rsidRPr="00322A66">
        <w:rPr>
          <w:rFonts w:cstheme="minorHAnsi"/>
          <w:sz w:val="16"/>
          <w:szCs w:val="16"/>
          <w:lang w:val="en-US"/>
        </w:rPr>
        <w:t>è un IDE(Integrated Development Environment)</w:t>
      </w:r>
      <w:r w:rsidR="001172D0" w:rsidRPr="00322A66">
        <w:rPr>
          <w:rFonts w:cstheme="minorHAnsi"/>
          <w:sz w:val="16"/>
          <w:szCs w:val="16"/>
          <w:lang w:val="en-US"/>
        </w:rPr>
        <w:t>_____________________________</w:t>
      </w:r>
      <w:r w:rsidR="002F2AFA" w:rsidRPr="00322A66">
        <w:rPr>
          <w:rFonts w:cstheme="minorHAnsi"/>
          <w:sz w:val="16"/>
          <w:szCs w:val="16"/>
          <w:lang w:val="en-US"/>
        </w:rPr>
        <w:t xml:space="preserve"> </w:t>
      </w:r>
    </w:p>
    <w:p w14:paraId="6624A2A5" w14:textId="7AEADC99" w:rsidR="00322A66" w:rsidRPr="00322A66" w:rsidRDefault="00322A66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322A66">
        <w:rPr>
          <w:rFonts w:cstheme="minorHAnsi"/>
          <w:sz w:val="16"/>
          <w:szCs w:val="16"/>
          <w:highlight w:val="yellow"/>
        </w:rPr>
        <w:t>[Correzione]: Anche VS Code è considerate un IDE per via del gran numero di plugin</w:t>
      </w:r>
    </w:p>
    <w:p w14:paraId="02717F1D" w14:textId="77777777" w:rsidR="00981EF7" w:rsidRPr="00322A66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322A66">
        <w:rPr>
          <w:rFonts w:cstheme="minorHAnsi"/>
          <w:sz w:val="16"/>
          <w:szCs w:val="16"/>
          <w:highlight w:val="green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5EF1A792" w:rsidR="0078731A" w:rsidRDefault="005120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457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5120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5120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512000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322A66">
        <w:rPr>
          <w:rFonts w:cstheme="minorHAnsi"/>
          <w:i/>
          <w:iCs/>
          <w:sz w:val="16"/>
          <w:szCs w:val="16"/>
          <w:highlight w:val="green"/>
        </w:rPr>
        <w:t>?</w:t>
      </w: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322A66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322A66">
        <w:rPr>
          <w:rFonts w:cstheme="minorHAnsi"/>
          <w:i/>
          <w:iCs/>
          <w:sz w:val="16"/>
          <w:szCs w:val="16"/>
          <w:highlight w:val="green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3B49D7AF" w14:textId="77777777" w:rsidR="005220F0" w:rsidRDefault="00834573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</w:t>
      </w:r>
      <w:r w:rsidR="005220F0">
        <w:rPr>
          <w:rFonts w:cstheme="minorHAnsi"/>
          <w:sz w:val="16"/>
          <w:szCs w:val="16"/>
          <w:lang w:val="it-IT"/>
        </w:rPr>
        <w:t xml:space="preserve">Le proprietà fanno parte di una classe. Possono essere publiche o private. Possono essere in lettura e          </w:t>
      </w:r>
    </w:p>
    <w:p w14:paraId="1AE42ABF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scrittura. Si usa get e set per restituire il valore e assegnare  il valore.</w:t>
      </w:r>
    </w:p>
    <w:p w14:paraId="3E489084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</w:t>
      </w:r>
    </w:p>
    <w:p w14:paraId="00DCFB76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Per dichiarare una costante si usa const. Hanno valori che non si possono modificare e questo valore </w:t>
      </w:r>
    </w:p>
    <w:p w14:paraId="38A799BC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  <w:r>
        <w:rPr>
          <w:rFonts w:cstheme="minorHAnsi"/>
          <w:sz w:val="16"/>
          <w:szCs w:val="16"/>
          <w:lang w:val="it-IT"/>
        </w:rPr>
        <w:t xml:space="preserve">        è noto durante la fase di compilazione e non può cambiare per la durata del programma.</w:t>
      </w:r>
    </w:p>
    <w:p w14:paraId="10C1A029" w14:textId="77777777" w:rsidR="005220F0" w:rsidRDefault="005220F0" w:rsidP="005220F0">
      <w:pPr>
        <w:rPr>
          <w:rFonts w:cstheme="minorHAnsi"/>
          <w:sz w:val="16"/>
          <w:szCs w:val="16"/>
          <w:lang w:val="it-IT"/>
        </w:rPr>
      </w:pPr>
    </w:p>
    <w:p w14:paraId="6F2A022F" w14:textId="77777777" w:rsidR="005220F0" w:rsidRPr="00834573" w:rsidRDefault="005220F0" w:rsidP="005220F0">
      <w:pPr>
        <w:ind w:left="360"/>
        <w:rPr>
          <w:rFonts w:cstheme="minorHAnsi"/>
          <w:sz w:val="16"/>
          <w:szCs w:val="16"/>
          <w:lang w:val="it-IT"/>
        </w:rPr>
      </w:pPr>
      <w:r w:rsidRPr="00834573">
        <w:rPr>
          <w:rFonts w:cstheme="minorHAnsi"/>
          <w:sz w:val="16"/>
          <w:szCs w:val="16"/>
          <w:lang w:val="it-IT"/>
        </w:rPr>
        <w:t xml:space="preserve">Una variabile </w:t>
      </w:r>
      <w:r>
        <w:rPr>
          <w:rFonts w:cstheme="minorHAnsi"/>
          <w:sz w:val="16"/>
          <w:szCs w:val="16"/>
          <w:lang w:val="it-IT"/>
        </w:rPr>
        <w:t xml:space="preserve">è </w:t>
      </w:r>
      <w:r w:rsidRPr="00834573">
        <w:rPr>
          <w:rFonts w:cstheme="minorHAnsi"/>
          <w:sz w:val="16"/>
          <w:szCs w:val="16"/>
          <w:lang w:val="it-IT"/>
        </w:rPr>
        <w:t xml:space="preserve">una parte di memoria che serve </w:t>
      </w:r>
      <w:r>
        <w:rPr>
          <w:rFonts w:cstheme="minorHAnsi"/>
          <w:sz w:val="16"/>
          <w:szCs w:val="16"/>
          <w:lang w:val="it-IT"/>
        </w:rPr>
        <w:t>per</w:t>
      </w:r>
      <w:r w:rsidRPr="00834573">
        <w:rPr>
          <w:rFonts w:cstheme="minorHAnsi"/>
          <w:sz w:val="16"/>
          <w:szCs w:val="16"/>
          <w:lang w:val="it-IT"/>
        </w:rPr>
        <w:t xml:space="preserve"> contenere dati</w:t>
      </w:r>
      <w:r>
        <w:rPr>
          <w:rFonts w:cstheme="minorHAnsi"/>
          <w:sz w:val="16"/>
          <w:szCs w:val="16"/>
          <w:lang w:val="it-IT"/>
        </w:rPr>
        <w:t>.</w:t>
      </w:r>
      <w:r w:rsidRPr="00834573">
        <w:rPr>
          <w:rFonts w:cstheme="minorHAnsi"/>
          <w:sz w:val="16"/>
          <w:szCs w:val="16"/>
          <w:lang w:val="it-IT"/>
        </w:rPr>
        <w:t xml:space="preserve"> </w:t>
      </w:r>
      <w:r>
        <w:rPr>
          <w:rFonts w:cstheme="minorHAnsi"/>
          <w:sz w:val="16"/>
          <w:szCs w:val="16"/>
          <w:lang w:val="it-IT"/>
        </w:rPr>
        <w:t>Questi dati si possono modificare dentro</w:t>
      </w:r>
      <w:r w:rsidRPr="00834573">
        <w:rPr>
          <w:rFonts w:cstheme="minorHAnsi"/>
          <w:sz w:val="16"/>
          <w:szCs w:val="16"/>
          <w:lang w:val="it-IT"/>
        </w:rPr>
        <w:t xml:space="preserve"> un programma</w:t>
      </w:r>
      <w:r>
        <w:rPr>
          <w:rFonts w:cstheme="minorHAnsi"/>
          <w:sz w:val="16"/>
          <w:szCs w:val="16"/>
          <w:lang w:val="it-IT"/>
        </w:rPr>
        <w:t>, non è detto che rimangano sempre uguali</w:t>
      </w:r>
      <w:r w:rsidRPr="00834573">
        <w:rPr>
          <w:rFonts w:cstheme="minorHAnsi"/>
          <w:sz w:val="16"/>
          <w:szCs w:val="16"/>
          <w:lang w:val="it-IT"/>
        </w:rPr>
        <w:t xml:space="preserve">. </w:t>
      </w:r>
      <w:r>
        <w:rPr>
          <w:rFonts w:cstheme="minorHAnsi"/>
          <w:sz w:val="16"/>
          <w:szCs w:val="16"/>
          <w:lang w:val="it-IT"/>
        </w:rPr>
        <w:t>Una variabile ha un nome e un valore.</w:t>
      </w:r>
    </w:p>
    <w:p w14:paraId="39A2B53E" w14:textId="77777777" w:rsidR="005220F0" w:rsidRPr="009D0118" w:rsidRDefault="005220F0" w:rsidP="005220F0">
      <w:pPr>
        <w:rPr>
          <w:rFonts w:cstheme="minorHAnsi"/>
          <w:sz w:val="16"/>
          <w:szCs w:val="16"/>
          <w:lang w:val="it-IT"/>
        </w:rPr>
      </w:pPr>
    </w:p>
    <w:p w14:paraId="6CDDCC28" w14:textId="622EDFBA" w:rsidR="009877E8" w:rsidRPr="009D0118" w:rsidRDefault="009877E8" w:rsidP="005220F0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4761F677" w:rsidR="005A2070" w:rsidRPr="00322A66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322A66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14391B62" w14:textId="4DD7A756" w:rsidR="00834573" w:rsidRDefault="00834573" w:rsidP="0083457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AEF39B3" w14:textId="38F9F121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</w:t>
      </w:r>
      <w:r w:rsidRPr="005220F0">
        <w:rPr>
          <w:rFonts w:cstheme="minorHAnsi"/>
          <w:sz w:val="16"/>
          <w:szCs w:val="16"/>
        </w:rPr>
        <w:t>li operatori logici booleani eseguono operazioni logiche con operandi bool.</w:t>
      </w:r>
      <w:r>
        <w:rPr>
          <w:rFonts w:cstheme="minorHAnsi"/>
          <w:sz w:val="16"/>
          <w:szCs w:val="16"/>
        </w:rPr>
        <w:t xml:space="preserve">Servono a valutare un espressione logica e capire se è vera o falsa. </w:t>
      </w:r>
    </w:p>
    <w:p w14:paraId="06E9CE8A" w14:textId="77777777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66791AC8" w14:textId="41DEC9C4" w:rsid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AND- </w:t>
      </w:r>
      <w:r w:rsidRPr="005220F0">
        <w:rPr>
          <w:rFonts w:cstheme="minorHAnsi"/>
          <w:sz w:val="16"/>
          <w:szCs w:val="16"/>
        </w:rPr>
        <w:t>a &amp;&amp; b</w:t>
      </w:r>
      <w:r>
        <w:rPr>
          <w:rFonts w:cstheme="minorHAnsi"/>
          <w:sz w:val="16"/>
          <w:szCs w:val="16"/>
        </w:rPr>
        <w:t xml:space="preserve"> valuta prima a . Se a è falso restituisce 0. Se è vero controlla b. Devono essere entrambe le condizioni vere per restituire 1. Se solo una o entrambe sono false restituisce 0.</w:t>
      </w:r>
    </w:p>
    <w:p w14:paraId="14AB2F51" w14:textId="68E66005" w:rsidR="005220F0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OR- </w:t>
      </w:r>
      <w:r w:rsidRPr="005220F0">
        <w:rPr>
          <w:rFonts w:cstheme="minorHAnsi"/>
          <w:sz w:val="16"/>
          <w:szCs w:val="16"/>
        </w:rPr>
        <w:t>a || b</w:t>
      </w:r>
      <w:r>
        <w:rPr>
          <w:rFonts w:cstheme="minorHAnsi"/>
          <w:sz w:val="16"/>
          <w:szCs w:val="16"/>
        </w:rPr>
        <w:t xml:space="preserve"> valuta prima a.Se a è vero restituisce 1.  Questo vuol dire a o b. Se a o b sono vere restituisce 1. Se sono entrambe false restituisce 0.</w:t>
      </w:r>
    </w:p>
    <w:p w14:paraId="68FE9CDF" w14:textId="65831757" w:rsidR="005220F0" w:rsidRP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NOT- </w:t>
      </w:r>
      <w:r w:rsidRPr="005220F0">
        <w:rPr>
          <w:rFonts w:cstheme="minorHAnsi"/>
          <w:sz w:val="16"/>
          <w:szCs w:val="16"/>
        </w:rPr>
        <w:t>!a</w:t>
      </w:r>
      <w:r>
        <w:rPr>
          <w:rFonts w:cstheme="minorHAnsi"/>
          <w:sz w:val="16"/>
          <w:szCs w:val="16"/>
        </w:rPr>
        <w:t xml:space="preserve"> si usa per fare la negazione. Se a è vero restituisce 0. Se è falso restituisce 1.</w:t>
      </w: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322A66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322A66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322A66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322A66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6AC42494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8F05C2D" w14:textId="6340C6F0" w:rsidR="009877E8" w:rsidRDefault="005220F0" w:rsidP="009877E8">
      <w:pPr>
        <w:rPr>
          <w:rFonts w:cstheme="minorHAnsi"/>
          <w:sz w:val="16"/>
          <w:szCs w:val="16"/>
          <w:lang w:val="it-IT"/>
        </w:rPr>
      </w:pPr>
      <w:r w:rsidRPr="005220F0">
        <w:rPr>
          <w:rFonts w:cstheme="minorHAnsi"/>
          <w:sz w:val="16"/>
          <w:szCs w:val="16"/>
          <w:lang w:val="it-IT"/>
        </w:rPr>
        <w:lastRenderedPageBreak/>
        <w:t>.NET Framework supporta applicazioni Windows e Web. Oggi è possibile utilizzare Windows Form</w:t>
      </w:r>
      <w:r>
        <w:rPr>
          <w:rFonts w:cstheme="minorHAnsi"/>
          <w:sz w:val="16"/>
          <w:szCs w:val="16"/>
          <w:lang w:val="it-IT"/>
        </w:rPr>
        <w:t xml:space="preserve"> per fare app windows.</w:t>
      </w:r>
    </w:p>
    <w:p w14:paraId="6A23BC07" w14:textId="2EB14F6D" w:rsidR="005220F0" w:rsidRPr="00242790" w:rsidRDefault="005220F0" w:rsidP="009877E8">
      <w:pPr>
        <w:rPr>
          <w:rFonts w:cstheme="minorHAnsi"/>
          <w:sz w:val="16"/>
          <w:szCs w:val="16"/>
          <w:lang w:val="it-IT"/>
        </w:rPr>
      </w:pPr>
      <w:r w:rsidRPr="005220F0">
        <w:rPr>
          <w:rFonts w:cstheme="minorHAnsi"/>
          <w:sz w:val="16"/>
          <w:szCs w:val="16"/>
          <w:lang w:val="it-IT"/>
        </w:rPr>
        <w:t>.NET Core è il nuovo framework open source e multipiattaforma per creare applicazioni per tutti i sistemi operativi, inclusi Windows, Mac e Linux.</w:t>
      </w: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322A66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>”</w:t>
      </w: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>“</w:t>
      </w:r>
      <w:r w:rsidRPr="00322A66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322A66">
        <w:rPr>
          <w:rFonts w:cstheme="minorHAnsi"/>
          <w:i/>
          <w:iCs/>
          <w:sz w:val="16"/>
          <w:szCs w:val="16"/>
          <w:highlight w:val="green"/>
        </w:rPr>
        <w:t>”</w:t>
      </w: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322A66">
        <w:rPr>
          <w:rFonts w:cstheme="minorHAnsi"/>
          <w:i/>
          <w:iCs/>
          <w:sz w:val="16"/>
          <w:szCs w:val="16"/>
          <w:highlight w:val="green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10F7CCB6" w:rsidR="009877E8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Private vuol dire che la proprietà o il metodo non sono visibili solo all’interno dello scope della classe e non sono accessibili da fuori.</w:t>
      </w:r>
    </w:p>
    <w:p w14:paraId="73A4F66E" w14:textId="529FF56F" w:rsidR="00C66FB0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Public vuol dire che la proprietà o il metodo sono visibili e accessibili anche al di fuori dello scope della classe. Ad esempio da una funzione del main.</w:t>
      </w:r>
    </w:p>
    <w:p w14:paraId="359138F0" w14:textId="77777777" w:rsidR="005220F0" w:rsidRPr="009877E8" w:rsidRDefault="005220F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7FE7723C" w:rsidR="008E653D" w:rsidRPr="00322A66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322A66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322A66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322A66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322A66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322A66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322A66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322A66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322A66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6D16720A" w14:textId="77777777" w:rsidR="00354CB1" w:rsidRPr="00DF50AB" w:rsidRDefault="00354CB1" w:rsidP="00354CB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5E1E4F" w14:textId="77777777" w:rsidR="00C66FB0" w:rsidRPr="00DF50AB" w:rsidRDefault="00C66FB0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B613D37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Do while esegue il codice almeno una volta poi verifica la condizione nel while, se è vera va avanti. Se non è vera si ferma.</w:t>
      </w:r>
    </w:p>
    <w:p w14:paraId="1C763CA0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While invece verifica subito la condizione prima di eseguire il codice.</w:t>
      </w:r>
    </w:p>
    <w:p w14:paraId="7F009133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For esegue il codice tipicamente con un iteratore quindi lo esegue i volte se la condizione in mezzo è vera. Alla fine incrementa il contatore e va avanti.</w:t>
      </w:r>
    </w:p>
    <w:p w14:paraId="53CF51E1" w14:textId="77777777" w:rsidR="00354CB1" w:rsidRPr="00354CB1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For-Each itera dentro ad esempio gli elementi di un’array ed esegue il codice per ogni elemento presente nell’array.</w:t>
      </w:r>
    </w:p>
    <w:p w14:paraId="12362ABF" w14:textId="5385046C" w:rsidR="009877E8" w:rsidRPr="00DF50AB" w:rsidRDefault="00354CB1" w:rsidP="00354CB1">
      <w:pPr>
        <w:rPr>
          <w:rFonts w:cstheme="minorHAnsi"/>
          <w:sz w:val="16"/>
          <w:szCs w:val="16"/>
          <w:lang w:val="it-IT"/>
        </w:rPr>
      </w:pPr>
      <w:r w:rsidRPr="00354CB1">
        <w:rPr>
          <w:rFonts w:cstheme="minorHAnsi"/>
          <w:sz w:val="16"/>
          <w:szCs w:val="16"/>
          <w:lang w:val="it-IT"/>
        </w:rPr>
        <w:t>Switch è l’alternativa all’ if else che genera codice a freccia poco leggibile. Lo switch non esegue tutto il codice ma solo la parte che coincide con la condizione iniziale ad esempio data dall’utente.</w:t>
      </w: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55DD8745" w:rsidR="009877E8" w:rsidRPr="00322A66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322A66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322A66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322A66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2E9B39BC" w14:textId="48C2837D" w:rsidR="00C66FB0" w:rsidRPr="00C66FB0" w:rsidRDefault="00C66FB0" w:rsidP="00C66FB0">
      <w:pPr>
        <w:rPr>
          <w:rFonts w:cstheme="minorHAnsi"/>
          <w:sz w:val="16"/>
          <w:szCs w:val="16"/>
        </w:rPr>
      </w:pPr>
      <w:r w:rsidRPr="00322A66">
        <w:rPr>
          <w:rFonts w:cstheme="minorHAnsi"/>
          <w:sz w:val="16"/>
          <w:szCs w:val="16"/>
          <w:lang w:val="it-IT"/>
        </w:rPr>
        <w:t xml:space="preserve">Una eccezione è un evento che interrompe la normale esecuzione del programma.Se si verifica un’eccezione il metodotrasferisce il controllo ad un gestore delle eccezioni.Il suo compito è quello di uscire dal frammento di codice che ha generato l’eccezione e decidere cosa fare. </w:t>
      </w:r>
      <w:r>
        <w:rPr>
          <w:rFonts w:cstheme="minorHAnsi"/>
          <w:sz w:val="16"/>
          <w:szCs w:val="16"/>
        </w:rPr>
        <w:t>Si usa try catch per catturare l’eccezione.</w:t>
      </w:r>
      <w:r w:rsidR="007E6B45">
        <w:rPr>
          <w:rFonts w:cstheme="minorHAnsi"/>
          <w:sz w:val="16"/>
          <w:szCs w:val="16"/>
        </w:rPr>
        <w:t xml:space="preserve"> </w:t>
      </w: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2EA9F0EF" w:rsidR="009877E8" w:rsidRPr="00322A66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322A66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322A66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322A66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strutture.</w:t>
      </w:r>
    </w:p>
    <w:p w14:paraId="4F391DDE" w14:textId="77777777" w:rsidR="007E6B45" w:rsidRPr="009877E8" w:rsidRDefault="007E6B45" w:rsidP="007E6B4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7E64A0" w14:textId="5438D8C0" w:rsidR="007E6B45" w:rsidRPr="00322A66" w:rsidRDefault="007E6B45" w:rsidP="00354CB1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Un array è una variabile che contiene una serie ordinata di valori accessibili attraverso un indice numerico, che parte da zero, e che esprime la posizione dell’elemento all’interno della struttura.</w:t>
      </w:r>
    </w:p>
    <w:p w14:paraId="7ED74F78" w14:textId="2510A92E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lastRenderedPageBreak/>
        <w:t>List  sono delle raccolte di dati o di oggetti, che offrono una maggiore flessibilità rispetto agli array perché non hanno una dimensione fissa.</w:t>
      </w:r>
      <w:r w:rsidRPr="00322A66">
        <w:rPr>
          <w:lang w:val="it-IT"/>
        </w:rPr>
        <w:t xml:space="preserve"> </w:t>
      </w:r>
      <w:r w:rsidRPr="00322A66">
        <w:rPr>
          <w:rFonts w:cstheme="minorHAnsi"/>
          <w:sz w:val="16"/>
          <w:szCs w:val="16"/>
          <w:lang w:val="it-IT"/>
        </w:rPr>
        <w:t>Le liste tipizzate possono contenere un numero qualsiasi di elementi purché siano dello stesso tipo.</w:t>
      </w:r>
    </w:p>
    <w:p w14:paraId="396353D9" w14:textId="6D4EE2D5" w:rsidR="009877E8" w:rsidRPr="00322A66" w:rsidRDefault="009877E8" w:rsidP="00354CB1">
      <w:pPr>
        <w:rPr>
          <w:rFonts w:cstheme="minorHAnsi"/>
          <w:sz w:val="16"/>
          <w:szCs w:val="16"/>
          <w:lang w:val="it-IT"/>
        </w:rPr>
      </w:pPr>
    </w:p>
    <w:p w14:paraId="06610942" w14:textId="735A06B0" w:rsidR="007E6B45" w:rsidRDefault="007E6B45" w:rsidP="00354CB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Array:</w:t>
      </w:r>
    </w:p>
    <w:p w14:paraId="692C140C" w14:textId="3FBA0E67" w:rsidR="007E6B45" w:rsidRDefault="007E6B45" w:rsidP="00354CB1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>int[] numeri = new int[5];</w:t>
      </w:r>
    </w:p>
    <w:p w14:paraId="4744251B" w14:textId="0E313669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numeri[0] = 1;</w:t>
      </w:r>
    </w:p>
    <w:p w14:paraId="1C505C58" w14:textId="7BCE9F51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numeri[1] = 2;</w:t>
      </w:r>
    </w:p>
    <w:p w14:paraId="51F36626" w14:textId="0FBE46F6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numeri[2] = 3;</w:t>
      </w:r>
    </w:p>
    <w:p w14:paraId="01A292E7" w14:textId="4462237E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numeri[3] = 4;</w:t>
      </w:r>
    </w:p>
    <w:p w14:paraId="5FC761BA" w14:textId="5FBF75F0" w:rsidR="007E6B45" w:rsidRPr="00322A66" w:rsidRDefault="007E6B45" w:rsidP="007E6B45">
      <w:pPr>
        <w:rPr>
          <w:rFonts w:cstheme="minorHAnsi"/>
          <w:sz w:val="16"/>
          <w:szCs w:val="16"/>
          <w:lang w:val="it-IT"/>
        </w:rPr>
      </w:pPr>
      <w:r w:rsidRPr="00322A66">
        <w:rPr>
          <w:rFonts w:cstheme="minorHAnsi"/>
          <w:sz w:val="16"/>
          <w:szCs w:val="16"/>
          <w:lang w:val="it-IT"/>
        </w:rPr>
        <w:t>numeri[4] = 5;</w:t>
      </w:r>
    </w:p>
    <w:p w14:paraId="4F1C5686" w14:textId="4EBF985E" w:rsidR="007E6B45" w:rsidRDefault="007E6B45" w:rsidP="007E6B45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Lista:</w:t>
      </w:r>
    </w:p>
    <w:p w14:paraId="27451EB3" w14:textId="5D7ADB87" w:rsidR="007E6B45" w:rsidRDefault="007E6B45" w:rsidP="007E6B45">
      <w:pPr>
        <w:rPr>
          <w:rFonts w:cstheme="minorHAnsi"/>
          <w:sz w:val="16"/>
          <w:szCs w:val="16"/>
        </w:rPr>
      </w:pPr>
      <w:r w:rsidRPr="007E6B45">
        <w:rPr>
          <w:rFonts w:cstheme="minorHAnsi"/>
          <w:sz w:val="16"/>
          <w:szCs w:val="16"/>
        </w:rPr>
        <w:t xml:space="preserve">List&lt;int&gt; Lista = new List&lt;int&gt; </w:t>
      </w:r>
      <w:r w:rsidR="004820EB">
        <w:rPr>
          <w:rFonts w:cstheme="minorHAnsi"/>
          <w:sz w:val="16"/>
          <w:szCs w:val="16"/>
        </w:rPr>
        <w:t>()</w:t>
      </w:r>
      <w:r w:rsidRPr="007E6B45">
        <w:rPr>
          <w:rFonts w:cstheme="minorHAnsi"/>
          <w:sz w:val="16"/>
          <w:szCs w:val="16"/>
        </w:rPr>
        <w:t>;</w:t>
      </w:r>
    </w:p>
    <w:p w14:paraId="7265848C" w14:textId="0AD54195" w:rsidR="004820EB" w:rsidRDefault="004820EB" w:rsidP="007E6B45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1</w:t>
      </w:r>
      <w:r w:rsidRPr="004820EB">
        <w:rPr>
          <w:rFonts w:cstheme="minorHAnsi"/>
          <w:sz w:val="16"/>
          <w:szCs w:val="16"/>
        </w:rPr>
        <w:t>);</w:t>
      </w:r>
    </w:p>
    <w:p w14:paraId="1C714A2C" w14:textId="3C1CC945" w:rsidR="004820EB" w:rsidRPr="00354CB1" w:rsidRDefault="004820EB" w:rsidP="004820EB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2</w:t>
      </w:r>
      <w:r w:rsidRPr="004820EB">
        <w:rPr>
          <w:rFonts w:cstheme="minorHAnsi"/>
          <w:sz w:val="16"/>
          <w:szCs w:val="16"/>
        </w:rPr>
        <w:t>);</w:t>
      </w:r>
    </w:p>
    <w:p w14:paraId="41374912" w14:textId="4D1429EB" w:rsidR="004820EB" w:rsidRPr="00354CB1" w:rsidRDefault="004820EB" w:rsidP="004820EB">
      <w:pPr>
        <w:rPr>
          <w:rFonts w:cstheme="minorHAnsi"/>
          <w:sz w:val="16"/>
          <w:szCs w:val="16"/>
        </w:rPr>
      </w:pPr>
      <w:r w:rsidRPr="004820EB">
        <w:rPr>
          <w:rFonts w:cstheme="minorHAnsi"/>
          <w:sz w:val="16"/>
          <w:szCs w:val="16"/>
        </w:rPr>
        <w:t>Lista.Add(</w:t>
      </w:r>
      <w:r>
        <w:rPr>
          <w:rFonts w:cstheme="minorHAnsi"/>
          <w:sz w:val="16"/>
          <w:szCs w:val="16"/>
        </w:rPr>
        <w:t>3</w:t>
      </w:r>
      <w:r w:rsidRPr="004820EB">
        <w:rPr>
          <w:rFonts w:cstheme="minorHAnsi"/>
          <w:sz w:val="16"/>
          <w:szCs w:val="16"/>
        </w:rPr>
        <w:t>);</w:t>
      </w:r>
    </w:p>
    <w:p w14:paraId="3241AC07" w14:textId="77777777" w:rsidR="004820EB" w:rsidRPr="00354CB1" w:rsidRDefault="004820EB" w:rsidP="007E6B45">
      <w:pPr>
        <w:rPr>
          <w:rFonts w:cstheme="minorHAnsi"/>
          <w:sz w:val="16"/>
          <w:szCs w:val="16"/>
        </w:rPr>
      </w:pPr>
    </w:p>
    <w:p w14:paraId="32948D64" w14:textId="77777777" w:rsidR="009877E8" w:rsidRPr="00322A66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0800FBD7" w14:textId="77777777" w:rsidR="009877E8" w:rsidRPr="00322A66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1C55A6CA" w14:textId="77777777" w:rsidR="009877E8" w:rsidRPr="00322A66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0BB8D3AE" w14:textId="77777777" w:rsidR="009877E8" w:rsidRPr="00322A66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22A66">
        <w:rPr>
          <w:rFonts w:cstheme="minorHAnsi"/>
          <w:i/>
          <w:iCs/>
          <w:sz w:val="16"/>
          <w:szCs w:val="16"/>
          <w:highlight w:val="green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2A02570B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322A66">
        <w:rPr>
          <w:rFonts w:cstheme="minorHAnsi"/>
          <w:sz w:val="16"/>
          <w:szCs w:val="16"/>
        </w:rPr>
        <w:t>9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F92E0" w14:textId="77777777" w:rsidR="00512000" w:rsidRDefault="0051200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1798E78" w14:textId="77777777" w:rsidR="00512000" w:rsidRDefault="0051200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E3A6" w14:textId="77777777" w:rsidR="00512000" w:rsidRDefault="0051200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4D259D2" w14:textId="77777777" w:rsidR="00512000" w:rsidRDefault="0051200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0C3CD6"/>
    <w:rsid w:val="001172D0"/>
    <w:rsid w:val="00135EC2"/>
    <w:rsid w:val="00147508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22A66"/>
    <w:rsid w:val="003428C2"/>
    <w:rsid w:val="00347AB7"/>
    <w:rsid w:val="00354CB1"/>
    <w:rsid w:val="00375876"/>
    <w:rsid w:val="004254F0"/>
    <w:rsid w:val="00446E50"/>
    <w:rsid w:val="00462BCE"/>
    <w:rsid w:val="004820EB"/>
    <w:rsid w:val="004F1E62"/>
    <w:rsid w:val="00504F72"/>
    <w:rsid w:val="00512000"/>
    <w:rsid w:val="005220F0"/>
    <w:rsid w:val="0053305A"/>
    <w:rsid w:val="00547F36"/>
    <w:rsid w:val="005645F9"/>
    <w:rsid w:val="005A2070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7E6B45"/>
    <w:rsid w:val="00834573"/>
    <w:rsid w:val="008739A2"/>
    <w:rsid w:val="008E653D"/>
    <w:rsid w:val="009200E1"/>
    <w:rsid w:val="0092010E"/>
    <w:rsid w:val="00932593"/>
    <w:rsid w:val="00957D96"/>
    <w:rsid w:val="00981EF7"/>
    <w:rsid w:val="00984C4F"/>
    <w:rsid w:val="009877E8"/>
    <w:rsid w:val="009D0118"/>
    <w:rsid w:val="00A1545F"/>
    <w:rsid w:val="00A360C5"/>
    <w:rsid w:val="00BA5730"/>
    <w:rsid w:val="00BC1DFD"/>
    <w:rsid w:val="00C47C81"/>
    <w:rsid w:val="00C66FB0"/>
    <w:rsid w:val="00C71FAF"/>
    <w:rsid w:val="00CB67A9"/>
    <w:rsid w:val="00CC050D"/>
    <w:rsid w:val="00CE3BE3"/>
    <w:rsid w:val="00D649C5"/>
    <w:rsid w:val="00DA34E6"/>
    <w:rsid w:val="00DB4113"/>
    <w:rsid w:val="00DD160B"/>
    <w:rsid w:val="00DF50AB"/>
    <w:rsid w:val="00E011FF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6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3</cp:revision>
  <cp:lastPrinted>2004-01-22T16:32:00Z</cp:lastPrinted>
  <dcterms:created xsi:type="dcterms:W3CDTF">2019-10-11T13:17:00Z</dcterms:created>
  <dcterms:modified xsi:type="dcterms:W3CDTF">2019-10-11T19:56:00Z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